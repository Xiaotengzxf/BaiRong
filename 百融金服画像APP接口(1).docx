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hint="eastAsia" w:ascii="宋体" w:hAnsi="宋体" w:eastAsia="宋体"/>
          <w:b/>
          <w:sz w:val="48"/>
          <w:szCs w:val="48"/>
          <w:lang w:val="en-US" w:eastAsia="zh-CN"/>
        </w:rPr>
      </w:pPr>
    </w:p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</w:p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</w:p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百融金服画像APP</w:t>
      </w:r>
    </w:p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</w:p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接</w:t>
      </w:r>
    </w:p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口</w:t>
      </w:r>
    </w:p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文</w:t>
      </w:r>
    </w:p>
    <w:p>
      <w:pPr>
        <w:pStyle w:val="8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件</w:t>
      </w: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tbl>
      <w:tblPr>
        <w:tblStyle w:val="32"/>
        <w:tblpPr w:leftFromText="180" w:rightFromText="180" w:vertAnchor="text" w:horzAnchor="page" w:tblpX="3329" w:tblpY="2360"/>
        <w:tblOverlap w:val="never"/>
        <w:tblW w:w="6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版本</w:t>
            </w:r>
          </w:p>
        </w:tc>
        <w:tc>
          <w:tcPr>
            <w:tcW w:w="4811" w:type="dxa"/>
          </w:tcPr>
          <w:p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日期</w:t>
            </w:r>
          </w:p>
        </w:tc>
        <w:tc>
          <w:tcPr>
            <w:tcW w:w="4811" w:type="dxa"/>
          </w:tcPr>
          <w:p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bCs/>
                <w:color w:val="333333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年</w:t>
            </w:r>
            <w:r>
              <w:rPr>
                <w:rFonts w:hint="eastAsia" w:ascii="宋体" w:hAnsi="宋体"/>
                <w:bCs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月</w:t>
            </w:r>
            <w:r>
              <w:rPr>
                <w:rFonts w:hint="eastAsia" w:ascii="宋体" w:hAnsi="宋体"/>
                <w:bCs/>
                <w:color w:val="333333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shd w:val="clear" w:color="auto" w:fill="CCCCCC"/>
          </w:tcPr>
          <w:p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发布人</w:t>
            </w:r>
          </w:p>
        </w:tc>
        <w:tc>
          <w:tcPr>
            <w:tcW w:w="4811" w:type="dxa"/>
          </w:tcPr>
          <w:p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333333"/>
                <w:sz w:val="18"/>
                <w:szCs w:val="18"/>
                <w:lang w:eastAsia="zh-CN"/>
              </w:rPr>
              <w:t>苏光</w:t>
            </w:r>
            <w:r>
              <w:rPr>
                <w:rFonts w:hint="eastAsia" w:ascii="宋体" w:hAnsi="宋体"/>
                <w:bCs/>
                <w:color w:val="333333"/>
                <w:sz w:val="18"/>
                <w:szCs w:val="18"/>
              </w:rPr>
              <w:t>和</w:t>
            </w:r>
          </w:p>
        </w:tc>
      </w:tr>
    </w:tbl>
    <w:p>
      <w:pPr>
        <w:spacing w:line="360" w:lineRule="exact"/>
        <w:rPr>
          <w:sz w:val="28"/>
          <w:szCs w:val="28"/>
        </w:rPr>
      </w:pPr>
    </w:p>
    <w:p>
      <w:pPr>
        <w:spacing w:line="360" w:lineRule="exact"/>
        <w:rPr>
          <w:sz w:val="28"/>
          <w:szCs w:val="28"/>
        </w:rPr>
      </w:pPr>
    </w:p>
    <w:p>
      <w:pPr>
        <w:spacing w:line="360" w:lineRule="auto"/>
        <w:rPr>
          <w:rFonts w:ascii="宋体" w:hAnsi="宋体"/>
          <w:b/>
          <w:color w:val="333333"/>
          <w:sz w:val="36"/>
          <w:szCs w:val="30"/>
        </w:rPr>
      </w:pPr>
    </w:p>
    <w:p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>
      <w:pPr>
        <w:ind w:firstLine="420"/>
      </w:pPr>
    </w:p>
    <w:p>
      <w:pPr>
        <w:pStyle w:val="35"/>
        <w:jc w:val="center"/>
      </w:pPr>
      <w:r>
        <w:rPr>
          <w:lang w:val="zh-CN"/>
        </w:rPr>
        <w:t>目录</w:t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_Toc17768 </w:instrText>
      </w:r>
      <w:r>
        <w:fldChar w:fldCharType="separate"/>
      </w:r>
      <w:r>
        <w:rPr>
          <w:rFonts w:hint="eastAsia"/>
        </w:rPr>
        <w:t>一、接口说明</w:t>
      </w:r>
      <w:r>
        <w:tab/>
      </w:r>
      <w:r>
        <w:fldChar w:fldCharType="begin"/>
      </w:r>
      <w:r>
        <w:instrText xml:space="preserve"> PAGEREF _Toc17768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_Toc21199 </w:instrText>
      </w:r>
      <w:r>
        <w:fldChar w:fldCharType="separate"/>
      </w:r>
      <w:r>
        <w:rPr>
          <w:rFonts w:hint="eastAsia"/>
        </w:rPr>
        <w:t>二、 接口方法</w:t>
      </w:r>
      <w:r>
        <w:tab/>
      </w:r>
      <w:r>
        <w:fldChar w:fldCharType="begin"/>
      </w:r>
      <w:r>
        <w:instrText xml:space="preserve"> PAGEREF _Toc21199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_Toc1737 </w:instrText>
      </w:r>
      <w:r>
        <w:fldChar w:fldCharType="separate"/>
      </w:r>
      <w:r>
        <w:rPr>
          <w:rFonts w:hint="eastAsia"/>
          <w:szCs w:val="28"/>
        </w:rPr>
        <w:t xml:space="preserve">1. </w:t>
      </w:r>
      <w:r>
        <w:rPr>
          <w:rFonts w:hint="eastAsia"/>
          <w:lang w:eastAsia="zh-CN"/>
        </w:rPr>
        <w:t>判断手机号码是否在系统中</w:t>
      </w:r>
      <w:r>
        <w:rPr>
          <w:rFonts w:hint="eastAsia"/>
        </w:rPr>
        <w:t>appCheckPhone.html</w:t>
      </w:r>
      <w:r>
        <w:tab/>
      </w:r>
      <w:r>
        <w:fldChar w:fldCharType="begin"/>
      </w:r>
      <w:r>
        <w:instrText xml:space="preserve"> PAGEREF _Toc1737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_Toc7037 </w:instrText>
      </w:r>
      <w:r>
        <w:fldChar w:fldCharType="separate"/>
      </w:r>
      <w:r>
        <w:rPr>
          <w:rFonts w:hint="eastAsia"/>
          <w:szCs w:val="28"/>
        </w:rPr>
        <w:t xml:space="preserve">2. </w:t>
      </w:r>
      <w:r>
        <w:rPr>
          <w:rFonts w:hint="eastAsia"/>
          <w:lang w:val="en-US" w:eastAsia="zh-CN"/>
        </w:rPr>
        <w:t xml:space="preserve">获取验证码，短信发送 </w:t>
      </w:r>
      <w:r>
        <w:rPr>
          <w:rFonts w:hint="eastAsia"/>
        </w:rPr>
        <w:t>appSendNews.html</w:t>
      </w:r>
      <w:r>
        <w:tab/>
      </w:r>
      <w:r>
        <w:fldChar w:fldCharType="begin"/>
      </w:r>
      <w:r>
        <w:instrText xml:space="preserve"> PAGEREF _Toc7037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pos="3600"/>
          <w:tab w:val="right" w:leader="dot" w:pos="8306"/>
        </w:tabs>
      </w:pPr>
      <w:r>
        <w:fldChar w:fldCharType="begin"/>
      </w:r>
      <w:r>
        <w:instrText xml:space="preserve"> HYPERLINK \l _Toc15340 </w:instrText>
      </w:r>
      <w:r>
        <w:fldChar w:fldCharType="separate"/>
      </w:r>
      <w:r>
        <w:rPr>
          <w:rFonts w:hint="eastAsia"/>
          <w:szCs w:val="28"/>
        </w:rPr>
        <w:t xml:space="preserve">3. </w:t>
      </w:r>
      <w:r>
        <w:rPr>
          <w:rFonts w:hint="eastAsia"/>
        </w:rPr>
        <w:t>用户登陆</w:t>
      </w:r>
      <w:r>
        <w:rPr>
          <w:rFonts w:hint="eastAsia"/>
        </w:rPr>
        <w:tab/>
      </w:r>
      <w:r>
        <w:t>appLogin</w:t>
      </w:r>
      <w:r>
        <w:rPr>
          <w:rFonts w:hint="eastAsia"/>
        </w:rPr>
        <w:t>.html</w:t>
      </w:r>
      <w:r>
        <w:tab/>
      </w:r>
      <w:r>
        <w:fldChar w:fldCharType="begin"/>
      </w:r>
      <w:r>
        <w:instrText xml:space="preserve"> PAGEREF _Toc15340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_Toc11692 </w:instrText>
      </w:r>
      <w:r>
        <w:fldChar w:fldCharType="separate"/>
      </w:r>
      <w:r>
        <w:rPr>
          <w:rFonts w:hint="eastAsia" w:eastAsia="宋体"/>
          <w:szCs w:val="28"/>
          <w:shd w:val="clear" w:fill="FFFFFF" w:themeFill="background1"/>
          <w:lang w:val="en-US" w:eastAsia="zh-CN"/>
        </w:rPr>
        <w:t xml:space="preserve">4. </w:t>
      </w:r>
      <w:r>
        <w:rPr>
          <w:rFonts w:hint="eastAsia"/>
          <w:shd w:val="clear" w:fill="FFFFFF" w:themeFill="background1"/>
          <w:lang w:eastAsia="zh-CN"/>
        </w:rPr>
        <w:t>任务接口</w:t>
      </w:r>
      <w:r>
        <w:rPr>
          <w:rFonts w:hint="eastAsia"/>
          <w:shd w:val="clear" w:fill="FFFFFF" w:themeFill="background1"/>
        </w:rPr>
        <w:t xml:space="preserve"> appMyTask.html</w:t>
      </w:r>
      <w:r>
        <w:tab/>
      </w:r>
      <w:r>
        <w:fldChar w:fldCharType="begin"/>
      </w:r>
      <w:r>
        <w:instrText xml:space="preserve"> PAGEREF _Toc11692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_Toc21301 </w:instrText>
      </w:r>
      <w:r>
        <w:fldChar w:fldCharType="separate"/>
      </w:r>
      <w:r>
        <w:rPr>
          <w:rFonts w:hint="eastAsia"/>
          <w:szCs w:val="28"/>
        </w:rPr>
        <w:t xml:space="preserve">5. </w:t>
      </w:r>
      <w:r>
        <w:rPr>
          <w:rFonts w:hint="eastAsia"/>
          <w:lang w:eastAsia="zh-CN"/>
        </w:rPr>
        <w:t>点击呼叫</w:t>
      </w:r>
      <w:r>
        <w:rPr>
          <w:rFonts w:hint="eastAsia"/>
        </w:rPr>
        <w:t xml:space="preserve"> appClickCall.html</w:t>
      </w:r>
      <w:r>
        <w:tab/>
      </w:r>
      <w:r>
        <w:fldChar w:fldCharType="begin"/>
      </w:r>
      <w:r>
        <w:instrText xml:space="preserve"> PAGEREF _Toc21301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_Toc22120 </w:instrText>
      </w:r>
      <w:r>
        <w:fldChar w:fldCharType="separate"/>
      </w:r>
      <w:r>
        <w:rPr>
          <w:rFonts w:hint="eastAsia"/>
          <w:szCs w:val="28"/>
        </w:rPr>
        <w:t xml:space="preserve">6. </w:t>
      </w:r>
      <w:r>
        <w:rPr>
          <w:rFonts w:hint="eastAsia"/>
          <w:lang w:eastAsia="zh-CN"/>
        </w:rPr>
        <w:t>弹屏</w:t>
      </w:r>
      <w:r>
        <w:rPr>
          <w:rFonts w:hint="eastAsia"/>
        </w:rPr>
        <w:t xml:space="preserve"> appPopWindow.html</w:t>
      </w:r>
      <w:r>
        <w:tab/>
      </w:r>
      <w:r>
        <w:fldChar w:fldCharType="begin"/>
      </w:r>
      <w:r>
        <w:instrText xml:space="preserve"> PAGEREF _Toc22120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_Toc1237 </w:instrText>
      </w:r>
      <w:r>
        <w:fldChar w:fldCharType="separate"/>
      </w:r>
      <w:r>
        <w:rPr>
          <w:rFonts w:hint="eastAsia"/>
          <w:szCs w:val="28"/>
        </w:rPr>
        <w:t xml:space="preserve">7. </w:t>
      </w:r>
      <w:r>
        <w:rPr>
          <w:rFonts w:ascii="Arial Normal" w:hAnsi="Arial Normal" w:eastAsia="Arial Normal" w:cs="Arial Normal"/>
          <w:bCs/>
          <w:i w:val="0"/>
          <w:caps w:val="0"/>
          <w:spacing w:val="0"/>
          <w:szCs w:val="21"/>
        </w:rPr>
        <w:t>呼叫结果</w:t>
      </w:r>
      <w:r>
        <w:rPr>
          <w:rFonts w:hint="eastAsia"/>
        </w:rPr>
        <w:t xml:space="preserve"> appCallResultConfig.html</w:t>
      </w:r>
      <w:r>
        <w:tab/>
      </w:r>
      <w:r>
        <w:fldChar w:fldCharType="begin"/>
      </w:r>
      <w:r>
        <w:instrText xml:space="preserve"> PAGEREF _Toc1237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_Toc22318 </w:instrText>
      </w:r>
      <w:r>
        <w:fldChar w:fldCharType="separate"/>
      </w:r>
      <w:r>
        <w:rPr>
          <w:rFonts w:hint="eastAsia"/>
          <w:szCs w:val="28"/>
        </w:rPr>
        <w:t xml:space="preserve">8. </w:t>
      </w:r>
      <w:r>
        <w:rPr>
          <w:rFonts w:hint="eastAsia"/>
          <w:lang w:eastAsia="zh-CN"/>
        </w:rPr>
        <w:t>跟进记录保存</w:t>
      </w:r>
      <w:r>
        <w:rPr>
          <w:rFonts w:hint="eastAsia"/>
        </w:rPr>
        <w:t xml:space="preserve"> appCustfollow.html</w:t>
      </w:r>
      <w:r>
        <w:tab/>
      </w:r>
      <w:r>
        <w:fldChar w:fldCharType="begin"/>
      </w:r>
      <w:r>
        <w:instrText xml:space="preserve"> PAGEREF _Toc22318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_Toc30261 </w:instrText>
      </w:r>
      <w:r>
        <w:fldChar w:fldCharType="separate"/>
      </w:r>
      <w:r>
        <w:rPr>
          <w:rFonts w:hint="eastAsia"/>
          <w:szCs w:val="28"/>
        </w:rPr>
        <w:t xml:space="preserve">9. </w:t>
      </w:r>
      <w:r>
        <w:rPr>
          <w:rFonts w:hint="eastAsia"/>
          <w:lang w:eastAsia="zh-CN"/>
        </w:rPr>
        <w:t>客户列表</w:t>
      </w:r>
      <w:r>
        <w:rPr>
          <w:rFonts w:hint="eastAsia"/>
        </w:rPr>
        <w:t xml:space="preserve"> appCustList.html</w:t>
      </w:r>
      <w:r>
        <w:tab/>
      </w:r>
      <w:r>
        <w:fldChar w:fldCharType="begin"/>
      </w:r>
      <w:r>
        <w:instrText xml:space="preserve"> PAGEREF _Toc30261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_Toc2584 </w:instrText>
      </w:r>
      <w:r>
        <w:fldChar w:fldCharType="separate"/>
      </w:r>
      <w:r>
        <w:rPr>
          <w:rFonts w:hint="eastAsia"/>
          <w:szCs w:val="28"/>
        </w:rPr>
        <w:t xml:space="preserve">10. </w:t>
      </w:r>
      <w:r>
        <w:rPr>
          <w:rFonts w:hint="eastAsia"/>
          <w:szCs w:val="21"/>
          <w:lang w:eastAsia="zh-CN"/>
        </w:rPr>
        <w:t>项目列表接口</w:t>
      </w:r>
      <w:r>
        <w:rPr>
          <w:rFonts w:hint="eastAsia"/>
          <w:szCs w:val="21"/>
        </w:rPr>
        <w:t xml:space="preserve"> appProjectList.html</w:t>
      </w:r>
      <w:r>
        <w:tab/>
      </w:r>
      <w:r>
        <w:fldChar w:fldCharType="begin"/>
      </w:r>
      <w:r>
        <w:instrText xml:space="preserve"> PAGEREF _Toc2584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_Toc8699 </w:instrText>
      </w:r>
      <w:r>
        <w:fldChar w:fldCharType="separate"/>
      </w:r>
      <w:r>
        <w:rPr>
          <w:rFonts w:hint="eastAsia"/>
          <w:szCs w:val="28"/>
        </w:rPr>
        <w:t xml:space="preserve">11. </w:t>
      </w:r>
      <w:r>
        <w:rPr>
          <w:rFonts w:hint="eastAsia"/>
          <w:szCs w:val="21"/>
          <w:lang w:eastAsia="zh-CN"/>
        </w:rPr>
        <w:t>数据批次列表接口</w:t>
      </w:r>
      <w:r>
        <w:rPr>
          <w:rFonts w:hint="eastAsia"/>
          <w:szCs w:val="21"/>
        </w:rPr>
        <w:t xml:space="preserve"> appBatchList.html</w:t>
      </w:r>
      <w:r>
        <w:tab/>
      </w:r>
      <w:r>
        <w:fldChar w:fldCharType="begin"/>
      </w:r>
      <w:r>
        <w:instrText xml:space="preserve"> PAGEREF _Toc8699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_Toc11359 </w:instrText>
      </w:r>
      <w:r>
        <w:fldChar w:fldCharType="separate"/>
      </w:r>
      <w:r>
        <w:rPr>
          <w:rFonts w:hint="eastAsia"/>
          <w:szCs w:val="28"/>
        </w:rPr>
        <w:t xml:space="preserve">12. </w:t>
      </w:r>
      <w:r>
        <w:rPr>
          <w:rFonts w:hint="eastAsia"/>
          <w:szCs w:val="21"/>
          <w:lang w:eastAsia="zh-CN"/>
        </w:rPr>
        <w:t>客户详细资料</w:t>
      </w:r>
      <w:r>
        <w:rPr>
          <w:rFonts w:hint="eastAsia"/>
          <w:szCs w:val="21"/>
        </w:rPr>
        <w:t xml:space="preserve"> appCustDetail.html</w:t>
      </w:r>
      <w:r>
        <w:tab/>
      </w:r>
      <w:r>
        <w:fldChar w:fldCharType="begin"/>
      </w:r>
      <w:r>
        <w:instrText xml:space="preserve"> PAGEREF _Toc11359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_Toc28922 </w:instrText>
      </w:r>
      <w:r>
        <w:fldChar w:fldCharType="separate"/>
      </w:r>
      <w:r>
        <w:rPr>
          <w:rFonts w:hint="eastAsia"/>
          <w:szCs w:val="28"/>
        </w:rPr>
        <w:t xml:space="preserve">13. </w:t>
      </w:r>
      <w:r>
        <w:rPr>
          <w:rFonts w:hint="eastAsia"/>
          <w:lang w:eastAsia="zh-CN"/>
        </w:rPr>
        <w:t>客户跟进记录查询</w:t>
      </w:r>
      <w:r>
        <w:rPr>
          <w:rFonts w:hint="eastAsia"/>
        </w:rPr>
        <w:t xml:space="preserve"> appCustfollowDetail.html</w:t>
      </w:r>
      <w:r>
        <w:tab/>
      </w:r>
      <w:r>
        <w:fldChar w:fldCharType="begin"/>
      </w:r>
      <w:r>
        <w:instrText xml:space="preserve"> PAGEREF _Toc28922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_Toc10756 </w:instrText>
      </w:r>
      <w:r>
        <w:fldChar w:fldCharType="separate"/>
      </w:r>
      <w:r>
        <w:rPr>
          <w:rFonts w:hint="eastAsia"/>
          <w:szCs w:val="28"/>
        </w:rPr>
        <w:t xml:space="preserve">14. </w:t>
      </w:r>
      <w:r>
        <w:rPr>
          <w:rFonts w:hint="eastAsia"/>
          <w:lang w:eastAsia="zh-CN"/>
        </w:rPr>
        <w:t>统计数据</w:t>
      </w:r>
      <w:r>
        <w:rPr>
          <w:rFonts w:hint="eastAsia"/>
        </w:rPr>
        <w:t xml:space="preserve"> appReportFigure.html</w:t>
      </w:r>
      <w:r>
        <w:tab/>
      </w:r>
      <w:r>
        <w:fldChar w:fldCharType="begin"/>
      </w:r>
      <w:r>
        <w:instrText xml:space="preserve"> PAGEREF _Toc10756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_Toc5061 </w:instrText>
      </w:r>
      <w:r>
        <w:fldChar w:fldCharType="separate"/>
      </w:r>
      <w:r>
        <w:rPr>
          <w:rFonts w:hint="eastAsia"/>
          <w:szCs w:val="28"/>
        </w:rPr>
        <w:t xml:space="preserve">15. </w:t>
      </w:r>
      <w:r>
        <w:rPr>
          <w:rFonts w:hint="eastAsia"/>
          <w:lang w:eastAsia="zh-CN"/>
        </w:rPr>
        <w:t>画像查询</w:t>
      </w:r>
      <w:r>
        <w:rPr>
          <w:rFonts w:hint="eastAsia"/>
        </w:rPr>
        <w:t xml:space="preserve"> appFigure.html</w:t>
      </w:r>
      <w:r>
        <w:tab/>
      </w:r>
      <w:r>
        <w:fldChar w:fldCharType="begin"/>
      </w:r>
      <w:r>
        <w:instrText xml:space="preserve"> PAGEREF _Toc5061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_Toc23450 </w:instrText>
      </w:r>
      <w:r>
        <w:fldChar w:fldCharType="separate"/>
      </w:r>
      <w:r>
        <w:rPr>
          <w:rFonts w:hint="eastAsia"/>
          <w:szCs w:val="28"/>
        </w:rPr>
        <w:t xml:space="preserve">16. </w:t>
      </w:r>
      <w:r>
        <w:rPr>
          <w:rFonts w:hint="eastAsia"/>
          <w:szCs w:val="21"/>
          <w:lang w:eastAsia="zh-CN"/>
        </w:rPr>
        <w:t>项目类型列表接口</w:t>
      </w:r>
      <w:r>
        <w:rPr>
          <w:rFonts w:hint="eastAsia"/>
          <w:szCs w:val="21"/>
        </w:rPr>
        <w:t xml:space="preserve"> app</w:t>
      </w:r>
      <w:r>
        <w:rPr>
          <w:rFonts w:hint="eastAsia"/>
          <w:szCs w:val="21"/>
          <w:lang w:val="en-US" w:eastAsia="zh-CN"/>
        </w:rPr>
        <w:t>ProjectType</w:t>
      </w:r>
      <w:r>
        <w:rPr>
          <w:rFonts w:hint="eastAsia"/>
          <w:szCs w:val="21"/>
        </w:rPr>
        <w:t>.html</w:t>
      </w:r>
      <w:r>
        <w:tab/>
      </w:r>
      <w:r>
        <w:fldChar w:fldCharType="begin"/>
      </w:r>
      <w:r>
        <w:instrText xml:space="preserve"> PAGEREF _Toc23450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eastAsia"/>
          <w:szCs w:val="28"/>
        </w:rPr>
        <w:t xml:space="preserve">17. </w:t>
      </w:r>
      <w:r>
        <w:rPr>
          <w:rFonts w:hint="eastAsia"/>
          <w:lang w:eastAsia="zh-CN"/>
        </w:rPr>
        <w:t>画像历史查询</w:t>
      </w:r>
      <w:r>
        <w:rPr>
          <w:rFonts w:hint="eastAsia"/>
        </w:rPr>
        <w:t xml:space="preserve"> appSelFighistory.html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_Toc28553 </w:instrText>
      </w:r>
      <w:r>
        <w:fldChar w:fldCharType="separate"/>
      </w:r>
      <w:r>
        <w:rPr>
          <w:rFonts w:hint="eastAsia"/>
          <w:szCs w:val="28"/>
          <w:shd w:val="clear"/>
        </w:rPr>
        <w:t xml:space="preserve">18. </w:t>
      </w:r>
      <w:r>
        <w:rPr>
          <w:rFonts w:hint="eastAsia"/>
          <w:shd w:val="clear"/>
          <w:lang w:eastAsia="zh-CN"/>
        </w:rPr>
        <w:t>历史画像明细</w:t>
      </w:r>
      <w:r>
        <w:rPr>
          <w:rFonts w:hint="eastAsia"/>
          <w:shd w:val="clear"/>
        </w:rPr>
        <w:t xml:space="preserve"> appFigureList.html</w:t>
      </w:r>
      <w:r>
        <w:tab/>
      </w:r>
      <w:r>
        <w:fldChar w:fldCharType="begin"/>
      </w:r>
      <w:r>
        <w:instrText xml:space="preserve"> PAGEREF _Toc28553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_Toc27116 </w:instrText>
      </w:r>
      <w:r>
        <w:fldChar w:fldCharType="separate"/>
      </w:r>
      <w:r>
        <w:rPr>
          <w:rFonts w:hint="eastAsia"/>
          <w:szCs w:val="28"/>
        </w:rPr>
        <w:t xml:space="preserve">19. </w:t>
      </w:r>
      <w:r>
        <w:rPr>
          <w:rFonts w:hint="eastAsia"/>
          <w:lang w:eastAsia="zh-CN"/>
        </w:rPr>
        <w:t>我的预约列表</w:t>
      </w:r>
      <w:r>
        <w:rPr>
          <w:rFonts w:hint="eastAsia"/>
        </w:rPr>
        <w:t>appSelMyAppoint.html</w:t>
      </w:r>
      <w:r>
        <w:tab/>
      </w:r>
      <w:r>
        <w:fldChar w:fldCharType="begin"/>
      </w:r>
      <w:r>
        <w:instrText xml:space="preserve"> PAGEREF _Toc27116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_Toc16962 </w:instrText>
      </w:r>
      <w:r>
        <w:fldChar w:fldCharType="separate"/>
      </w:r>
      <w:r>
        <w:rPr>
          <w:rFonts w:hint="eastAsia"/>
          <w:szCs w:val="28"/>
        </w:rPr>
        <w:t xml:space="preserve">20. </w:t>
      </w:r>
      <w:r>
        <w:rPr>
          <w:rFonts w:hint="eastAsia"/>
          <w:lang w:eastAsia="zh-CN"/>
        </w:rPr>
        <w:t>历史画像更新</w:t>
      </w:r>
      <w:r>
        <w:rPr>
          <w:rFonts w:hint="eastAsia"/>
        </w:rPr>
        <w:t xml:space="preserve"> appFigureUpdate.html</w:t>
      </w:r>
      <w:r>
        <w:tab/>
      </w:r>
      <w:r>
        <w:fldChar w:fldCharType="begin"/>
      </w:r>
      <w:r>
        <w:instrText xml:space="preserve"> PAGEREF _Toc16962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_Toc25266 </w:instrText>
      </w:r>
      <w:r>
        <w:fldChar w:fldCharType="separate"/>
      </w:r>
      <w:r>
        <w:rPr>
          <w:rFonts w:hint="eastAsia"/>
          <w:szCs w:val="28"/>
        </w:rPr>
        <w:t xml:space="preserve">21. </w:t>
      </w:r>
      <w:r>
        <w:rPr>
          <w:rFonts w:hint="eastAsia"/>
          <w:lang w:eastAsia="zh-CN"/>
        </w:rPr>
        <w:t>添加预约</w:t>
      </w:r>
      <w:r>
        <w:rPr>
          <w:rFonts w:hint="eastAsia"/>
        </w:rPr>
        <w:t xml:space="preserve"> appMyAppoint.html</w:t>
      </w:r>
      <w:r>
        <w:tab/>
      </w:r>
      <w:r>
        <w:fldChar w:fldCharType="begin"/>
      </w:r>
      <w:r>
        <w:instrText xml:space="preserve"> PAGEREF _Toc25266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_Toc17724 </w:instrText>
      </w:r>
      <w:r>
        <w:fldChar w:fldCharType="separate"/>
      </w:r>
      <w:r>
        <w:rPr>
          <w:rFonts w:hint="eastAsia"/>
          <w:szCs w:val="28"/>
        </w:rPr>
        <w:t xml:space="preserve">22. </w:t>
      </w:r>
      <w:r>
        <w:rPr>
          <w:rFonts w:hint="eastAsia"/>
          <w:lang w:eastAsia="zh-CN"/>
        </w:rPr>
        <w:t>状态判断（</w:t>
      </w:r>
      <w:r>
        <w:rPr>
          <w:rFonts w:hint="eastAsia"/>
        </w:rPr>
        <w:t>外出模式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办公室模式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appGetOut.html</w:t>
      </w:r>
      <w:r>
        <w:tab/>
      </w:r>
      <w:r>
        <w:fldChar w:fldCharType="begin"/>
      </w:r>
      <w:r>
        <w:instrText xml:space="preserve"> PAGEREF _Toc17724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_Toc20865 </w:instrText>
      </w:r>
      <w:r>
        <w:fldChar w:fldCharType="separate"/>
      </w:r>
      <w:r>
        <w:rPr>
          <w:rFonts w:hint="eastAsia"/>
          <w:szCs w:val="28"/>
        </w:rPr>
        <w:t xml:space="preserve">23. </w:t>
      </w:r>
      <w:r>
        <w:rPr>
          <w:rFonts w:hint="eastAsia"/>
          <w:lang w:eastAsia="zh-CN"/>
        </w:rPr>
        <w:t>外出办公、办公室办公设置</w:t>
      </w:r>
      <w:r>
        <w:rPr>
          <w:rFonts w:hint="eastAsia"/>
        </w:rPr>
        <w:t>appSetOutIn.html</w:t>
      </w:r>
      <w:r>
        <w:tab/>
      </w:r>
      <w:r>
        <w:fldChar w:fldCharType="begin"/>
      </w:r>
      <w:r>
        <w:instrText xml:space="preserve"> PAGEREF _Toc20865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_Toc21171 </w:instrText>
      </w:r>
      <w:r>
        <w:fldChar w:fldCharType="separate"/>
      </w:r>
      <w:r>
        <w:rPr>
          <w:rFonts w:hint="eastAsia"/>
          <w:szCs w:val="28"/>
        </w:rPr>
        <w:t xml:space="preserve">24. </w:t>
      </w:r>
      <w:r>
        <w:rPr>
          <w:rFonts w:hint="eastAsia"/>
          <w:lang w:eastAsia="zh-CN"/>
        </w:rPr>
        <w:t>预约状态和任务状态修改</w:t>
      </w:r>
      <w:r>
        <w:rPr>
          <w:rFonts w:hint="eastAsia"/>
        </w:rPr>
        <w:t>appSetStatus.html</w:t>
      </w:r>
      <w:r>
        <w:tab/>
      </w:r>
      <w:r>
        <w:fldChar w:fldCharType="begin"/>
      </w:r>
      <w:r>
        <w:instrText xml:space="preserve"> PAGEREF _Toc21171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bookmarkStart w:id="0" w:name="_Toc480822342"/>
      <w:bookmarkStart w:id="1" w:name="_Toc17768"/>
      <w:r>
        <w:rPr>
          <w:rFonts w:hint="eastAsia"/>
        </w:rPr>
        <w:t>一、接口说明</w:t>
      </w:r>
      <w:bookmarkEnd w:id="0"/>
      <w:bookmarkEnd w:id="1"/>
    </w:p>
    <w:p>
      <w:pPr>
        <w:ind w:firstLine="420"/>
        <w:jc w:val="left"/>
        <w:rPr>
          <w:rFonts w:ascii="Courier New" w:hAnsi="Courier New" w:cs="Courier New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为规则接口调用，提高双方开发效率，特制定该文档,</w:t>
      </w:r>
      <w:r>
        <w:rPr>
          <w:rFonts w:hint="eastAsia" w:ascii="Courier New" w:hAnsi="Courier New" w:cs="Courier New"/>
          <w:szCs w:val="21"/>
        </w:rPr>
        <w:t xml:space="preserve"> 参数以post方式提交到服务端，服务端以json结果返回</w:t>
      </w:r>
    </w:p>
    <w:p>
      <w:pPr>
        <w:ind w:firstLine="420"/>
      </w:pPr>
    </w:p>
    <w:p>
      <w:pPr>
        <w:numPr>
          <w:ilvl w:val="0"/>
          <w:numId w:val="0"/>
        </w:numPr>
      </w:pPr>
      <w:r>
        <w:rPr>
          <w:rFonts w:hint="eastAsia"/>
        </w:rPr>
        <w:t>接口接入地址是：</w:t>
      </w:r>
      <w:r>
        <w:rPr>
          <w:color w:val="FF0000"/>
        </w:rPr>
        <w:t>http://</w:t>
      </w:r>
      <w:r>
        <w:rPr>
          <w:rFonts w:hint="eastAsia"/>
          <w:color w:val="FF0000"/>
        </w:rPr>
        <w:t>119.23.124.249</w:t>
      </w:r>
      <w:r>
        <w:rPr>
          <w:rFonts w:hint="eastAsia"/>
          <w:color w:val="FF0000"/>
          <w:lang w:val="en-US" w:eastAsia="zh-CN"/>
        </w:rPr>
        <w:t>/cloud-app/xxxx.html</w:t>
      </w:r>
      <w:r>
        <w:rPr>
          <w:rFonts w:hint="eastAsia"/>
          <w:color w:val="FF0000"/>
        </w:rPr>
        <w:tab/>
      </w:r>
    </w:p>
    <w:p/>
    <w:p>
      <w:pPr>
        <w:ind w:firstLine="420"/>
      </w:pPr>
    </w:p>
    <w:p>
      <w:pPr>
        <w:pStyle w:val="4"/>
        <w:numPr>
          <w:ilvl w:val="0"/>
          <w:numId w:val="1"/>
        </w:numPr>
      </w:pPr>
      <w:bookmarkStart w:id="2" w:name="_Toc480822344"/>
      <w:bookmarkStart w:id="3" w:name="_Toc21199"/>
      <w:r>
        <w:rPr>
          <w:rFonts w:hint="eastAsia"/>
        </w:rPr>
        <w:t>接口方法</w:t>
      </w:r>
      <w:bookmarkEnd w:id="2"/>
      <w:bookmarkEnd w:id="3"/>
    </w:p>
    <w:p>
      <w:pPr>
        <w:pStyle w:val="4"/>
        <w:numPr>
          <w:ilvl w:val="0"/>
          <w:numId w:val="2"/>
        </w:numPr>
        <w:rPr>
          <w:rFonts w:hint="eastAsia"/>
          <w:sz w:val="24"/>
        </w:rPr>
      </w:pPr>
      <w:bookmarkStart w:id="4" w:name="_Toc1737"/>
      <w:r>
        <w:rPr>
          <w:rFonts w:hint="eastAsia"/>
          <w:sz w:val="24"/>
          <w:lang w:eastAsia="zh-CN"/>
        </w:rPr>
        <w:t>判断手机号码是否在系统中</w:t>
      </w:r>
      <w:r>
        <w:rPr>
          <w:rFonts w:hint="eastAsia"/>
          <w:sz w:val="24"/>
        </w:rPr>
        <w:t>appCheckPhone.html</w:t>
      </w:r>
      <w:bookmarkEnd w:id="4"/>
    </w:p>
    <w:p>
      <w:r>
        <w:rPr>
          <w:rFonts w:hint="eastAsia"/>
        </w:rPr>
        <w:t xml:space="preserve">    </w:t>
      </w: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返回</w:t>
      </w:r>
    </w:p>
    <w:p>
      <w:pPr>
        <w:ind w:left="840"/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{status: 1, info: "手机号码存在于系统"}</w:t>
      </w:r>
    </w:p>
    <w:p>
      <w:pPr>
        <w:rPr>
          <w:rFonts w:hint="eastAsia"/>
        </w:rPr>
      </w:pPr>
      <w:r>
        <w:rPr>
          <w:rFonts w:hint="eastAsia"/>
        </w:rPr>
        <w:t>{status: 0, info: "手机号码不存在于系统"}</w:t>
      </w:r>
    </w:p>
    <w:p>
      <w:pPr>
        <w:pStyle w:val="4"/>
        <w:numPr>
          <w:ilvl w:val="0"/>
          <w:numId w:val="2"/>
        </w:numPr>
        <w:rPr>
          <w:rFonts w:hint="eastAsia"/>
          <w:sz w:val="24"/>
        </w:rPr>
      </w:pPr>
      <w:bookmarkStart w:id="5" w:name="_Toc7037"/>
      <w:r>
        <w:rPr>
          <w:rFonts w:hint="eastAsia"/>
          <w:sz w:val="24"/>
          <w:lang w:val="en-US" w:eastAsia="zh-CN"/>
        </w:rPr>
        <w:t xml:space="preserve">获取验证码，短信发送 </w:t>
      </w:r>
      <w:r>
        <w:rPr>
          <w:rFonts w:hint="eastAsia"/>
          <w:sz w:val="24"/>
        </w:rPr>
        <w:t>appSendNews.html</w:t>
      </w:r>
      <w:bookmarkEnd w:id="5"/>
    </w:p>
    <w:p>
      <w:r>
        <w:rPr>
          <w:rFonts w:hint="eastAsia"/>
        </w:rPr>
        <w:t xml:space="preserve">    </w:t>
      </w: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返回</w:t>
      </w:r>
    </w:p>
    <w:p>
      <w:pPr>
        <w:ind w:left="840"/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</w:tbl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{status: 1, info: "短信发送成功！"}</w:t>
      </w:r>
    </w:p>
    <w:p>
      <w:pPr>
        <w:rPr>
          <w:rFonts w:hint="eastAsia"/>
        </w:rPr>
      </w:pPr>
      <w:r>
        <w:rPr>
          <w:rFonts w:hint="eastAsia"/>
        </w:rPr>
        <w:t>{status: 0, info: "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短信发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送失败！</w:t>
      </w:r>
      <w:r>
        <w:rPr>
          <w:rFonts w:hint="eastAsia"/>
        </w:rPr>
        <w:t>"}</w:t>
      </w:r>
    </w:p>
    <w:p>
      <w:pPr>
        <w:ind w:firstLine="420"/>
      </w:pPr>
    </w:p>
    <w:p>
      <w:pPr>
        <w:pStyle w:val="4"/>
        <w:numPr>
          <w:ilvl w:val="0"/>
          <w:numId w:val="2"/>
        </w:numPr>
        <w:rPr>
          <w:sz w:val="24"/>
        </w:rPr>
      </w:pPr>
      <w:bookmarkStart w:id="6" w:name="_Toc480822345"/>
      <w:bookmarkStart w:id="7" w:name="_Toc15340"/>
      <w:r>
        <w:rPr>
          <w:rFonts w:hint="eastAsia"/>
          <w:sz w:val="24"/>
        </w:rPr>
        <w:t>用户登陆</w:t>
      </w:r>
      <w:r>
        <w:rPr>
          <w:rFonts w:hint="eastAsia"/>
          <w:sz w:val="24"/>
        </w:rPr>
        <w:tab/>
      </w:r>
      <w:r>
        <w:rPr>
          <w:sz w:val="24"/>
        </w:rPr>
        <w:t>appLogin</w:t>
      </w:r>
      <w:r>
        <w:rPr>
          <w:rFonts w:hint="eastAsia"/>
          <w:sz w:val="24"/>
        </w:rPr>
        <w:t>.html</w:t>
      </w:r>
      <w:bookmarkEnd w:id="6"/>
      <w:bookmarkEnd w:id="7"/>
    </w:p>
    <w:p>
      <w:pPr>
        <w:ind w:firstLine="420"/>
      </w:pPr>
    </w:p>
    <w:tbl>
      <w:tblPr>
        <w:tblStyle w:val="32"/>
        <w:tblW w:w="8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830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83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0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0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30" w:type="dxa"/>
          </w:tcPr>
          <w:p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28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28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830" w:type="dxa"/>
          </w:tcPr>
          <w:p>
            <w:r>
              <w:rPr>
                <w:rFonts w:hint="eastAsia"/>
              </w:rPr>
              <w:t>verify</w:t>
            </w:r>
          </w:p>
        </w:tc>
        <w:tc>
          <w:tcPr>
            <w:tcW w:w="28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</w:tbl>
    <w:p>
      <w:pPr>
        <w:rPr>
          <w:bdr w:val="single" w:color="auto" w:sz="4" w:space="0"/>
        </w:rPr>
      </w:pPr>
    </w:p>
    <w:p>
      <w:pPr>
        <w:rPr>
          <w:bdr w:val="single" w:color="auto" w:sz="4" w:space="0"/>
        </w:rPr>
      </w:pPr>
    </w:p>
    <w:p>
      <w:r>
        <w:rPr>
          <w:rFonts w:hint="eastAsia"/>
        </w:rPr>
        <w:t>返回：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status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状态</w:t>
            </w:r>
            <w:r>
              <w:rPr>
                <w:rFonts w:hint="eastAsia"/>
                <w:sz w:val="24"/>
                <w:lang w:val="en-US" w:eastAsia="zh-CN"/>
              </w:rPr>
              <w:t xml:space="preserve">   0或1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info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spacing w:line="360" w:lineRule="exac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rows</w:t>
            </w:r>
          </w:p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vertAlign w:val="baseline"/>
              </w:rPr>
              <w:t>companyid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extension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分机号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登录手机号码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code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验证码</w:t>
            </w:r>
          </w:p>
        </w:tc>
      </w:tr>
    </w:tbl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{status: 0, info: "手机号码或验证码错误,请重新输入"}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{status: 0, info: "手机号码不能为空,请重新输入"}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{status: 0, info: "验证码不能为空,请重新输入"}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{status: 0, info: "手机号码格式不对,请重新输入"}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{status: 1, info: "登录成功", rows: {companyid: "8", extension: "801", code: "518618"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,phone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:"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13590008000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"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info:"登录成功"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rows: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{companyid: "8", extension: "801", code: "518618"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  <w:lang w:val="en-US" w:eastAsia="zh-CN"/>
        </w:rPr>
        <w:t>,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phone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:"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13590008000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}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code:"518618"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companyid:"8"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extension:"801"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phone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:"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13590008000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status:1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rPr>
          <w:bdr w:val="single" w:color="auto" w:sz="4" w:space="0"/>
        </w:rPr>
      </w:pPr>
    </w:p>
    <w:p>
      <w:pPr>
        <w:pStyle w:val="4"/>
        <w:numPr>
          <w:ilvl w:val="0"/>
          <w:numId w:val="2"/>
        </w:numPr>
        <w:shd w:val="clear" w:fill="FFFFFF" w:themeFill="background1"/>
        <w:rPr>
          <w:rFonts w:hint="eastAsia" w:eastAsia="宋体"/>
          <w:shd w:val="clear" w:fill="FFFFFF" w:themeFill="background1"/>
          <w:lang w:val="en-US" w:eastAsia="zh-CN"/>
        </w:rPr>
      </w:pPr>
      <w:bookmarkStart w:id="8" w:name="_Toc480822346"/>
      <w:bookmarkStart w:id="9" w:name="_Toc11692"/>
      <w:r>
        <w:rPr>
          <w:rFonts w:hint="eastAsia"/>
          <w:sz w:val="24"/>
          <w:shd w:val="clear" w:fill="FFFFFF" w:themeFill="background1"/>
          <w:lang w:eastAsia="zh-CN"/>
        </w:rPr>
        <w:t>任务接口</w:t>
      </w:r>
      <w:r>
        <w:rPr>
          <w:rFonts w:hint="eastAsia"/>
          <w:sz w:val="24"/>
          <w:shd w:val="clear" w:fill="FFFFFF" w:themeFill="background1"/>
        </w:rPr>
        <w:t xml:space="preserve"> appMyTask.html</w:t>
      </w:r>
      <w:bookmarkEnd w:id="8"/>
      <w:bookmarkEnd w:id="9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3948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3948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r>
              <w:rPr>
                <w:rFonts w:hint="eastAsia" w:cs="Times New Roman"/>
                <w:b w:val="0"/>
                <w:bCs w:val="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394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</w:rPr>
              <w:t>ompanyid</w:t>
            </w:r>
          </w:p>
        </w:tc>
        <w:tc>
          <w:tcPr>
            <w:tcW w:w="3948" w:type="dxa"/>
          </w:tcPr>
          <w:p>
            <w:pPr>
              <w:rPr>
                <w:rFonts w:hint="eastAsia" w:ascii="宋体" w:hAnsi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18"/>
                <w:szCs w:val="18"/>
                <w:lang w:eastAsia="zh-CN"/>
              </w:rPr>
              <w:t>公司</w:t>
            </w:r>
            <w:r>
              <w:rPr>
                <w:rFonts w:hint="eastAsia" w:ascii="宋体" w:hAnsi="宋体"/>
                <w:b w:val="0"/>
                <w:bCs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myexten</w:t>
            </w:r>
          </w:p>
        </w:tc>
        <w:tc>
          <w:tcPr>
            <w:tcW w:w="3948" w:type="dxa"/>
          </w:tcPr>
          <w:p>
            <w:pPr>
              <w:rPr>
                <w:rFonts w:hint="eastAsia" w:ascii="宋体" w:hAnsi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18"/>
                <w:szCs w:val="18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3948" w:type="dxa"/>
          </w:tcPr>
          <w:p>
            <w:pPr>
              <w:rPr>
                <w:rFonts w:hint="eastAsia" w:ascii="宋体" w:hAnsi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pPr>
              <w:rPr>
                <w:rFonts w:hint="eastAsia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1"/>
                <w:szCs w:val="21"/>
                <w:lang w:val="en-US" w:eastAsia="zh-CN"/>
              </w:rPr>
              <w:t>callstatus</w:t>
            </w:r>
          </w:p>
        </w:tc>
        <w:tc>
          <w:tcPr>
            <w:tcW w:w="3948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呼叫状态 -1未呼叫 1已呼叫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pPr>
              <w:rPr>
                <w:rFonts w:hint="eastAsia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1"/>
                <w:szCs w:val="21"/>
                <w:lang w:val="en-US" w:eastAsia="zh-CN"/>
              </w:rPr>
              <w:t>mobile</w:t>
            </w:r>
          </w:p>
        </w:tc>
        <w:tc>
          <w:tcPr>
            <w:tcW w:w="3948" w:type="dxa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查询手机号码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r>
              <w:t>page</w:t>
            </w:r>
          </w:p>
        </w:tc>
        <w:tc>
          <w:tcPr>
            <w:tcW w:w="3948" w:type="dxa"/>
          </w:tcPr>
          <w:p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r>
              <w:rPr>
                <w:rFonts w:hint="eastAsia"/>
              </w:rPr>
              <w:t>rows</w:t>
            </w:r>
          </w:p>
        </w:tc>
        <w:tc>
          <w:tcPr>
            <w:tcW w:w="3948" w:type="dxa"/>
          </w:tcPr>
          <w:p>
            <w:r>
              <w:rPr>
                <w:rFonts w:hint="eastAsia"/>
              </w:rPr>
              <w:t>每页行数，默认20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r>
              <w:rPr>
                <w:rFonts w:hint="eastAsia"/>
              </w:rPr>
              <w:t>sord</w:t>
            </w:r>
          </w:p>
        </w:tc>
        <w:tc>
          <w:tcPr>
            <w:tcW w:w="3948" w:type="dxa"/>
          </w:tcPr>
          <w:p>
            <w:r>
              <w:rPr>
                <w:rFonts w:hint="eastAsia"/>
              </w:rPr>
              <w:t>排序，</w:t>
            </w:r>
          </w:p>
          <w:p>
            <w:r>
              <w:rPr>
                <w:rFonts w:hint="eastAsia"/>
              </w:rPr>
              <w:t>默认desc 可用 asc,desc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2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sidx</w:t>
            </w:r>
          </w:p>
        </w:tc>
        <w:tc>
          <w:tcPr>
            <w:tcW w:w="394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排序字段 默认id</w:t>
            </w:r>
          </w:p>
        </w:tc>
        <w:tc>
          <w:tcPr>
            <w:tcW w:w="2838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</w:tr>
    </w:tbl>
    <w:p>
      <w:pPr>
        <w:spacing w:line="360" w:lineRule="exact"/>
        <w:rPr>
          <w:sz w:val="24"/>
        </w:rPr>
      </w:pPr>
      <w:r>
        <w:rPr>
          <w:rFonts w:hint="eastAsia"/>
          <w:sz w:val="24"/>
          <w:lang w:eastAsia="zh-CN"/>
        </w:rPr>
        <w:t>成功</w:t>
      </w:r>
      <w:r>
        <w:rPr>
          <w:rFonts w:hint="eastAsia"/>
          <w:sz w:val="24"/>
        </w:rPr>
        <w:t>返回：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selFlag</w:t>
            </w:r>
          </w:p>
        </w:tc>
        <w:tc>
          <w:tcPr>
            <w:tcW w:w="56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="-360" w:leftChars="0" w:firstLine="360"/>
              <w:rPr>
                <w:rFonts w:hint="default"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 xml:space="preserve">分机的画像查询权限  </w:t>
            </w: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 xml:space="preserve">有权限  </w:t>
            </w: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total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结果数据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rows</w:t>
            </w: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数据在任务表的</w:t>
            </w: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手机号码</w:t>
            </w:r>
            <w:r>
              <w:rPr>
                <w:rFonts w:hint="eastAsia" w:cs="Times New Roman"/>
                <w:color w:val="000000" w:themeColor="text1"/>
                <w:szCs w:val="21"/>
                <w:lang w:val="en-US" w:eastAsia="zh-CN"/>
              </w:rPr>
              <w:t>(加密带星号)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phmobile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手机号码</w:t>
            </w:r>
            <w:r>
              <w:rPr>
                <w:rFonts w:hint="eastAsia" w:cs="Times New Roman"/>
                <w:color w:val="000000" w:themeColor="text1"/>
                <w:szCs w:val="21"/>
                <w:lang w:eastAsia="zh-CN"/>
              </w:rPr>
              <w:t>明</w:t>
            </w: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文</w:t>
            </w:r>
            <w:r>
              <w:rPr>
                <w:rFonts w:hint="eastAsia" w:cs="Times New Roman"/>
                <w:color w:val="FF0000"/>
                <w:szCs w:val="21"/>
                <w:lang w:eastAsia="zh-CN"/>
              </w:rPr>
              <w:t>（用于画像查询、点击呼叫）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name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pjname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pr_id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项目</w:t>
            </w: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task_name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task_id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eastAsia="zh-CN"/>
              </w:rPr>
              <w:t>任务</w:t>
            </w:r>
            <w:r>
              <w:rPr>
                <w:rFonts w:hint="default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call_time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eastAsia="zh-CN"/>
              </w:rPr>
              <w:t>呼叫时间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righ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call_status</w:t>
            </w:r>
          </w:p>
          <w:p>
            <w:pPr>
              <w:jc w:val="righ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56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  <w:lang w:eastAsia="zh-CN"/>
              </w:rPr>
              <w:t>呼叫状态0未呼叫、1呼叫成功、2待回访、3呼叫失败、4呼叫中、5忽略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cust_batch</w:t>
            </w:r>
          </w:p>
        </w:tc>
        <w:tc>
          <w:tcPr>
            <w:tcW w:w="56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  <w:lang w:eastAsia="zh-CN"/>
              </w:rPr>
              <w:t>数据批次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customer</w:t>
            </w:r>
          </w:p>
        </w:tc>
        <w:tc>
          <w:tcPr>
            <w:tcW w:w="56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extension</w:t>
            </w:r>
          </w:p>
        </w:tc>
        <w:tc>
          <w:tcPr>
            <w:tcW w:w="56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  <w:lang w:eastAsia="zh-CN"/>
              </w:rPr>
              <w:t>所属分机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>{"selFlag":1,"total":4,"rows":[{"id":"2","name":null,"customer":"ceshi2","mobile":"1359****200","cust_batch":null,"call_status":"0","call_time":null,"extension":"801","pr_id":"27","task_id":"355","fo_callresult":null,"fo_handle":null,"pjname":"\u676d\u94f6","task_name":"\u6d4b\u8bd5","de_mobile":"1f4f1ccc92d130e0ced4cf8f36bd9f75"},{"id":"1","name":null,"customer":"liang","mobile":"1881****235","cust_batch":"123456","call_status":"1","call_time":null,"extension":"801","pr_id":"27","task_id":"347","fo_callresult":null,"fo_handle":null,"pjname":"\u676d\u94f6","task_name":"asdadfs","de_mobile":"3484fc0bc5c6fad4220b6a60e17c99f7"},{"id":"1","name":null,"customer":"suguanghe","mobile":"1359****146","cust_batch":null,"call_status":"3","call_time":null,"extension":"801","pr_id":"27","task_id":"346","fo_callresult":null,"fo_handle":null,"pjname":"\u676d\u94f6","task_name":"ccas","de_mobile":"1f4f1ccc92d130e0429d8186b53ecc8e"},{"id":"1","name":null,"customer":"ceshi1","mobile":"1359****199","cust_batch":null,"call_status":"3","call_time":null,"extension":"801","pr_id":"27","task_id":"355","fo_callresult":null,"fo_handle":null,"pjname":"\u676d\u94f6","task_name":"\u6d4b\u8bd5","de_mobile":"1f4f1ccc92d130e092d8065397134301"}]}</w:t>
      </w:r>
    </w:p>
    <w:p>
      <w:pPr>
        <w:spacing w:line="360" w:lineRule="exact"/>
        <w:rPr>
          <w:sz w:val="24"/>
        </w:rPr>
      </w:pPr>
      <w:r>
        <w:rPr>
          <w:rFonts w:hint="eastAsia"/>
          <w:sz w:val="24"/>
          <w:lang w:eastAsia="zh-CN"/>
        </w:rPr>
        <w:t>失败</w:t>
      </w:r>
      <w:r>
        <w:rPr>
          <w:rFonts w:hint="eastAsia"/>
          <w:sz w:val="24"/>
        </w:rPr>
        <w:t>返回：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 w:themeColor="text1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56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="-360" w:leftChars="0" w:firstLine="360"/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 w:themeColor="text1"/>
                <w:szCs w:val="21"/>
                <w:lang w:val="en-US" w:eastAsia="zh-CN"/>
              </w:rPr>
              <w:t>0或1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 w:themeColor="text1"/>
                <w:sz w:val="21"/>
                <w:szCs w:val="21"/>
                <w:lang w:val="en-US" w:eastAsia="zh-CN"/>
              </w:rPr>
              <w:t>into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eastAsia="zh-CN"/>
              </w:rPr>
              <w:t>你还没有登录app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{status: 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, info: "你还没有登录app"}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line="360" w:lineRule="exact"/>
        <w:ind w:firstLine="420"/>
        <w:rPr>
          <w:sz w:val="28"/>
          <w:szCs w:val="28"/>
        </w:rPr>
      </w:pPr>
    </w:p>
    <w:p>
      <w:pPr>
        <w:pStyle w:val="4"/>
        <w:numPr>
          <w:ilvl w:val="0"/>
          <w:numId w:val="2"/>
        </w:numPr>
        <w:rPr>
          <w:sz w:val="24"/>
        </w:rPr>
      </w:pPr>
      <w:bookmarkStart w:id="10" w:name="_Toc480822347"/>
      <w:bookmarkStart w:id="11" w:name="_Toc21301"/>
      <w:r>
        <w:rPr>
          <w:rFonts w:hint="eastAsia"/>
          <w:sz w:val="24"/>
          <w:lang w:eastAsia="zh-CN"/>
        </w:rPr>
        <w:t>点击呼叫</w:t>
      </w:r>
      <w:r>
        <w:rPr>
          <w:rFonts w:hint="eastAsia"/>
          <w:sz w:val="24"/>
        </w:rPr>
        <w:t xml:space="preserve"> appClickCall.html</w:t>
      </w:r>
      <w:bookmarkEnd w:id="10"/>
      <w:bookmarkEnd w:id="11"/>
    </w:p>
    <w:p>
      <w:pPr>
        <w:spacing w:line="360" w:lineRule="exact"/>
        <w:ind w:left="840"/>
        <w:rPr>
          <w:b/>
          <w:sz w:val="24"/>
        </w:rPr>
      </w:pP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lang w:val="en-US" w:eastAsia="zh-CN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呼叫手机号码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spacing w:line="360" w:lineRule="exact"/>
        <w:ind w:left="840"/>
        <w:rPr>
          <w:b/>
          <w:sz w:val="24"/>
        </w:rPr>
      </w:pPr>
      <w:r>
        <w:rPr>
          <w:rFonts w:hint="eastAsia"/>
          <w:b/>
          <w:sz w:val="24"/>
        </w:rPr>
        <w:t>返回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212121"/>
                <w:spacing w:val="0"/>
                <w:sz w:val="18"/>
                <w:szCs w:val="18"/>
                <w:shd w:val="clear" w:color="auto" w:fill="FFFFFF"/>
                <w:lang w:val="en-US" w:eastAsia="zh-CN"/>
              </w:rPr>
              <w:t>1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</w:rPr>
              <w:t>info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</w:rPr>
              <w:t>呼叫成功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</w:rPr>
              <w:t>呼叫模块错误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</w:rPr>
              <w:t>呼叫失败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</w:rPr>
              <w:t>分机号为空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color="auto" w:fill="FFFFFF"/>
                <w:lang w:eastAsia="zh-CN"/>
              </w:rPr>
              <w:t>，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你还没有登录app</w:t>
            </w:r>
          </w:p>
        </w:tc>
      </w:tr>
    </w:tbl>
    <w:p>
      <w:pPr>
        <w:spacing w:line="360" w:lineRule="exact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 xml:space="preserve">{status: 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  <w:lang w:val="en-US" w:eastAsia="zh-CN"/>
        </w:rPr>
        <w:t>1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, info: "呼叫成功"}</w:t>
      </w:r>
    </w:p>
    <w:p>
      <w:pPr>
        <w:spacing w:line="276" w:lineRule="auto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 xml:space="preserve">{status: 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  <w:lang w:val="en-US" w:eastAsia="zh-CN"/>
        </w:rPr>
        <w:t>0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, info: "</w:t>
      </w: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呼叫模块错误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"}</w:t>
      </w:r>
    </w:p>
    <w:p>
      <w:pPr>
        <w:spacing w:line="276" w:lineRule="auto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 xml:space="preserve">{status: 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  <w:lang w:val="en-US" w:eastAsia="zh-CN"/>
        </w:rPr>
        <w:t>0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, info: "</w:t>
      </w: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呼叫失败！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"}</w:t>
      </w:r>
    </w:p>
    <w:p>
      <w:pPr>
        <w:spacing w:line="360" w:lineRule="exact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 xml:space="preserve">{status: 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  <w:lang w:val="en-US" w:eastAsia="zh-CN"/>
        </w:rPr>
        <w:t>0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, info: "</w:t>
      </w:r>
      <w:r>
        <w:rPr>
          <w:rFonts w:hint="eastAsia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分机号为空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  <w:t>"}</w:t>
      </w:r>
    </w:p>
    <w:p>
      <w:pPr>
        <w:spacing w:line="360" w:lineRule="exact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 xml:space="preserve">{status: </w:t>
      </w:r>
      <w:r>
        <w:rPr>
          <w:rFonts w:hint="eastAsia" w:ascii="Consolas" w:hAnsi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, info: "你还没有登录app"}</w:t>
      </w:r>
    </w:p>
    <w:p>
      <w:pPr>
        <w:spacing w:line="360" w:lineRule="exact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spacing w:line="360" w:lineRule="exact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pStyle w:val="4"/>
        <w:numPr>
          <w:ilvl w:val="0"/>
          <w:numId w:val="2"/>
        </w:numPr>
        <w:rPr>
          <w:sz w:val="24"/>
        </w:rPr>
      </w:pPr>
      <w:bookmarkStart w:id="12" w:name="_Toc480822349"/>
      <w:bookmarkStart w:id="13" w:name="_Toc22120"/>
      <w:r>
        <w:rPr>
          <w:rFonts w:hint="eastAsia"/>
          <w:sz w:val="24"/>
          <w:lang w:eastAsia="zh-CN"/>
        </w:rPr>
        <w:t>弹屏</w:t>
      </w:r>
      <w:r>
        <w:rPr>
          <w:rFonts w:hint="eastAsia"/>
          <w:sz w:val="24"/>
        </w:rPr>
        <w:t xml:space="preserve"> </w:t>
      </w:r>
      <w:bookmarkEnd w:id="12"/>
      <w:r>
        <w:rPr>
          <w:rFonts w:hint="eastAsia"/>
          <w:sz w:val="24"/>
        </w:rPr>
        <w:t>appPopWindow.html</w:t>
      </w:r>
      <w:bookmarkEnd w:id="13"/>
    </w:p>
    <w:p>
      <w:pPr>
        <w:ind w:left="840"/>
        <w:rPr>
          <w:b/>
        </w:rPr>
      </w:pP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分机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呼叫手机号码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projectid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2837" w:type="dxa"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  <w:r>
              <w:rPr>
                <w:rFonts w:hint="eastAsia"/>
                <w:color w:val="FF0000"/>
                <w:lang w:val="en-US" w:eastAsia="zh-CN"/>
              </w:rPr>
              <w:t>(新任务弹屏必填)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custbatch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数据批次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>
      <w:pPr>
        <w:spacing w:line="360" w:lineRule="exact"/>
        <w:ind w:firstLine="420"/>
        <w:rPr>
          <w:sz w:val="28"/>
          <w:szCs w:val="28"/>
        </w:rPr>
      </w:pPr>
    </w:p>
    <w:p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返回</w:t>
      </w:r>
    </w:p>
    <w:p>
      <w:pPr>
        <w:spacing w:line="360" w:lineRule="exact"/>
        <w:ind w:firstLine="420"/>
        <w:rPr>
          <w:sz w:val="24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864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restart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rows</w:t>
            </w: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phone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phmobile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手机号码密文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（用于后续操作）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customer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taskid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fo_project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fo_callresult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呼叫结果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fo_handle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fo_content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vMerge w:val="continue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864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custbatch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数据批次</w:t>
            </w:r>
          </w:p>
        </w:tc>
      </w:tr>
    </w:tbl>
    <w:p>
      <w:pPr>
        <w:rPr>
          <w:rStyle w:val="25"/>
          <w:rFonts w:hint="eastAsia"/>
          <w:b w:val="0"/>
          <w:bCs/>
        </w:rPr>
      </w:pPr>
      <w:r>
        <w:rPr>
          <w:rStyle w:val="25"/>
          <w:rFonts w:hint="eastAsia"/>
          <w:b w:val="0"/>
          <w:bCs/>
        </w:rPr>
        <w:t>{"total":1,"rows":{"fo_project":"27","taskid":"355","cid":"8","customer":"\u82cf\u5149\u548c33","phone":"1359****146","phmobile":"1f4f1ccc92d130e0429d8186b53ecc8e","custbatch":"","fo_callresult":"15","fo_handle":"16","fo_content":"9999"}}</w:t>
      </w:r>
    </w:p>
    <w:p>
      <w:pPr>
        <w:rPr>
          <w:rStyle w:val="25"/>
          <w:rFonts w:hint="eastAsia"/>
          <w:b w:val="0"/>
          <w:bCs/>
        </w:rPr>
      </w:pPr>
    </w:p>
    <w:p>
      <w:pPr>
        <w:spacing w:line="360" w:lineRule="exact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spacing w:line="360" w:lineRule="exact"/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color="auto" w:fill="FFFFFF"/>
        </w:rPr>
      </w:pPr>
    </w:p>
    <w:p>
      <w:pPr>
        <w:spacing w:line="360" w:lineRule="exact"/>
        <w:ind w:left="840"/>
        <w:rPr>
          <w:b/>
          <w:sz w:val="24"/>
        </w:rPr>
      </w:pPr>
    </w:p>
    <w:p>
      <w:pPr>
        <w:pStyle w:val="4"/>
        <w:numPr>
          <w:ilvl w:val="0"/>
          <w:numId w:val="2"/>
        </w:numPr>
        <w:rPr>
          <w:sz w:val="24"/>
        </w:rPr>
      </w:pPr>
      <w:bookmarkStart w:id="14" w:name="_Toc480822348"/>
      <w:bookmarkStart w:id="15" w:name="_Toc1237"/>
      <w:r>
        <w:rPr>
          <w:rFonts w:ascii="Arial Normal" w:hAnsi="Arial Normal" w:eastAsia="Arial Normal" w:cs="Arial Normal"/>
          <w:b/>
          <w:bCs/>
          <w:i w:val="0"/>
          <w:caps w:val="0"/>
          <w:color w:val="333333"/>
          <w:spacing w:val="0"/>
          <w:sz w:val="21"/>
          <w:szCs w:val="21"/>
        </w:rPr>
        <w:t>呼叫结果</w:t>
      </w:r>
      <w:r>
        <w:rPr>
          <w:rFonts w:hint="eastAsia"/>
          <w:sz w:val="24"/>
        </w:rPr>
        <w:t xml:space="preserve"> appCallResultConfig.html</w:t>
      </w:r>
      <w:bookmarkEnd w:id="14"/>
      <w:bookmarkEnd w:id="15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r>
              <w:rPr>
                <w:rFonts w:hint="eastAsia" w:ascii="宋体" w:hAnsi="宋体"/>
                <w:szCs w:val="21"/>
                <w:lang w:eastAsia="zh-CN"/>
              </w:rPr>
              <w:t>companyid</w:t>
            </w:r>
          </w:p>
        </w:tc>
        <w:tc>
          <w:tcPr>
            <w:tcW w:w="2837" w:type="dxa"/>
          </w:tcPr>
          <w:p>
            <w:pPr>
              <w:spacing w:line="276" w:lineRule="auto"/>
            </w:pPr>
            <w:r>
              <w:rPr>
                <w:rFonts w:hint="eastAsia" w:ascii="宋体" w:hAnsi="宋体"/>
                <w:szCs w:val="21"/>
                <w:lang w:eastAsia="zh-CN"/>
              </w:rPr>
              <w:t>公司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id 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spacing w:line="276" w:lineRule="auto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pPr>
              <w:spacing w:line="276" w:lineRule="auto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myexten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分机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</w:tbl>
    <w:p>
      <w:pPr>
        <w:spacing w:line="36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total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结果数据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hint="eastAsi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rows</w:t>
            </w:r>
            <w:r>
              <w:rPr>
                <w:rFonts w:hint="eastAsi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  <w:lang w:eastAsia="zh-CN"/>
              </w:rPr>
              <w:tab/>
            </w: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level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name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pid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父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type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1"/>
                <w:szCs w:val="21"/>
              </w:rPr>
              <w:t>_parentId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父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spacing w:line="360" w:lineRule="exact"/>
        <w:ind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{"total":25,"rows":[{"id":26,"pid":"7","type":"2","level":"3","name":"\u5df2\u4ed8\u8d39","_parentId":7},{"id":25,"pid":"7","type":"2","level":"3","name":"\u5df2\u7533\u8bf7","_parentId":7},{"id":24,"pid":"7","type":"2","level":"3","name":"\u5df2\u529e\u7406","_parentId":7},{"id":23,"pid":"6","type":"2","level":"3","name":"\u9884\u7ea6\u7533\u8bf7","_parentId":6},{"id":22,"pid":"6","type":"2","level":"3","name":"\u5f85\u8ddf\u8fdb","_parentId":6},{"id":21,"pid":"6","type":"2","level":"3","name":"\u9ad8\u610f\u5411","_parentId":6},{"id":19,"pid":"6","type":"2","level":"3","name":"\u4f4e\u610f\u5411","_parentId":6},{"id":18,"pid":"5","type":"2","level":"3","name":"\u65e0\u5174\u8da3","_parentId":5},{"id":17,"pid":"5","type":"2","level":"3","name":"\u65e0\u610f\u5411","_parentId":5},{"id":16,"pid":"4","type":"2","level":"3","name":"\u6302\u673a","_parentId":4},{"id":15,"pid":"9","type":"1","level":"3","name":"\u63a5\u901a","_parentId":9},{"id":14,"pid":"8","type":"1","level":"3","name":"\u65e0\u4eba\u63a5\u542c","_parentId":8},{"id":13,"pid":"3","type":"1","level":"3","name":"\u65e0\u54cd\u5e94\u53f7\u7801","_parentId":3},{"id":12,"pid":"3","type":"1","level":"3","name":"\u505c\u673a","_parentId":3},{"id":11,"pid":"3","type":"1","level":"3","name":"\u9519\u53f7","_parentId":3},{"id":10,"pid":"3","type":"1","level":"3","name":"\u7a7a\u53f7","_parentId":3},{"id":9,"pid":"1","type":"1","level":"2","name":"\u63a5\u901a","_parentId":1},{"id":8,"pid":"1","type":"1","level":"2","name":"\u65e0\u4eba\u63a5\u542c","_parentId":1},{"id":7,"pid":"2","type":"2","level":"2","name":"\u6210\u4ea4","_parentId":2},{"id":6,"pid":"2","type":"2","level":"2","name":"\u6709\u610f\u5411","_parentId":2},{"id":5,"pid":"2","type":"2","level":"2","name":"\u65e0\u610f\u5411","_parentId":2},{"id":4,"pid":"2","type":"2","level":"2","name":"\u6302\u673a","_parentId":2},{"id":3,"pid":"1","type":"1","level":"2","name":"\u65e0\u6548\u53f7\u7801","_parentId":1},{"id":2,"pid":"0","type":"2","level":"1","name":"\u5904\u7406\u7ed3\u679c","_parentId":0},{"id":1,"pid":"0","type":"1","level":"1","name":"\u547c\u53eb\u7ed3\u679c","_parentId":0}]}</w:t>
      </w:r>
    </w:p>
    <w:p>
      <w:pPr>
        <w:pStyle w:val="4"/>
        <w:numPr>
          <w:ilvl w:val="0"/>
          <w:numId w:val="2"/>
        </w:numPr>
        <w:rPr>
          <w:sz w:val="24"/>
        </w:rPr>
      </w:pPr>
      <w:bookmarkStart w:id="16" w:name="_Toc22318"/>
      <w:r>
        <w:rPr>
          <w:rFonts w:hint="eastAsia"/>
          <w:sz w:val="24"/>
          <w:lang w:eastAsia="zh-CN"/>
        </w:rPr>
        <w:t>跟进记录保存</w:t>
      </w:r>
      <w:r>
        <w:rPr>
          <w:rFonts w:hint="eastAsia"/>
          <w:sz w:val="24"/>
        </w:rPr>
        <w:t xml:space="preserve"> appCustfollow.html</w:t>
      </w:r>
      <w:bookmarkEnd w:id="16"/>
    </w:p>
    <w:p>
      <w:pPr>
        <w:ind w:left="840"/>
        <w:rPr>
          <w:b/>
        </w:rPr>
      </w:pP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分机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呼叫手机号码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fo_project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2837" w:type="dxa"/>
            <w:shd w:val="clear" w:color="auto" w:fill="FFFFFF" w:themeFill="background1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shd w:val="clear" w:color="auto" w:fill="FFFFFF" w:themeFill="background1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  <w:r>
              <w:rPr>
                <w:rFonts w:hint="eastAsia"/>
                <w:color w:val="FF0000"/>
                <w:lang w:val="en-US" w:eastAsia="zh-CN"/>
              </w:rPr>
              <w:t>(新任务弹屏保存必填)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cid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eastAsia"/>
                <w:color w:val="FF0000"/>
                <w:lang w:val="en-US" w:eastAsia="zh-CN"/>
              </w:rPr>
              <w:t>(新任务弹屏保存不填)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customer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fo_content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跟进内容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fo_callresult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呼叫结果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fo_handle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处理结果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custbatch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数据批次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>
      <w:pPr>
        <w:spacing w:line="360" w:lineRule="exact"/>
        <w:ind w:firstLine="420"/>
        <w:rPr>
          <w:sz w:val="28"/>
          <w:szCs w:val="28"/>
        </w:rPr>
      </w:pPr>
    </w:p>
    <w:p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返回</w:t>
      </w:r>
    </w:p>
    <w:p>
      <w:pPr>
        <w:spacing w:line="360" w:lineRule="exact"/>
        <w:ind w:firstLine="420"/>
        <w:rPr>
          <w:sz w:val="24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Status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True   false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保存成功</w:t>
            </w:r>
            <w:r>
              <w:rPr>
                <w:rFonts w:hint="eastAsia"/>
                <w:szCs w:val="21"/>
                <w:lang w:val="en-US" w:eastAsia="zh-CN"/>
              </w:rPr>
              <w:t>,保存失败</w:t>
            </w:r>
          </w:p>
        </w:tc>
      </w:tr>
    </w:tbl>
    <w:p>
      <w:pPr>
        <w:rPr>
          <w:rStyle w:val="25"/>
        </w:rPr>
      </w:pPr>
    </w:p>
    <w:p>
      <w:pPr>
        <w:rPr>
          <w:rStyle w:val="25"/>
          <w:rFonts w:hint="eastAsia"/>
          <w:b w:val="0"/>
          <w:bCs/>
        </w:rPr>
      </w:pPr>
      <w:r>
        <w:rPr>
          <w:rStyle w:val="25"/>
          <w:rFonts w:hint="eastAsia"/>
          <w:b w:val="0"/>
          <w:bCs/>
        </w:rPr>
        <w:t>{status: true, info: "保存成功"}</w:t>
      </w:r>
    </w:p>
    <w:p>
      <w:pPr>
        <w:rPr>
          <w:rStyle w:val="25"/>
          <w:b w:val="0"/>
          <w:bCs/>
        </w:rPr>
      </w:pPr>
      <w:r>
        <w:rPr>
          <w:rStyle w:val="25"/>
          <w:rFonts w:hint="eastAsia"/>
          <w:b w:val="0"/>
          <w:bCs/>
        </w:rPr>
        <w:t xml:space="preserve">{status: </w:t>
      </w:r>
      <w:r>
        <w:rPr>
          <w:rStyle w:val="25"/>
          <w:rFonts w:hint="eastAsia"/>
          <w:b w:val="0"/>
          <w:bCs/>
          <w:lang w:val="en-US" w:eastAsia="zh-CN"/>
        </w:rPr>
        <w:t>false</w:t>
      </w:r>
      <w:r>
        <w:rPr>
          <w:rStyle w:val="25"/>
          <w:rFonts w:hint="eastAsia"/>
          <w:b w:val="0"/>
          <w:bCs/>
        </w:rPr>
        <w:t>, info: "保存</w:t>
      </w:r>
      <w:r>
        <w:rPr>
          <w:rStyle w:val="25"/>
          <w:rFonts w:hint="eastAsia"/>
          <w:b w:val="0"/>
          <w:bCs/>
          <w:lang w:eastAsia="zh-CN"/>
        </w:rPr>
        <w:t>失败</w:t>
      </w:r>
      <w:r>
        <w:rPr>
          <w:rStyle w:val="25"/>
          <w:rFonts w:hint="eastAsia"/>
          <w:b w:val="0"/>
          <w:bCs/>
        </w:rPr>
        <w:t>"}</w:t>
      </w:r>
    </w:p>
    <w:p>
      <w:pPr>
        <w:rPr>
          <w:rStyle w:val="25"/>
          <w:rFonts w:hint="eastAsia"/>
          <w:b w:val="0"/>
          <w:bCs/>
        </w:rPr>
      </w:pPr>
    </w:p>
    <w:p>
      <w:pPr>
        <w:pStyle w:val="4"/>
        <w:numPr>
          <w:ilvl w:val="0"/>
          <w:numId w:val="2"/>
        </w:numPr>
        <w:rPr>
          <w:b/>
        </w:rPr>
      </w:pPr>
      <w:bookmarkStart w:id="17" w:name="_Toc480822350"/>
      <w:bookmarkStart w:id="18" w:name="_Toc30261"/>
      <w:r>
        <w:rPr>
          <w:rFonts w:hint="eastAsia"/>
          <w:sz w:val="24"/>
          <w:lang w:eastAsia="zh-CN"/>
        </w:rPr>
        <w:t>客户列表</w:t>
      </w:r>
      <w:r>
        <w:rPr>
          <w:rFonts w:hint="eastAsia"/>
          <w:sz w:val="24"/>
        </w:rPr>
        <w:t xml:space="preserve"> appCustList.html</w:t>
      </w:r>
      <w:bookmarkEnd w:id="17"/>
      <w:bookmarkEnd w:id="18"/>
    </w:p>
    <w:p/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  <w:szCs w:val="21"/>
              </w:rPr>
              <w:t>myexten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分机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tabs>
                <w:tab w:val="left" w:pos="793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tabs>
                <w:tab w:val="left" w:pos="79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2837" w:type="dxa"/>
          </w:tcPr>
          <w:p>
            <w:pPr>
              <w:spacing w:line="360" w:lineRule="exact"/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</w:rPr>
              <w:t>查询手机号码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tabs>
                <w:tab w:val="left" w:pos="79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</w:rPr>
              <w:t>project_id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</w:rPr>
              <w:t>项目id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tabs>
                <w:tab w:val="left" w:pos="79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</w:rPr>
              <w:t>seachbatch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</w:rPr>
              <w:t>数据批次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tabs>
                <w:tab w:val="left" w:pos="793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</w:rPr>
              <w:t>customer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 w:val="24"/>
              </w:rPr>
              <w:t>客户名称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tabs>
                <w:tab w:val="left" w:pos="793"/>
              </w:tabs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seachstu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呼叫结果（第三级）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tabs>
                <w:tab w:val="left" w:pos="793"/>
              </w:tabs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seachhandle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处理结果（第三级）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每页行数，默认20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排序，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默认desc 可用 asc,desc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 w:themeColor="text1"/>
              </w:rPr>
              <w:t>sidx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排序字段 默认id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</w:tr>
    </w:tbl>
    <w:p>
      <w:pPr>
        <w:spacing w:line="360" w:lineRule="exact"/>
        <w:ind w:firstLine="420"/>
        <w:rPr>
          <w:sz w:val="24"/>
        </w:rPr>
      </w:pPr>
    </w:p>
    <w:p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返回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total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tabs>
                <w:tab w:val="right" w:pos="2624"/>
              </w:tabs>
              <w:spacing w:line="360" w:lineRule="exact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eastAsia="zh-CN"/>
              </w:rPr>
              <w:tab/>
            </w:r>
          </w:p>
          <w:p>
            <w:pPr>
              <w:tabs>
                <w:tab w:val="left" w:pos="1948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eastAsia"/>
                <w:szCs w:val="21"/>
                <w:lang w:val="en-US" w:eastAsia="zh-CN"/>
              </w:rPr>
              <w:t>rows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adduser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szCs w:val="2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connTypeName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szCs w:val="2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cust_batch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数据批次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szCs w:val="2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customer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szCs w:val="2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project_id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left" w:pos="1948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tabs>
                <w:tab w:val="left" w:pos="1948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projectid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ph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加密手机号码（用于点击呼叫）</w:t>
            </w:r>
          </w:p>
        </w:tc>
      </w:tr>
    </w:tbl>
    <w:p>
      <w:pPr>
        <w:spacing w:line="360" w:lineRule="exact"/>
        <w:ind w:firstLine="420"/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{"total":5,"rows":[{"id":"11","customer":"\u82cf\u5149\u548c33","adduser":"801","project_id":"\u676d\u94f6","mobile":"1f4f1ccc92d130e0429d8186b53ecc8e","cust_batch":"","projectid":"27","connTypeName":null,"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</w:rPr>
        <w:t>ph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mobile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":"1359****146","project_id_Ba":"27"},{"id":"10","customer":"\u82cf\u5149\u548c33","adduser":"801","project_id":"\u676d\u94f6","mobile":"1f4f1ccc92d130e0429d8186b53ecc8e","cust_batch":"","projectid":"27","connTypeName":null,"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</w:rPr>
        <w:t>ph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mobile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":"1359****146","project_id_Ba":"27"},{"id":"9","customer":"\u82cf\u5149\u548c33","adduser":"801","project_id":"\u676d\u94f6","mobile":"1f4f1ccc92d130e0429d8186b53ecc8e","cust_batch":"","projectid":"27","connTypeName":null,"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</w:rPr>
        <w:t>ph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mobile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":"1359****146","project_id_Ba":"27"},{"id":"8","customer":"\u82cf\u5149\u548c33","adduser":"801","project_id":"\u676d\u94f6","mobile":"1f4f1ccc92d130e0429d8186b53ecc8e","cust_batch":"","projectid":"27","connTypeName":null,"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</w:rPr>
        <w:t>ph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mobile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":"1359****146","project_id_Ba":"27"},{"id":"2","customer":"\u674e\u5706\u6885","adduser":"801","project_id":"\u676d\u94f6","mobile":"4239e7c538ad6536da4661f30c0abf79","cust_batch":"20170527","projectid":"27","connTypeName":"VIP","</w:t>
      </w:r>
      <w:r>
        <w:rPr>
          <w:rFonts w:hint="eastAsia" w:ascii="Consolas" w:hAnsi="Consolas" w:cs="Consolas"/>
          <w:b w:val="0"/>
          <w:i w:val="0"/>
          <w:caps w:val="0"/>
          <w:color w:val="000000" w:themeColor="text1"/>
          <w:spacing w:val="0"/>
          <w:sz w:val="18"/>
          <w:szCs w:val="18"/>
          <w:lang w:val="en-US" w:eastAsia="zh-CN"/>
        </w:rPr>
        <w:t>ph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mobile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  <w:t>":"1340****049","project_id_Ba":"27"}]}</w:t>
      </w:r>
    </w:p>
    <w:p>
      <w:pPr>
        <w:pStyle w:val="4"/>
        <w:numPr>
          <w:ilvl w:val="0"/>
          <w:numId w:val="2"/>
        </w:numPr>
      </w:pPr>
      <w:bookmarkStart w:id="19" w:name="_Toc2584"/>
      <w:r>
        <w:rPr>
          <w:rFonts w:hint="eastAsia"/>
          <w:sz w:val="21"/>
          <w:szCs w:val="21"/>
          <w:lang w:eastAsia="zh-CN"/>
        </w:rPr>
        <w:t>项目列表接口</w:t>
      </w:r>
      <w:r>
        <w:rPr>
          <w:rFonts w:hint="eastAsia"/>
          <w:sz w:val="21"/>
          <w:szCs w:val="21"/>
        </w:rPr>
        <w:t xml:space="preserve"> appProjectList.html</w:t>
      </w:r>
      <w:bookmarkEnd w:id="19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</w:tr>
    </w:tbl>
    <w:p/>
    <w:p>
      <w:r>
        <w:rPr>
          <w:rFonts w:hint="eastAsia"/>
        </w:rPr>
        <w:t>返回</w:t>
      </w:r>
    </w:p>
    <w:p/>
    <w:tbl>
      <w:tblPr>
        <w:tblStyle w:val="32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511"/>
        <w:gridCol w:w="5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6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568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5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1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1511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id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29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11" w:type="dxa"/>
          </w:tcPr>
          <w:p>
            <w:pPr>
              <w:rPr>
                <w:rFonts w:hint="eastAsia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project_name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</w:rPr>
      </w:pPr>
    </w:p>
    <w:p>
      <w:pPr>
        <w:spacing w:line="360" w:lineRule="exact"/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{total: 2, rows: [{id: "27", project_name: "杭银"}, {id: "28", project_name: "普谨特"}]}</w:t>
      </w:r>
    </w:p>
    <w:p>
      <w:pPr>
        <w:pStyle w:val="4"/>
        <w:numPr>
          <w:ilvl w:val="0"/>
          <w:numId w:val="2"/>
        </w:numPr>
      </w:pPr>
      <w:bookmarkStart w:id="20" w:name="_Toc8699"/>
      <w:r>
        <w:rPr>
          <w:rFonts w:hint="eastAsia"/>
          <w:sz w:val="21"/>
          <w:szCs w:val="21"/>
          <w:lang w:eastAsia="zh-CN"/>
        </w:rPr>
        <w:t>数据批次列表接口</w:t>
      </w:r>
      <w:r>
        <w:rPr>
          <w:rFonts w:hint="eastAsia"/>
          <w:sz w:val="21"/>
          <w:szCs w:val="21"/>
        </w:rPr>
        <w:t xml:space="preserve"> appBatchList.html</w:t>
      </w:r>
      <w:bookmarkEnd w:id="20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</w:tr>
    </w:tbl>
    <w:p/>
    <w:p>
      <w:r>
        <w:rPr>
          <w:rFonts w:hint="eastAsia"/>
        </w:rPr>
        <w:t>返回</w:t>
      </w:r>
    </w:p>
    <w:p/>
    <w:tbl>
      <w:tblPr>
        <w:tblStyle w:val="32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661"/>
        <w:gridCol w:w="5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6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568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5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restart"/>
          </w:tcPr>
          <w:p>
            <w:pPr>
              <w:ind w:firstLine="448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rows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id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数据批次id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数据批次名称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</w:rPr>
      </w:pPr>
    </w:p>
    <w:p>
      <w:pPr>
        <w:spacing w:line="360" w:lineRule="exact"/>
        <w:ind w:firstLine="420"/>
        <w:rPr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shd w:val="clear" w:fill="FFFFFF"/>
        </w:rPr>
        <w:t>{total: 1, rows: [{id: "20170527", name: "20170527"}]}</w:t>
      </w:r>
    </w:p>
    <w:p>
      <w:pPr>
        <w:pStyle w:val="4"/>
        <w:numPr>
          <w:ilvl w:val="0"/>
          <w:numId w:val="2"/>
        </w:numPr>
      </w:pPr>
      <w:bookmarkStart w:id="21" w:name="_Toc480822351"/>
      <w:bookmarkStart w:id="22" w:name="_Toc11359"/>
      <w:r>
        <w:rPr>
          <w:rFonts w:hint="eastAsia"/>
          <w:sz w:val="21"/>
          <w:szCs w:val="21"/>
          <w:lang w:eastAsia="zh-CN"/>
        </w:rPr>
        <w:t>客户详细资料</w:t>
      </w:r>
      <w:r>
        <w:rPr>
          <w:rFonts w:hint="eastAsia"/>
          <w:sz w:val="21"/>
          <w:szCs w:val="21"/>
        </w:rPr>
        <w:t xml:space="preserve"> </w:t>
      </w:r>
      <w:bookmarkEnd w:id="21"/>
      <w:r>
        <w:rPr>
          <w:rFonts w:hint="eastAsia"/>
          <w:sz w:val="21"/>
          <w:szCs w:val="21"/>
        </w:rPr>
        <w:t>appCustDetail.html</w:t>
      </w:r>
      <w:bookmarkEnd w:id="22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呼叫手机号码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  <w:r>
              <w:rPr>
                <w:rFonts w:hint="eastAsia"/>
                <w:color w:val="FF0000"/>
                <w:lang w:val="en-US" w:eastAsia="zh-CN"/>
              </w:rPr>
              <w:t>（我的预约查看号码必填）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  <w:r>
              <w:rPr>
                <w:rFonts w:hint="eastAsia"/>
                <w:color w:val="FF0000"/>
                <w:lang w:val="en-US" w:eastAsia="zh-CN"/>
              </w:rPr>
              <w:t>（我的预约查看号码不填）</w:t>
            </w:r>
          </w:p>
        </w:tc>
      </w:tr>
    </w:tbl>
    <w:p/>
    <w:p>
      <w:r>
        <w:rPr>
          <w:rFonts w:hint="eastAsia"/>
        </w:rPr>
        <w:t>返回</w:t>
      </w:r>
    </w:p>
    <w:p/>
    <w:tbl>
      <w:tblPr>
        <w:tblStyle w:val="32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661"/>
        <w:gridCol w:w="5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6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selFlag</w:t>
            </w:r>
          </w:p>
        </w:tc>
        <w:tc>
          <w:tcPr>
            <w:tcW w:w="5686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 xml:space="preserve">分机的画像查询权限  </w:t>
            </w: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 xml:space="preserve">有权限  </w:t>
            </w:r>
            <w:r>
              <w:rPr>
                <w:rFonts w:hint="eastAsia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pPr>
              <w:spacing w:line="360" w:lineRule="exact"/>
              <w:rPr>
                <w:rFonts w:hint="eastAsia"/>
                <w:color w:val="FF0000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level</w:t>
            </w:r>
          </w:p>
        </w:tc>
        <w:tc>
          <w:tcPr>
            <w:tcW w:w="5686" w:type="dxa"/>
          </w:tcPr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b w:val="0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1 高级 0普通（控制客户列表和预约登记画像历史是详情还是列表）  0显示详情（调用</w:t>
            </w:r>
            <w:r>
              <w:rPr>
                <w:rFonts w:hint="eastAsia"/>
                <w:color w:val="FF0000"/>
                <w:sz w:val="24"/>
                <w:shd w:val="clear"/>
              </w:rPr>
              <w:t>appFigureList.html</w:t>
            </w:r>
            <w:r>
              <w:rPr>
                <w:rFonts w:hint="eastAsia" w:cs="Times New Roman"/>
                <w:b w:val="0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）   1显示列表（调用</w:t>
            </w:r>
            <w:r>
              <w:rPr>
                <w:rFonts w:hint="eastAsia"/>
                <w:color w:val="FF0000"/>
                <w:sz w:val="24"/>
              </w:rPr>
              <w:t>appSelFighistory.html</w:t>
            </w:r>
            <w:r>
              <w:rPr>
                <w:rFonts w:hint="eastAsia" w:cs="Times New Roman"/>
                <w:b w:val="0"/>
                <w:i w:val="0"/>
                <w:caps w:val="0"/>
                <w:color w:val="FF0000"/>
                <w:spacing w:val="0"/>
                <w:sz w:val="18"/>
                <w:szCs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568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5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restart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ind w:firstLine="448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rows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id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customer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mobile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phmobile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手机加密密文（用于后续操作）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proname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project_id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remark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cust_batch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connTypeName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address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addtime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添加时间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{"selFlag":1,"total":1,"rows":[{"id":"2","customer":"\u674e\u5706\u6885","mobile":"1340****049","cust_batch":"20170527","project_id":"27","addtime":"2017-05-27 11:09:34","remark":"","address":"","connTypeName":"VIP","phmobile":"4239e7c538ad6536da4661f30c0abf79","proname":"\u676d\u94f6"}]}</w:t>
      </w:r>
    </w:p>
    <w:p>
      <w:pPr>
        <w:pStyle w:val="4"/>
        <w:numPr>
          <w:ilvl w:val="0"/>
          <w:numId w:val="2"/>
        </w:numPr>
        <w:rPr>
          <w:rFonts w:hint="eastAsia"/>
          <w:sz w:val="24"/>
        </w:rPr>
      </w:pPr>
      <w:bookmarkStart w:id="23" w:name="_Toc480822352"/>
      <w:bookmarkStart w:id="24" w:name="_Toc28922"/>
      <w:r>
        <w:rPr>
          <w:rFonts w:hint="eastAsia"/>
          <w:sz w:val="24"/>
          <w:lang w:eastAsia="zh-CN"/>
        </w:rPr>
        <w:t>客户跟进记录查询</w:t>
      </w:r>
      <w:r>
        <w:rPr>
          <w:rFonts w:hint="eastAsia"/>
          <w:sz w:val="24"/>
        </w:rPr>
        <w:t xml:space="preserve"> </w:t>
      </w:r>
      <w:bookmarkEnd w:id="23"/>
      <w:r>
        <w:rPr>
          <w:rFonts w:hint="eastAsia"/>
          <w:sz w:val="24"/>
        </w:rPr>
        <w:t>appCustfollowDetail.html</w:t>
      </w:r>
      <w:bookmarkEnd w:id="24"/>
    </w:p>
    <w:p>
      <w:pPr>
        <w:spacing w:line="360" w:lineRule="exact"/>
        <w:ind w:left="840"/>
        <w:rPr>
          <w:b/>
          <w:sz w:val="24"/>
        </w:rPr>
      </w:pP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page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每页行数，默认20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排序，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默认desc 可用 asc,desc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color w:val="000000" w:themeColor="text1"/>
              </w:rPr>
              <w:t>sidx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排序字段 默认id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</w:tr>
    </w:tbl>
    <w:p>
      <w:pPr>
        <w:spacing w:line="360" w:lineRule="exact"/>
        <w:ind w:left="840"/>
        <w:rPr>
          <w:sz w:val="24"/>
        </w:rPr>
      </w:pPr>
      <w:r>
        <w:rPr>
          <w:rFonts w:hint="eastAsia"/>
          <w:sz w:val="24"/>
        </w:rPr>
        <w:t>返回</w:t>
      </w:r>
    </w:p>
    <w:p>
      <w:pPr>
        <w:spacing w:line="360" w:lineRule="exact"/>
        <w:ind w:left="840"/>
        <w:rPr>
          <w:sz w:val="24"/>
        </w:rPr>
      </w:pPr>
    </w:p>
    <w:p>
      <w:pPr>
        <w:spacing w:line="360" w:lineRule="exact"/>
        <w:ind w:left="840"/>
        <w:rPr>
          <w:sz w:val="24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01"/>
        <w:gridCol w:w="5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  <w:gridSpan w:val="3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total</w:t>
            </w:r>
          </w:p>
        </w:tc>
        <w:tc>
          <w:tcPr>
            <w:tcW w:w="5581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5682" w:type="dxa"/>
            <w:gridSpan w:val="2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json</w:t>
            </w:r>
            <w:r>
              <w:rPr>
                <w:rFonts w:hint="eastAsia"/>
                <w:sz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restart"/>
            <w:shd w:val="clear" w:color="auto" w:fill="FFFFFF" w:themeFill="background1"/>
            <w:vAlign w:val="top"/>
          </w:tcPr>
          <w:p>
            <w:pPr>
              <w:tabs>
                <w:tab w:val="right" w:pos="2624"/>
              </w:tabs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ab/>
            </w:r>
          </w:p>
          <w:p>
            <w:pPr>
              <w:tabs>
                <w:tab w:val="right" w:pos="2624"/>
              </w:tabs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ab/>
            </w:r>
          </w:p>
          <w:p>
            <w:pPr>
              <w:tabs>
                <w:tab w:val="right" w:pos="2624"/>
              </w:tabs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ab/>
            </w:r>
          </w:p>
          <w:p>
            <w:pPr>
              <w:tabs>
                <w:tab w:val="right" w:pos="2624"/>
              </w:tabs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ab/>
            </w:r>
          </w:p>
          <w:p>
            <w:pPr>
              <w:tabs>
                <w:tab w:val="left" w:pos="2023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eastAsia"/>
              </w:rPr>
              <w:t>rows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eastAsia="zh-CN"/>
              </w:rPr>
              <w:tab/>
            </w:r>
          </w:p>
          <w:p>
            <w:pPr>
              <w:tabs>
                <w:tab w:val="right" w:pos="2624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1420" w:type="dxa"/>
            <w:shd w:val="clear" w:color="auto" w:fill="FFFFFF" w:themeFill="background1"/>
            <w:vAlign w:val="top"/>
          </w:tcPr>
          <w:p>
            <w:pPr>
              <w:tabs>
                <w:tab w:val="right" w:pos="2624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fo_addtime</w:t>
            </w:r>
          </w:p>
        </w:tc>
        <w:tc>
          <w:tcPr>
            <w:tcW w:w="5682" w:type="dxa"/>
            <w:gridSpan w:val="2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fo_callresult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呼叫结果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fo_content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fo_handle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处理结果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left" w:pos="2023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tabs>
                <w:tab w:val="left" w:pos="2023"/>
              </w:tabs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callresult_name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呼叫结果名称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handle_name</w:t>
            </w:r>
          </w:p>
        </w:tc>
        <w:tc>
          <w:tcPr>
            <w:tcW w:w="5682" w:type="dxa"/>
            <w:gridSpan w:val="2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处理结果名称</w:t>
            </w:r>
          </w:p>
        </w:tc>
      </w:tr>
    </w:tbl>
    <w:p>
      <w:pPr>
        <w:spacing w:line="360" w:lineRule="exact"/>
        <w:ind w:left="840"/>
        <w:rPr>
          <w:sz w:val="24"/>
        </w:rPr>
      </w:pPr>
      <w:r>
        <w:rPr>
          <w:rFonts w:hint="default" w:ascii="Consolas" w:hAnsi="Consolas" w:eastAsia="Consolas" w:cs="Consolas"/>
          <w:b w:val="0"/>
          <w:i/>
          <w:caps w:val="0"/>
          <w:color w:val="212121"/>
          <w:spacing w:val="0"/>
          <w:sz w:val="18"/>
          <w:szCs w:val="18"/>
        </w:rPr>
        <w:t>{"total":3,"rows":[{"fo_addtime":"2017-06-05 17:02:59","fo_content":"GRE","fo_callresult":"15","fo_handle":"16","callresult_name":"\u63a5\u901a","handle_name":"\u6302\u673a"},{"fo_addtime":"2017-06-01 09:03:12","fo_content":"ASDASAS","fo_callresult":"15","fo_handle":"19","callresult_name":"\u63a5\u901a","handle_name":"\u4f4e\u610f\u5411"},{"fo_addtime":"2017-06-01 09:03:02","fo_content":"ASDASAS","fo_callresult":"15","fo_handle":"19","callresult_name":"\u63a5\u901a","handle_name":"\u4f4e\u610f\u5411"}]}</w:t>
      </w:r>
    </w:p>
    <w:p>
      <w:pPr>
        <w:spacing w:line="360" w:lineRule="exact"/>
        <w:ind w:left="840"/>
        <w:rPr>
          <w:sz w:val="24"/>
        </w:rPr>
      </w:pPr>
    </w:p>
    <w:p>
      <w:pPr>
        <w:pStyle w:val="4"/>
        <w:numPr>
          <w:ilvl w:val="0"/>
          <w:numId w:val="2"/>
        </w:numPr>
        <w:rPr>
          <w:sz w:val="24"/>
        </w:rPr>
      </w:pPr>
      <w:bookmarkStart w:id="25" w:name="_Toc480822353"/>
      <w:bookmarkStart w:id="26" w:name="_Toc10756"/>
      <w:r>
        <w:rPr>
          <w:rFonts w:hint="eastAsia"/>
          <w:sz w:val="24"/>
          <w:lang w:eastAsia="zh-CN"/>
        </w:rPr>
        <w:t>统计数据</w:t>
      </w:r>
      <w:r>
        <w:rPr>
          <w:rFonts w:hint="eastAsia"/>
          <w:sz w:val="24"/>
        </w:rPr>
        <w:t xml:space="preserve"> </w:t>
      </w:r>
      <w:bookmarkEnd w:id="25"/>
      <w:r>
        <w:rPr>
          <w:rFonts w:hint="eastAsia"/>
          <w:sz w:val="24"/>
        </w:rPr>
        <w:t>appReportFigure.html</w:t>
      </w:r>
      <w:bookmarkEnd w:id="26"/>
    </w:p>
    <w:p>
      <w:pPr>
        <w:spacing w:line="360" w:lineRule="exact"/>
        <w:ind w:left="840"/>
        <w:rPr>
          <w:sz w:val="24"/>
        </w:rPr>
      </w:pP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 w:val="24"/>
              </w:rPr>
              <w:t>stime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开始时间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 w:val="24"/>
              </w:rPr>
              <w:t>etim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结束时间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 w:val="24"/>
              </w:rPr>
              <w:t>extension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查询分机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</w:tbl>
    <w:p>
      <w:pPr>
        <w:spacing w:line="360" w:lineRule="exact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exact"/>
        <w:ind w:left="840"/>
        <w:rPr>
          <w:sz w:val="24"/>
        </w:rPr>
      </w:pPr>
      <w:r>
        <w:rPr>
          <w:rFonts w:hint="eastAsia"/>
          <w:sz w:val="24"/>
        </w:rPr>
        <w:t>返回</w:t>
      </w:r>
    </w:p>
    <w:p>
      <w:pPr>
        <w:spacing w:line="360" w:lineRule="exact"/>
        <w:ind w:left="840"/>
        <w:rPr>
          <w:sz w:val="24"/>
        </w:rPr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212121"/>
                <w:spacing w:val="0"/>
                <w:sz w:val="18"/>
                <w:szCs w:val="18"/>
              </w:rPr>
              <w:t>total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212121"/>
                <w:spacing w:val="0"/>
                <w:sz w:val="18"/>
                <w:szCs w:val="18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restart"/>
            <w:shd w:val="clear" w:color="auto" w:fill="FFFFFF" w:themeFill="background1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212121"/>
                <w:spacing w:val="0"/>
                <w:sz w:val="18"/>
                <w:szCs w:val="18"/>
              </w:rPr>
              <w:t>rows</w:t>
            </w: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addtime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comid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公司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</w:tcPr>
          <w:p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extenname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坐席名称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</w:tcPr>
          <w:p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extension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分机号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</w:tcPr>
          <w:p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failnum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未查的次数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</w:tcPr>
          <w:p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successnum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查得次数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</w:tcPr>
          <w:p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num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</w:tcPr>
          <w:p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</w:tcPr>
          <w:p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tatolnum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vMerge w:val="continue"/>
            <w:shd w:val="clear" w:color="auto" w:fill="FFFFFF" w:themeFill="background1"/>
          </w:tcPr>
          <w:p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tatoltime</w:t>
            </w:r>
          </w:p>
        </w:tc>
        <w:tc>
          <w:tcPr>
            <w:tcW w:w="5682" w:type="dxa"/>
            <w:shd w:val="clear" w:color="auto" w:fill="FFFFFF" w:themeFill="background1"/>
          </w:tcPr>
          <w:p>
            <w:pPr>
              <w:spacing w:line="360" w:lineRule="exac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通时</w:t>
            </w:r>
          </w:p>
        </w:tc>
      </w:tr>
    </w:tbl>
    <w:p>
      <w:pPr>
        <w:spacing w:line="360" w:lineRule="exact"/>
        <w:ind w:left="840"/>
        <w:rPr>
          <w:sz w:val="24"/>
        </w:rPr>
      </w:pPr>
      <w:r>
        <w:rPr>
          <w:rFonts w:hint="default" w:ascii="Consolas" w:hAnsi="Consolas" w:eastAsia="Consolas" w:cs="Consolas"/>
          <w:b w:val="0"/>
          <w:i/>
          <w:caps w:val="0"/>
          <w:color w:val="212121"/>
          <w:spacing w:val="0"/>
          <w:sz w:val="18"/>
          <w:szCs w:val="18"/>
        </w:rPr>
        <w:t xml:space="preserve"> {"total":2,"rows":[{"id":"63","addtime":"2017-06-13","extension":"810","extenname":"\u98d2\u98d2\u7684","num":"6","successnum":"6","failnum":"0","tatoltime":"00:00:00","tatolnum":"0","comid":"8"},{"id":"61","addtime":"2017-06-13","extension":"803","extenname":"\u963f\u65af\u8482\u82ac","num":"0","successnum":"0","failnum":"0","tatoltime":"00:00:00","tatolnum":"0","comid":"8"}]}</w:t>
      </w:r>
    </w:p>
    <w:p>
      <w:pPr>
        <w:pStyle w:val="4"/>
        <w:numPr>
          <w:ilvl w:val="0"/>
          <w:numId w:val="2"/>
        </w:numPr>
        <w:rPr>
          <w:rFonts w:hint="eastAsia"/>
          <w:sz w:val="24"/>
        </w:rPr>
      </w:pPr>
      <w:bookmarkStart w:id="27" w:name="_Toc480822354"/>
      <w:bookmarkStart w:id="28" w:name="_Toc5061"/>
      <w:r>
        <w:rPr>
          <w:rFonts w:hint="eastAsia"/>
          <w:sz w:val="24"/>
          <w:lang w:eastAsia="zh-CN"/>
        </w:rPr>
        <w:t>画像查询</w:t>
      </w:r>
      <w:r>
        <w:rPr>
          <w:rFonts w:hint="eastAsia"/>
          <w:sz w:val="24"/>
        </w:rPr>
        <w:t xml:space="preserve"> </w:t>
      </w:r>
      <w:bookmarkEnd w:id="27"/>
      <w:r>
        <w:rPr>
          <w:rFonts w:hint="eastAsia"/>
          <w:sz w:val="24"/>
        </w:rPr>
        <w:t>appFigure.html</w:t>
      </w:r>
      <w:bookmarkEnd w:id="28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查询手机号码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  <w:tc>
          <w:tcPr>
            <w:tcW w:w="2838" w:type="dxa"/>
            <w:vMerge w:val="restart"/>
          </w:tcPr>
          <w:p/>
          <w:p>
            <w:pPr>
              <w:ind w:firstLine="534" w:firstLineChars="0"/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三者必填一个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codeid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身份证</w:t>
            </w:r>
          </w:p>
        </w:tc>
        <w:tc>
          <w:tcPr>
            <w:tcW w:w="283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mail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2838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cust_batch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数据批次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返回</w:t>
      </w:r>
    </w:p>
    <w:p/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939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status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Ture 查得数据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info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restart"/>
            <w:vAlign w:val="bottom"/>
          </w:tcPr>
          <w:p>
            <w:pPr>
              <w:spacing w:line="360" w:lineRule="exact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rows</w:t>
            </w:r>
          </w:p>
        </w:tc>
        <w:tc>
          <w:tcPr>
            <w:tcW w:w="1939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codeid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mail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idProvince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出生省份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idCity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出生城市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cellProvince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生活省份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cellCity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生活城市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occupation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haveBaby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是否有婴幼儿子女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customerValueRank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客户价值等级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creditOutPerYear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信用卡年消费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assetsHouse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房产评估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assetsCar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车主评估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assetsWealth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高价值客户评估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focusHwcx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户外出行关注程度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focusJk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健康关注程度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focusYl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养老关注程度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focusJy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教育关注程度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focusTzlc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投资理财关注程度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focusZn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与子女相关电商品类的关注程度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focusPo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与配偶相关电商品类的关注程度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internetPrefer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互联网渠道偏好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brandTop1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历史中第1最关注的品牌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brandTop2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历史中第2最关注的品牌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brandTop3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历史中第3最关注的品牌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mediaTop1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排名第1的最关注的媒体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mediaTop2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排名第2的最关注的媒体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mediaTop3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排名第3的最关注的媒体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consNumTop1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排名第1的高消费次数的电商品类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consNumTop2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排名第2的高消费次数的电商品类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consNumTop3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排名第3的高消费次数的电商品类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consVistTop1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排名第1的高浏览次数的电商品类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consVistTop2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排名第2的高浏览次数的电商品类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consVistTop3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排名第3的高浏览次数的电商品类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interest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user_type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follow_num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社交帐号关注人数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fans_num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社交帐号粉丝人数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weibo_num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社交帐号发表微博数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blackList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银行/小贷/P2P等黑名单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overdue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银行/小贷/P2P等逾期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scorebank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信用评分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寿险代理人版本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adduser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坐席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projectid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datanumber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数据批次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 info: "你还没有登录app"}</w:t>
      </w:r>
    </w:p>
    <w:p>
      <w:pPr>
        <w:rPr>
          <w:rFonts w:hint="eastAsia"/>
        </w:rPr>
      </w:pPr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 info: "手机号码不能为空"}</w:t>
      </w:r>
    </w:p>
    <w:p>
      <w:pPr>
        <w:rPr>
          <w:rFonts w:hint="eastAsia"/>
        </w:rPr>
      </w:pPr>
      <w:r>
        <w:rPr>
          <w:rFonts w:hint="eastAsia"/>
        </w:rPr>
        <w:t>{status: false, info: "你没有查询画像的权限"}</w:t>
      </w:r>
    </w:p>
    <w:p>
      <w:pPr>
        <w:rPr>
          <w:rFonts w:hint="eastAsia"/>
        </w:rPr>
      </w:pPr>
      <w:r>
        <w:rPr>
          <w:rFonts w:hint="eastAsia"/>
        </w:rPr>
        <w:t xml:space="preserve">{status: </w:t>
      </w:r>
      <w:r>
        <w:rPr>
          <w:rFonts w:hint="default"/>
          <w:lang w:val="en-US" w:eastAsia="zh-CN"/>
        </w:rPr>
        <w:t>‘100001’</w:t>
      </w:r>
      <w:r>
        <w:rPr>
          <w:rFonts w:hint="eastAsia"/>
        </w:rPr>
        <w:t>, info: "程序错误，明确失败，联系客服"}</w:t>
      </w:r>
    </w:p>
    <w:p>
      <w:pPr>
        <w:rPr>
          <w:rFonts w:hint="eastAsia"/>
        </w:rPr>
      </w:pPr>
      <w:r>
        <w:rPr>
          <w:rFonts w:hint="eastAsia"/>
        </w:rPr>
        <w:t>{status: 100002, info: "查询结果为空"}</w:t>
      </w:r>
    </w:p>
    <w:p>
      <w:pPr>
        <w:rPr>
          <w:rFonts w:hint="eastAsia"/>
        </w:rPr>
      </w:pPr>
      <w:r>
        <w:rPr>
          <w:rFonts w:hint="eastAsia"/>
        </w:rPr>
        <w:t>{status: 100003, info: "缺少必选key值，请补充key值，id/mobile/name为必填"}</w:t>
      </w:r>
    </w:p>
    <w:p>
      <w:pPr>
        <w:rPr>
          <w:rFonts w:hint="eastAsia"/>
        </w:rPr>
      </w:pPr>
      <w:r>
        <w:rPr>
          <w:rFonts w:hint="eastAsia"/>
        </w:rPr>
        <w:t>{status: 100004, info: "商户不存在或用户名错误，请联系客服查询正确用户名"}</w:t>
      </w:r>
    </w:p>
    <w:p>
      <w:pPr>
        <w:rPr>
          <w:rFonts w:hint="eastAsia"/>
        </w:rPr>
      </w:pPr>
      <w:r>
        <w:rPr>
          <w:rFonts w:hint="eastAsia"/>
        </w:rPr>
        <w:t>{status: 100005, info: "登陆密码不正确，请联系客服找回密码"}</w:t>
      </w:r>
    </w:p>
    <w:p>
      <w:pPr>
        <w:rPr>
          <w:rFonts w:hint="eastAsia"/>
        </w:rPr>
      </w:pPr>
      <w:r>
        <w:rPr>
          <w:rFonts w:hint="eastAsia"/>
        </w:rPr>
        <w:t>{status: 100006, info: "请求参数格式错误，明确失败，联系客服"}</w:t>
      </w:r>
    </w:p>
    <w:p>
      <w:pPr>
        <w:rPr>
          <w:rFonts w:hint="eastAsia"/>
        </w:rPr>
      </w:pPr>
      <w:r>
        <w:rPr>
          <w:rFonts w:hint="eastAsia"/>
        </w:rPr>
        <w:t>{status: 100007, info: "Tokenid过期，请重新登录"}</w:t>
      </w:r>
    </w:p>
    <w:p>
      <w:pPr>
        <w:rPr>
          <w:rFonts w:hint="eastAsia"/>
        </w:rPr>
      </w:pPr>
      <w:r>
        <w:rPr>
          <w:rFonts w:hint="eastAsia"/>
        </w:rPr>
        <w:t>{status: 100008, info: "客户端api调用码不能为空</w:t>
      </w:r>
      <w:r>
        <w:rPr>
          <w:rFonts w:hint="eastAsia"/>
        </w:rPr>
        <w:tab/>
      </w:r>
      <w:r>
        <w:rPr>
          <w:rFonts w:hint="eastAsia"/>
        </w:rPr>
        <w:t>Apicode 错误')"}</w:t>
      </w:r>
    </w:p>
    <w:p>
      <w:pPr>
        <w:rPr>
          <w:rFonts w:hint="eastAsia"/>
        </w:rPr>
      </w:pPr>
      <w:r>
        <w:rPr>
          <w:rFonts w:hint="eastAsia"/>
        </w:rPr>
        <w:t>{status: 100009, info: "IP地址错误，请联系客服添加IP白名单"}</w:t>
      </w:r>
    </w:p>
    <w:p>
      <w:pPr>
        <w:rPr>
          <w:rFonts w:hint="eastAsia"/>
        </w:rPr>
      </w:pPr>
      <w:r>
        <w:rPr>
          <w:rFonts w:hint="eastAsia"/>
        </w:rPr>
        <w:t>{status: 100010, info: "超出当天访问次数，测试客户查询限制为50条/天"}</w:t>
      </w:r>
    </w:p>
    <w:p>
      <w:pPr>
        <w:rPr>
          <w:rFonts w:hint="eastAsia"/>
        </w:rPr>
      </w:pPr>
      <w:r>
        <w:rPr>
          <w:rFonts w:hint="eastAsia"/>
        </w:rPr>
        <w:t>{status: 100011, info: "账户停用，明确失败"}</w:t>
      </w:r>
    </w:p>
    <w:p>
      <w:pPr>
        <w:rPr>
          <w:rFonts w:hint="eastAsia"/>
        </w:rPr>
      </w:pPr>
      <w:r>
        <w:rPr>
          <w:rFonts w:hint="eastAsia"/>
        </w:rPr>
        <w:t>{status: 100012, info: "请求套餐为空，取消传输自定义套餐或确认非空值重新传"}</w:t>
      </w:r>
    </w:p>
    <w:p>
      <w:pPr>
        <w:rPr>
          <w:rFonts w:hint="eastAsia"/>
        </w:rPr>
      </w:pPr>
      <w:r>
        <w:rPr>
          <w:rFonts w:hint="eastAsia"/>
        </w:rPr>
        <w:t>{status: 100015, info: "请求参数其他错误，联系客服，反馈出错场景"}</w:t>
      </w:r>
    </w:p>
    <w:p>
      <w:pPr>
        <w:rPr>
          <w:rFonts w:hint="eastAsia"/>
        </w:rPr>
      </w:pPr>
      <w:r>
        <w:rPr>
          <w:rFonts w:hint="eastAsia"/>
        </w:rPr>
        <w:t>{status: 100016, info: "捕获请求json异常，无法解析的错误，改请求json或联系客服"}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根据不同类型返回不同字段和值</w:t>
      </w:r>
    </w:p>
    <w:p>
      <w:pPr>
        <w:rPr>
          <w:rFonts w:hint="eastAsia"/>
        </w:rPr>
      </w:pPr>
      <w:r>
        <w:rPr>
          <w:rFonts w:hint="eastAsia"/>
        </w:rPr>
        <w:t>{"status":true,"info":[{"name":"\u674e\u5706\u6885","codeid":"","mobile":"1f4f1ccc92d130e0429d8186b53ecc8e","mail":"","adduser":"801","datanumber":"","addtime":"2017-06-13 17:33:56","projectid":"27","age":"","sex":"\u5973","idProvince":"","idCity":"","cellProvince":"\u5e7f\u4e1c","cellCity":"\u6df1\u5733","occupation":"\u9ad8\u7ba1\u6807\u8bc6","user_type":"\u5fae\u535a\u5973\u90ce","level":"\u9ad8\u7b49\u7ea7(20+)","follow_num":"\u591a501+","weibo_num":"\u591a(1001+)","fans_num":"\u591a(501+)","blog":"","internetPrefer":"\u662f","mediaTop1":"","mediaTop2":"","mediaTop3":"","type":"1","haveBaby":"\u5f88\u5927\u6982\u7387\u6709","customerValueRank":"5\u4e07\u5143\u4ee5\u4e0b","creditOutPerYear":"\u4f4e\u6d88\u8d39\uff1a2.5\u4e07\u5143\u4ee5\u4e0b","assetsHouse":"\u5f88\u5927\u6982\u7387\u6709","assetsCar":"\u5f88\u5927\u6982\u7387\u6709","assetsWealth":"\u7535\u4fe1\u8fd0\u8425\u5546\u9ad8\u7aef\u7528\u6237","focusHwcx":"\u975e\u5e38\u5173\u6ce8","focusJk":"\u975e\u5e38\u5173\u6ce8","focusYl":"\u975e\u5e38\u5173\u6ce8","focusJy":"\u975e\u5e38\u5173\u6ce8","focusTzlc":"\u975e\u5e38\u5173\u6ce8","focusPo":"\u975e\u5e38\u5173\u6ce8","focusZn":"\u975e\u5e38\u5173\u6ce8","interest":"","brandTop1":"","brandTop2":"","brandTop3":"","consVistTop1":"\u672c\u5730\u751f\u6d3b","consVistTop2":"","consVistTop3":"","consNumTop1":"\u672c\u5730\u751f\u6d3b","consNumTop2":"","consNumTop3":"","blackList":"","overdue":"","scorebank":"653"}]}</w:t>
      </w:r>
    </w:p>
    <w:p>
      <w:pPr>
        <w:pStyle w:val="4"/>
        <w:numPr>
          <w:ilvl w:val="0"/>
          <w:numId w:val="2"/>
        </w:numPr>
      </w:pPr>
      <w:bookmarkStart w:id="29" w:name="_Toc23450"/>
      <w:r>
        <w:rPr>
          <w:rFonts w:hint="eastAsia"/>
          <w:sz w:val="21"/>
          <w:szCs w:val="21"/>
          <w:lang w:eastAsia="zh-CN"/>
        </w:rPr>
        <w:t>项目类型列表接口</w:t>
      </w:r>
      <w:r>
        <w:rPr>
          <w:rFonts w:hint="eastAsia"/>
          <w:sz w:val="21"/>
          <w:szCs w:val="21"/>
        </w:rPr>
        <w:t xml:space="preserve"> app</w:t>
      </w:r>
      <w:r>
        <w:rPr>
          <w:rFonts w:hint="eastAsia"/>
          <w:sz w:val="21"/>
          <w:szCs w:val="21"/>
          <w:lang w:val="en-US" w:eastAsia="zh-CN"/>
        </w:rPr>
        <w:t>ProjectType</w:t>
      </w:r>
      <w:r>
        <w:rPr>
          <w:rFonts w:hint="eastAsia"/>
          <w:sz w:val="21"/>
          <w:szCs w:val="21"/>
        </w:rPr>
        <w:t>.html</w:t>
      </w:r>
      <w:bookmarkEnd w:id="29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登录手机号码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</w:tr>
    </w:tbl>
    <w:p/>
    <w:p>
      <w:r>
        <w:rPr>
          <w:rFonts w:hint="eastAsia"/>
        </w:rPr>
        <w:t>返回</w:t>
      </w:r>
    </w:p>
    <w:p/>
    <w:tbl>
      <w:tblPr>
        <w:tblStyle w:val="32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661"/>
        <w:gridCol w:w="5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6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568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80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56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restart"/>
          </w:tcPr>
          <w:p>
            <w:pPr>
              <w:ind w:firstLine="448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rows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id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14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661" w:type="dxa"/>
          </w:tcPr>
          <w:p>
            <w:pPr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typename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项目类型名称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{total: 6,…}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rows: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[{id: "1", typename: "寿险代理人完整版"}, {id: "2", typename: "寿险代理人简化版"}, {id: "3", typename: "银行资产端完整版"},…]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0: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"1", typename: "寿险代理人完整版"}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id:"1"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typename:"寿险代理人完整版"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1: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"2", typename: "寿险代理人简化版"}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2: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"3", typename: "银行资产端完整版"}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3: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"4", typename: "银行资产端简化版"}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4: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"5", typename: "银行负债端完整版"}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5: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"6", typename: "银行负债端简化版"}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total:6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d: "6", name: "银行负债端简化版"}</w:t>
      </w:r>
    </w:p>
    <w:p>
      <w:pPr>
        <w:rPr>
          <w:rFonts w:hint="eastAsia"/>
        </w:rPr>
      </w:pPr>
    </w:p>
    <w:p/>
    <w:p>
      <w:pPr>
        <w:pStyle w:val="4"/>
        <w:numPr>
          <w:ilvl w:val="0"/>
          <w:numId w:val="2"/>
        </w:numPr>
        <w:rPr>
          <w:sz w:val="24"/>
        </w:rPr>
      </w:pPr>
      <w:bookmarkStart w:id="30" w:name="_Toc480822355"/>
      <w:bookmarkStart w:id="31" w:name="_Toc27073"/>
      <w:r>
        <w:rPr>
          <w:rFonts w:hint="eastAsia"/>
          <w:sz w:val="24"/>
          <w:lang w:eastAsia="zh-CN"/>
        </w:rPr>
        <w:t>画像历史查询</w:t>
      </w:r>
      <w:r>
        <w:rPr>
          <w:rFonts w:hint="eastAsia"/>
          <w:sz w:val="24"/>
        </w:rPr>
        <w:t xml:space="preserve"> </w:t>
      </w:r>
      <w:bookmarkEnd w:id="30"/>
      <w:r>
        <w:rPr>
          <w:rFonts w:hint="eastAsia"/>
          <w:sz w:val="24"/>
        </w:rPr>
        <w:t>appSelFighistory.html</w:t>
      </w:r>
      <w:bookmarkEnd w:id="31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mobile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操作手机号码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  <w:r>
              <w:rPr>
                <w:rFonts w:hint="eastAsia"/>
                <w:color w:val="FF0000"/>
                <w:lang w:val="en-US" w:eastAsia="zh-CN"/>
              </w:rPr>
              <w:t>(客户资料详情调用必填)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name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姓名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codeid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身份证号码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mail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邮箱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项目类型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seachbatch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t>page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每页行数，默认20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排序，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默认desc 可用 asc,desc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color w:val="000000" w:themeColor="text1"/>
              </w:rPr>
              <w:t>sidx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排序字段 默认id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</w:tr>
    </w:tbl>
    <w:p/>
    <w:p>
      <w:r>
        <w:rPr>
          <w:rFonts w:hint="eastAsia"/>
        </w:rPr>
        <w:t>返回</w:t>
      </w:r>
    </w:p>
    <w:p/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gridSpan w:val="2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editFlag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坐席更新画像权限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18"/>
                <w:szCs w:val="18"/>
              </w:rPr>
              <w:t>total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Json</w:t>
            </w:r>
            <w:r>
              <w:rPr>
                <w:rFonts w:hint="eastAsia"/>
                <w:sz w:val="24"/>
                <w:lang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tabs>
                <w:tab w:val="left" w:pos="2023"/>
              </w:tabs>
              <w:spacing w:line="360" w:lineRule="exact"/>
              <w:jc w:val="both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row</w:t>
            </w:r>
          </w:p>
        </w:tc>
        <w:tc>
          <w:tcPr>
            <w:tcW w:w="1420" w:type="dxa"/>
          </w:tcPr>
          <w:p>
            <w:pPr>
              <w:tabs>
                <w:tab w:val="left" w:pos="2023"/>
              </w:tabs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addtime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adduser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Merge w:val="continue"/>
          </w:tcPr>
          <w:p>
            <w:pPr>
              <w:tabs>
                <w:tab w:val="left" w:pos="1873"/>
              </w:tabs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tabs>
                <w:tab w:val="left" w:pos="1873"/>
              </w:tabs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age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cellCity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生活城市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codeid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center" w:pos="1312"/>
              </w:tabs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tabs>
                <w:tab w:val="center" w:pos="1312"/>
              </w:tabs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companyid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公司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datanumber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数据批次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idCity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出生城市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加密手机号密文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eastAsia"/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name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occupation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sex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type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  <w:jc w:val="both"/>
              <w:rPr>
                <w:color w:val="000000" w:themeColor="text1"/>
              </w:rPr>
            </w:pPr>
          </w:p>
        </w:tc>
        <w:tc>
          <w:tcPr>
            <w:tcW w:w="1420" w:type="dxa"/>
          </w:tcPr>
          <w:p>
            <w:pPr>
              <w:spacing w:line="360" w:lineRule="exact"/>
              <w:jc w:val="both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</w:rPr>
              <w:t>projectid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lang w:eastAsia="zh-CN"/>
              </w:rPr>
              <w:t>项目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id</w:t>
            </w:r>
          </w:p>
        </w:tc>
      </w:tr>
    </w:tbl>
    <w:p/>
    <w:p>
      <w:r>
        <w:rPr>
          <w:rFonts w:hint="eastAsia"/>
        </w:rPr>
        <w:t>{"editFlag":1,"total":2,"rows":{"0":{"id":"19","mobile":"1f4f1ccc92d130e0429d8186b53ecc","name":"\u674e\u5706\u6885","codeid":"","age":"","sex":"0","idCity":"","cellCity":"\u6df1\u5733","occupation":"0","type":"1","datanumber":"","adduser":"801","addtime":"2017-06-13 17:33:56","companyid":"8"},"1":{"id":"18","mobile":"1f4f1ccc92d130e0429d8186b53ecc","name":"\u674e\u5706\u6885","codeid":"","age":"","sex":"0","idCity":"","cellCity":"\u6df1\u5733","occupation":"0","type":"1","datanumber":"","adduser":"801","addtime":"2017-06-13 17:20:53","companyid":"8"},"":{"id":"18","mobile":"1f4f1ccc92d130e0429d8186b53ecc","name":"\u674e\u5706\u6885","codeid":"","age":"","sex":"\u5973","idCity":"","cellCity":"\u6df1\u5733","occupation":"\u9ad8\u7ba1\u6807\u8bc6","type":"1","datanumber":"","adduser":"801","addtime":"2017-06-13 17:20:53","companyid":"8"}}}</w:t>
      </w:r>
    </w:p>
    <w:p>
      <w:pPr>
        <w:pStyle w:val="4"/>
        <w:numPr>
          <w:ilvl w:val="0"/>
          <w:numId w:val="2"/>
        </w:numPr>
        <w:rPr>
          <w:sz w:val="24"/>
          <w:shd w:val="clear"/>
        </w:rPr>
      </w:pPr>
      <w:bookmarkStart w:id="32" w:name="_Toc480822356"/>
      <w:bookmarkStart w:id="33" w:name="_Toc28553"/>
      <w:bookmarkStart w:id="45" w:name="_GoBack"/>
      <w:bookmarkEnd w:id="45"/>
      <w:r>
        <w:rPr>
          <w:rFonts w:hint="eastAsia"/>
          <w:sz w:val="24"/>
          <w:shd w:val="clear"/>
          <w:lang w:eastAsia="zh-CN"/>
        </w:rPr>
        <w:t>历史画像明细</w:t>
      </w:r>
      <w:r>
        <w:rPr>
          <w:rFonts w:hint="eastAsia"/>
          <w:sz w:val="24"/>
          <w:shd w:val="clear"/>
        </w:rPr>
        <w:t xml:space="preserve"> </w:t>
      </w:r>
      <w:bookmarkEnd w:id="32"/>
      <w:r>
        <w:rPr>
          <w:rFonts w:hint="eastAsia"/>
          <w:sz w:val="24"/>
          <w:shd w:val="clear"/>
        </w:rPr>
        <w:t>appFigureList.html</w:t>
      </w:r>
      <w:bookmarkEnd w:id="33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登录手机号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sz w:val="24"/>
                <w:lang w:eastAsia="zh-CN"/>
              </w:rPr>
              <w:t>数据类型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projectid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项目</w:t>
            </w: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mobile</w:t>
            </w:r>
          </w:p>
        </w:tc>
        <w:tc>
          <w:tcPr>
            <w:tcW w:w="2837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操作手机号码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</w:t>
            </w:r>
          </w:p>
        </w:tc>
      </w:tr>
    </w:tbl>
    <w:p/>
    <w:p>
      <w:r>
        <w:rPr>
          <w:rFonts w:hint="eastAsia"/>
        </w:rPr>
        <w:t>返回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939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total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restart"/>
            <w:vAlign w:val="bottom"/>
          </w:tcPr>
          <w:p>
            <w:pPr>
              <w:spacing w:line="360" w:lineRule="exact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rows</w:t>
            </w: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  <w:vAlign w:val="bottom"/>
          </w:tcPr>
          <w:p>
            <w:pPr>
              <w:spacing w:line="360" w:lineRule="exact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codeid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mail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idProvince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出生省份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idCity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出生城市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cellProvince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生活省份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cellCity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生活城市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occupation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haveBaby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是否有婴幼儿子女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customerValueRank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客户价值等级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creditOutPerYear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信用卡年消费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assetsHouse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房产评估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assetsCar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车主评估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assetsWealth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高价值客户评估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focusHwcx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户外出行关注程度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focusJk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健康关注程度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focusYl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养老关注程度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focusJy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教育关注程度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focusTzlc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投资理财关注程度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focusZn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与子女相关电商品类的关注程度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focusPo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与配偶相关电商品类的关注程度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internetPrefer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互联网渠道偏好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brandTop1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历史中第1最关注的品牌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brandTop2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历史中第2最关注的品牌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brandTop3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历史中第3最关注的品牌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mediaTop1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排名第1的最关注的媒体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mediaTop2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排名第2的最关注的媒体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mediaTop3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排名第3的最关注的媒体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consNumTop1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排名第1的高消费次数的电商品类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consNumTop2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排名第2的高消费次数的电商品类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consNumTop3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排名第3的高消费次数的电商品类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consVistTop1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排名第1的高浏览次数的电商品类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consVistTop2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排名第2的高浏览次数的电商品类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consVistTop3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排名第3的高浏览次数的电商品类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interest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user_type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follow_num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社交帐号关注人数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fans_num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社交帐号粉丝人数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weibo_num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社交帐号发表微博数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社交帐号博客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blackList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银行/小贷/P2P等黑名单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overdue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银行/小贷/P2P等逾期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scorebank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信用评分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项目类型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adduser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坐席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projectid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  <w:vMerge w:val="continue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datanumber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数据批次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phmobile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号码密文（用于后续操作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1939" w:type="dxa"/>
          </w:tcPr>
          <w:p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根据不同的类型返回不同的字段和值</w:t>
      </w:r>
    </w:p>
    <w:p/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{editFlag: 1, total: 5,…}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editFlag:1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rows: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[{id: "30", mobile: "1326****666", name: "aaaa", codeid: "", age: "", sex: "女", idCity: "",…},…]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0: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"30", mobile: "1326****666", name: "aaaa", codeid: "", age: "", sex: "女", idCity: "",…}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addtime:"2017-07-02 16:50:34"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adduser:"8001"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age:""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cellCity:"深圳"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codeid:""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companyid:"6"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datanumber:""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id:"30"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idCity:""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mobile:"1326****666"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name:"aaaa"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occupation:"高管标识"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phmobile:"1420485a7e0cd7d5663d00cd71ac9e57"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sex:"女"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type:"1"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1: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"29", mobile: "1325****555", name: "aa", codeid: "", age: "", sex: "女", idCity: "",…}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2: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"28", mobile: "1423****333", name: "hh", codeid: "", age: "", sex: "女", idCity: "", cellCity: "",…}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3: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"27", mobile: "1324****444", name: "aa", codeid: "", age: "", sex: "女", idCity: "",…}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4:</w:t>
      </w: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  <w:vertAlign w:val="baseline"/>
        </w:rPr>
        <w:t>{id: "26", mobile: "1359****146", name: "李圆梅", codeid: "", age: "", sex: "女", idCity: "",…}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212121"/>
          <w:spacing w:val="0"/>
          <w:sz w:val="18"/>
          <w:szCs w:val="18"/>
        </w:rPr>
        <w:t>total:5</w:t>
      </w:r>
    </w:p>
    <w:p/>
    <w:p>
      <w:pPr>
        <w:pStyle w:val="4"/>
        <w:numPr>
          <w:ilvl w:val="0"/>
          <w:numId w:val="2"/>
        </w:numPr>
        <w:rPr>
          <w:sz w:val="24"/>
        </w:rPr>
      </w:pPr>
      <w:bookmarkStart w:id="34" w:name="_Toc480822357"/>
      <w:bookmarkStart w:id="35" w:name="_Toc27116"/>
      <w:r>
        <w:rPr>
          <w:rFonts w:hint="eastAsia"/>
          <w:sz w:val="24"/>
          <w:lang w:eastAsia="zh-CN"/>
        </w:rPr>
        <w:t>我的预约列表</w:t>
      </w:r>
      <w:bookmarkEnd w:id="34"/>
      <w:r>
        <w:rPr>
          <w:rFonts w:hint="eastAsia"/>
          <w:sz w:val="24"/>
        </w:rPr>
        <w:t>appSelMyAppoint.html</w:t>
      </w:r>
      <w:bookmarkEnd w:id="35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37" w:type="dxa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登录手机号</w:t>
            </w:r>
          </w:p>
        </w:tc>
        <w:tc>
          <w:tcPr>
            <w:tcW w:w="28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查询手机号码</w:t>
            </w:r>
          </w:p>
        </w:tc>
        <w:tc>
          <w:tcPr>
            <w:tcW w:w="28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t>page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每页行数，默认20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>
            <w:r>
              <w:rPr>
                <w:rFonts w:hint="eastAsia"/>
              </w:rPr>
              <w:t>排序，</w:t>
            </w:r>
          </w:p>
          <w:p>
            <w:r>
              <w:rPr>
                <w:rFonts w:hint="eastAsia"/>
              </w:rPr>
              <w:t>默认desc 可用 asc,desc</w:t>
            </w:r>
          </w:p>
        </w:tc>
        <w:tc>
          <w:tcPr>
            <w:tcW w:w="2838" w:type="dxa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r>
        <w:rPr>
          <w:rFonts w:hint="eastAsia"/>
        </w:rPr>
        <w:t>返回</w:t>
      </w:r>
    </w:p>
    <w:p/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5682" w:type="dxa"/>
            <w:vAlign w:val="top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spacing w:line="360" w:lineRule="exact"/>
            </w:pPr>
            <w:r>
              <w:rPr>
                <w:rFonts w:hint="eastAsia"/>
              </w:rPr>
              <w:t>rows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tabs>
                <w:tab w:val="right" w:pos="2624"/>
              </w:tabs>
              <w:spacing w:line="360" w:lineRule="exact"/>
            </w:pPr>
            <w:r>
              <w:rPr>
                <w:rFonts w:hint="eastAsia"/>
              </w:rPr>
              <w:t>rows</w:t>
            </w:r>
          </w:p>
        </w:tc>
        <w:tc>
          <w:tcPr>
            <w:tcW w:w="1420" w:type="dxa"/>
          </w:tcPr>
          <w:p>
            <w:pPr>
              <w:spacing w:line="360" w:lineRule="exact"/>
              <w:rPr>
                <w:rFonts w:hint="eastAsia"/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companyid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spacing w:line="360" w:lineRule="exact"/>
            </w:pPr>
          </w:p>
        </w:tc>
        <w:tc>
          <w:tcPr>
            <w:tcW w:w="1420" w:type="dxa"/>
          </w:tcPr>
          <w:p>
            <w:pPr>
              <w:spacing w:line="360" w:lineRule="exact"/>
              <w:rPr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create_time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color w:val="000000" w:themeColor="text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create_user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预约人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is_visit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是否回访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order_phone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phmobile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手机号码加密密文（用于后续操作）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remark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/>
                <w:sz w:val="24"/>
              </w:rPr>
            </w:pPr>
            <w:r>
              <w:rPr>
                <w:rFonts w:ascii="Arial Normal" w:hAnsi="Arial Normal" w:eastAsia="Arial Normal" w:cs="Arial Norm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task_id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visittime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回访时间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</w:pPr>
          </w:p>
        </w:tc>
        <w:tc>
          <w:tcPr>
            <w:tcW w:w="1420" w:type="dxa"/>
          </w:tcPr>
          <w:p>
            <w:pPr>
              <w:tabs>
                <w:tab w:val="right" w:pos="2624"/>
              </w:tabs>
              <w:spacing w:line="360" w:lineRule="exac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</w:rPr>
              <w:t>overdue</w:t>
            </w:r>
          </w:p>
        </w:tc>
        <w:tc>
          <w:tcPr>
            <w:tcW w:w="5682" w:type="dxa"/>
          </w:tcPr>
          <w:p>
            <w:pPr>
              <w:spacing w:line="360" w:lineRule="exact"/>
              <w:rPr>
                <w:rFonts w:hint="eastAsia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t>0未回访未过期标记和已回访  1 未回访已过期标记</w:t>
            </w:r>
          </w:p>
        </w:tc>
      </w:tr>
    </w:tbl>
    <w:p/>
    <w:p/>
    <w:p/>
    <w:p>
      <w:r>
        <w:rPr>
          <w:rFonts w:hint="eastAsia"/>
          <w:lang w:val="en-US" w:eastAsia="zh-CN"/>
        </w:rPr>
        <w:t>{</w:t>
      </w:r>
      <w:r>
        <w:rPr>
          <w:rFonts w:hint="eastAsia"/>
        </w:rPr>
        <w:t>"total":4,"rows":[{"id":"11","task_id":"0","order_phone":"1359****146","is_remind":"0","is_visit":"0","remark":"pppppp","create_user":"801","create_time":"2017-06-09 18:25:45","visittime":"2017-12-11 16:00:00","phmobile":"116b97d9fe573698429d8186b53ecc8e","companyid":"8"},{"id":"9","task_id":"0","order_phone":"1359****199","is_remind":"0","is_visit":"0","remark":"","create_user":"801","create_time":"2017-06-09 18:08:04","visittime":"2017-06-30 18:08:00","phmobile":"116b97d9fe57369892d8065397134301","companyid":"8"},{"id":"8","task_id":"0","order_phone":"1359****199","is_remind":"0","is_visit":"0","remark":"","create_user":"801","create_time":"2017-06-09 18:07:37","visittime":"2017-06-29 18:08:00","phmobile":"116b97d9fe57369892d8065397134301","companyid":"8"},{"id":"7","task_id":"0","order_phone":"1881****235","is_remind":"0","is_visit":"0","remark":"SA","create_user":"801","create_time":"2017-06-09 18:00:18","visittime":"2017-06-15 18:00:00","phmobile":"d89f7c60e1c08499220b6a60e17c99f7","companyid":"8"}]}</w:t>
      </w:r>
    </w:p>
    <w:p/>
    <w:p>
      <w:pPr>
        <w:pStyle w:val="4"/>
        <w:numPr>
          <w:ilvl w:val="0"/>
          <w:numId w:val="2"/>
        </w:numPr>
        <w:rPr>
          <w:sz w:val="24"/>
        </w:rPr>
      </w:pPr>
      <w:bookmarkStart w:id="36" w:name="_Toc480822358"/>
      <w:bookmarkStart w:id="37" w:name="_Toc16962"/>
      <w:r>
        <w:rPr>
          <w:rFonts w:hint="eastAsia"/>
          <w:sz w:val="24"/>
          <w:lang w:eastAsia="zh-CN"/>
        </w:rPr>
        <w:t>历史画像更新</w:t>
      </w:r>
      <w:r>
        <w:rPr>
          <w:rFonts w:hint="eastAsia"/>
          <w:sz w:val="24"/>
        </w:rPr>
        <w:t xml:space="preserve"> </w:t>
      </w:r>
      <w:bookmarkEnd w:id="36"/>
      <w:r>
        <w:rPr>
          <w:rFonts w:hint="eastAsia"/>
          <w:sz w:val="24"/>
        </w:rPr>
        <w:t>appFigureUpdate.html</w:t>
      </w:r>
      <w:bookmarkEnd w:id="37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登录手机号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sz w:val="24"/>
                <w:lang w:eastAsia="zh-CN"/>
              </w:rPr>
              <w:t>数据类型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spacing w:line="360" w:lineRule="exact"/>
        <w:ind w:left="840"/>
        <w:rPr>
          <w:b/>
          <w:sz w:val="24"/>
        </w:rPr>
      </w:pPr>
      <w:r>
        <w:rPr>
          <w:rFonts w:hint="eastAsia"/>
          <w:b/>
          <w:sz w:val="24"/>
        </w:rPr>
        <w:t>返回</w:t>
      </w: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exact"/>
              <w:rPr>
                <w:szCs w:val="21"/>
              </w:rPr>
            </w:pPr>
          </w:p>
        </w:tc>
        <w:tc>
          <w:tcPr>
            <w:tcW w:w="5682" w:type="dxa"/>
          </w:tcPr>
          <w:p>
            <w:pPr>
              <w:spacing w:line="360" w:lineRule="exact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{status: false, info: "你还没有登录app"}</w:t>
      </w:r>
    </w:p>
    <w:p>
      <w:pPr>
        <w:rPr>
          <w:rFonts w:hint="eastAsia"/>
        </w:rPr>
      </w:pPr>
      <w:r>
        <w:rPr>
          <w:rFonts w:hint="eastAsia"/>
        </w:rPr>
        <w:t>{status: false, info: "手机号码不能为空"}</w:t>
      </w:r>
    </w:p>
    <w:p>
      <w:pPr>
        <w:rPr>
          <w:rFonts w:hint="eastAsia"/>
        </w:rPr>
      </w:pPr>
      <w:r>
        <w:rPr>
          <w:rFonts w:hint="eastAsia"/>
        </w:rPr>
        <w:t>{status: false, info: "你没有查询画像的权限"}</w:t>
      </w:r>
    </w:p>
    <w:p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 info: "</w:t>
      </w:r>
      <w:r>
        <w:rPr>
          <w:rFonts w:hint="eastAsia"/>
          <w:lang w:eastAsia="zh-CN"/>
        </w:rPr>
        <w:t>更新</w:t>
      </w:r>
      <w:r>
        <w:rPr>
          <w:rFonts w:hint="eastAsia"/>
        </w:rPr>
        <w:t>成功"}</w:t>
      </w:r>
    </w:p>
    <w:p/>
    <w:p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 info: "</w:t>
      </w:r>
      <w:r>
        <w:rPr>
          <w:rFonts w:hint="eastAsia"/>
          <w:lang w:eastAsia="zh-CN"/>
        </w:rPr>
        <w:t>更新</w:t>
      </w:r>
      <w:r>
        <w:rPr>
          <w:rFonts w:hint="eastAsia"/>
        </w:rPr>
        <w:t>失败"}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{status: </w:t>
      </w:r>
      <w:r>
        <w:rPr>
          <w:rFonts w:hint="default"/>
          <w:lang w:val="en-US" w:eastAsia="zh-CN"/>
        </w:rPr>
        <w:t>‘100001’</w:t>
      </w:r>
      <w:r>
        <w:rPr>
          <w:rFonts w:hint="eastAsia"/>
        </w:rPr>
        <w:t>, info: "程序错误，明确失败，联系客服"}</w:t>
      </w:r>
    </w:p>
    <w:p>
      <w:pPr>
        <w:rPr>
          <w:rFonts w:hint="eastAsia"/>
        </w:rPr>
      </w:pPr>
      <w:r>
        <w:rPr>
          <w:rFonts w:hint="eastAsia"/>
        </w:rPr>
        <w:t>{status: 100002, info: "查询结果为空"}</w:t>
      </w:r>
    </w:p>
    <w:p>
      <w:pPr>
        <w:rPr>
          <w:rFonts w:hint="eastAsia"/>
        </w:rPr>
      </w:pPr>
      <w:r>
        <w:rPr>
          <w:rFonts w:hint="eastAsia"/>
        </w:rPr>
        <w:t>{status: 100003, info: "缺少必选key值，请补充key值，id/mobile/name为必填"}</w:t>
      </w:r>
    </w:p>
    <w:p>
      <w:pPr>
        <w:rPr>
          <w:rFonts w:hint="eastAsia"/>
        </w:rPr>
      </w:pPr>
      <w:r>
        <w:rPr>
          <w:rFonts w:hint="eastAsia"/>
        </w:rPr>
        <w:t>{status: 100004, info: "商户不存在或用户名错误，请联系客服查询正确用户名"}</w:t>
      </w:r>
    </w:p>
    <w:p>
      <w:pPr>
        <w:rPr>
          <w:rFonts w:hint="eastAsia"/>
        </w:rPr>
      </w:pPr>
      <w:r>
        <w:rPr>
          <w:rFonts w:hint="eastAsia"/>
        </w:rPr>
        <w:t>{status: 100005, info: "登陆密码不正确，请联系客服找回密码"}</w:t>
      </w:r>
    </w:p>
    <w:p>
      <w:pPr>
        <w:rPr>
          <w:rFonts w:hint="eastAsia"/>
        </w:rPr>
      </w:pPr>
      <w:r>
        <w:rPr>
          <w:rFonts w:hint="eastAsia"/>
        </w:rPr>
        <w:t>{status: 100006, info: "请求参数格式错误，明确失败，联系客服"}</w:t>
      </w:r>
    </w:p>
    <w:p>
      <w:pPr>
        <w:rPr>
          <w:rFonts w:hint="eastAsia"/>
        </w:rPr>
      </w:pPr>
      <w:r>
        <w:rPr>
          <w:rFonts w:hint="eastAsia"/>
        </w:rPr>
        <w:t>{status: 100007, info: "Tokenid过期，请重新登录"}</w:t>
      </w:r>
    </w:p>
    <w:p>
      <w:pPr>
        <w:rPr>
          <w:rFonts w:hint="eastAsia"/>
        </w:rPr>
      </w:pPr>
      <w:r>
        <w:rPr>
          <w:rFonts w:hint="eastAsia"/>
        </w:rPr>
        <w:t>{status: 100008, info: "客户端api调用码不能为空</w:t>
      </w:r>
      <w:r>
        <w:rPr>
          <w:rFonts w:hint="eastAsia"/>
        </w:rPr>
        <w:tab/>
      </w:r>
      <w:r>
        <w:rPr>
          <w:rFonts w:hint="eastAsia"/>
        </w:rPr>
        <w:t>Apicode 错误')"}</w:t>
      </w:r>
    </w:p>
    <w:p>
      <w:pPr>
        <w:rPr>
          <w:rFonts w:hint="eastAsia"/>
        </w:rPr>
      </w:pPr>
      <w:r>
        <w:rPr>
          <w:rFonts w:hint="eastAsia"/>
        </w:rPr>
        <w:t>{status: 100009, info: "IP地址错误，请联系客服添加IP白名单"}</w:t>
      </w:r>
    </w:p>
    <w:p>
      <w:pPr>
        <w:rPr>
          <w:rFonts w:hint="eastAsia"/>
        </w:rPr>
      </w:pPr>
      <w:r>
        <w:rPr>
          <w:rFonts w:hint="eastAsia"/>
        </w:rPr>
        <w:t>{status: 100010, info: "超出当天访问次数，测试客户查询限制为50条/天"}</w:t>
      </w:r>
    </w:p>
    <w:p>
      <w:pPr>
        <w:rPr>
          <w:rFonts w:hint="eastAsia"/>
        </w:rPr>
      </w:pPr>
      <w:r>
        <w:rPr>
          <w:rFonts w:hint="eastAsia"/>
        </w:rPr>
        <w:t>{status: 100011, info: "账户停用，明确失败"}</w:t>
      </w:r>
    </w:p>
    <w:p>
      <w:pPr>
        <w:rPr>
          <w:rFonts w:hint="eastAsia"/>
        </w:rPr>
      </w:pPr>
      <w:r>
        <w:rPr>
          <w:rFonts w:hint="eastAsia"/>
        </w:rPr>
        <w:t>{status: 100012, info: "请求套餐为空，取消传输自定义套餐或确认非空值重新传"}</w:t>
      </w:r>
    </w:p>
    <w:p>
      <w:pPr>
        <w:rPr>
          <w:rFonts w:hint="eastAsia"/>
        </w:rPr>
      </w:pPr>
      <w:r>
        <w:rPr>
          <w:rFonts w:hint="eastAsia"/>
        </w:rPr>
        <w:t>{status: 100015, info: "请求参数其他错误，联系客服，反馈出错场景"}</w:t>
      </w:r>
    </w:p>
    <w:p>
      <w:r>
        <w:rPr>
          <w:rFonts w:hint="eastAsia"/>
        </w:rPr>
        <w:t>{status: 100016, info: "捕获请求json异常，无法解析的错误，改请求json或联系客服"}</w:t>
      </w:r>
    </w:p>
    <w:p/>
    <w:p/>
    <w:p>
      <w:pPr>
        <w:pStyle w:val="4"/>
        <w:numPr>
          <w:ilvl w:val="0"/>
          <w:numId w:val="2"/>
        </w:numPr>
        <w:rPr>
          <w:sz w:val="24"/>
        </w:rPr>
      </w:pPr>
      <w:bookmarkStart w:id="38" w:name="_Toc480822359"/>
      <w:bookmarkStart w:id="39" w:name="_Toc25266"/>
      <w:r>
        <w:rPr>
          <w:rFonts w:hint="eastAsia"/>
          <w:sz w:val="24"/>
          <w:lang w:eastAsia="zh-CN"/>
        </w:rPr>
        <w:t>添加预约</w:t>
      </w:r>
      <w:r>
        <w:rPr>
          <w:rFonts w:hint="eastAsia"/>
          <w:sz w:val="24"/>
        </w:rPr>
        <w:t xml:space="preserve"> appMyAppoint.html</w:t>
      </w:r>
      <w:bookmarkEnd w:id="38"/>
      <w:bookmarkEnd w:id="39"/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登录手机号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revisiday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回访时间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283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28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返回</w:t>
      </w:r>
    </w:p>
    <w:p>
      <w:pPr>
        <w:ind w:left="840"/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5682" w:type="dxa"/>
          </w:tcPr>
          <w:p>
            <w:pPr>
              <w:spacing w:line="360" w:lineRule="exact"/>
              <w:rPr>
                <w:sz w:val="24"/>
              </w:rPr>
            </w:pPr>
          </w:p>
        </w:tc>
      </w:tr>
    </w:tbl>
    <w:p/>
    <w:p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 info: "添加成功"}</w:t>
      </w:r>
    </w:p>
    <w:p/>
    <w:p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 info: "添加失败"}</w:t>
      </w:r>
    </w:p>
    <w:p/>
    <w:p>
      <w:pPr>
        <w:pStyle w:val="4"/>
        <w:numPr>
          <w:ilvl w:val="0"/>
          <w:numId w:val="2"/>
        </w:numPr>
        <w:rPr>
          <w:sz w:val="24"/>
        </w:rPr>
      </w:pPr>
      <w:bookmarkStart w:id="40" w:name="_Toc480822360"/>
      <w:bookmarkStart w:id="41" w:name="_Toc17724"/>
      <w:r>
        <w:rPr>
          <w:rFonts w:hint="eastAsia"/>
          <w:sz w:val="24"/>
          <w:lang w:eastAsia="zh-CN"/>
        </w:rPr>
        <w:t>状态判断（</w:t>
      </w:r>
      <w:r>
        <w:rPr>
          <w:rFonts w:hint="eastAsia"/>
        </w:rPr>
        <w:t>外出模式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办公室模式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 xml:space="preserve"> </w:t>
      </w:r>
      <w:bookmarkEnd w:id="40"/>
      <w:r>
        <w:rPr>
          <w:rFonts w:hint="eastAsia"/>
          <w:sz w:val="24"/>
        </w:rPr>
        <w:t>appGetOut.html</w:t>
      </w:r>
      <w:bookmarkEnd w:id="41"/>
    </w:p>
    <w:p/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登录手机号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返回</w:t>
      </w:r>
    </w:p>
    <w:p>
      <w:pPr>
        <w:ind w:left="840"/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exact"/>
              <w:rPr>
                <w:sz w:val="24"/>
              </w:rPr>
            </w:pPr>
          </w:p>
        </w:tc>
        <w:tc>
          <w:tcPr>
            <w:tcW w:w="5682" w:type="dxa"/>
          </w:tcPr>
          <w:p>
            <w:pPr>
              <w:spacing w:line="360" w:lineRule="exact"/>
              <w:rPr>
                <w:sz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 info: "办公室模式"}</w:t>
      </w:r>
    </w:p>
    <w:p>
      <w:pPr>
        <w:rPr>
          <w:rFonts w:hint="eastAsia"/>
        </w:rPr>
      </w:pPr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 info: "外出模式"}</w:t>
      </w:r>
    </w:p>
    <w:p/>
    <w:p>
      <w:pPr>
        <w:pStyle w:val="4"/>
        <w:numPr>
          <w:ilvl w:val="0"/>
          <w:numId w:val="2"/>
        </w:numPr>
        <w:rPr>
          <w:rFonts w:hint="eastAsia"/>
          <w:sz w:val="24"/>
        </w:rPr>
      </w:pPr>
      <w:bookmarkStart w:id="42" w:name="_Toc480822361"/>
      <w:bookmarkStart w:id="43" w:name="_Toc20865"/>
      <w:r>
        <w:rPr>
          <w:rFonts w:hint="eastAsia"/>
          <w:sz w:val="24"/>
          <w:lang w:eastAsia="zh-CN"/>
        </w:rPr>
        <w:t>外出办公、办公室办公设置</w:t>
      </w:r>
      <w:bookmarkEnd w:id="42"/>
      <w:r>
        <w:rPr>
          <w:rFonts w:hint="eastAsia"/>
          <w:sz w:val="24"/>
        </w:rPr>
        <w:t>appSetOutIn.html</w:t>
      </w:r>
      <w:bookmarkEnd w:id="43"/>
    </w:p>
    <w:p>
      <w:r>
        <w:rPr>
          <w:rFonts w:hint="eastAsia"/>
        </w:rPr>
        <w:t xml:space="preserve">    </w:t>
      </w: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登录手机号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外出办公 out  办公室办公in</w:t>
            </w:r>
          </w:p>
        </w:tc>
        <w:tc>
          <w:tcPr>
            <w:tcW w:w="283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返回</w:t>
      </w:r>
    </w:p>
    <w:p>
      <w:pPr>
        <w:ind w:left="840"/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 info: "设置</w:t>
      </w:r>
      <w:r>
        <w:rPr>
          <w:rFonts w:hint="eastAsia"/>
          <w:lang w:eastAsia="zh-CN"/>
        </w:rPr>
        <w:t>失败</w:t>
      </w:r>
      <w:r>
        <w:rPr>
          <w:rFonts w:hint="eastAsia"/>
        </w:rPr>
        <w:t>"}</w:t>
      </w:r>
    </w:p>
    <w:p>
      <w:pPr>
        <w:rPr>
          <w:rFonts w:hint="eastAsia"/>
        </w:rPr>
      </w:pPr>
      <w:r>
        <w:rPr>
          <w:rFonts w:hint="eastAsia"/>
        </w:rPr>
        <w:t xml:space="preserve">{status: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 info: "设置成功"}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  <w:sz w:val="24"/>
        </w:rPr>
      </w:pPr>
      <w:bookmarkStart w:id="44" w:name="_Toc21171"/>
      <w:r>
        <w:rPr>
          <w:rFonts w:hint="eastAsia"/>
          <w:sz w:val="24"/>
          <w:lang w:eastAsia="zh-CN"/>
        </w:rPr>
        <w:t>预约状态和任务状态修改</w:t>
      </w:r>
      <w:r>
        <w:rPr>
          <w:rFonts w:hint="eastAsia"/>
          <w:sz w:val="24"/>
        </w:rPr>
        <w:t>appSetStatus.html</w:t>
      </w:r>
      <w:bookmarkEnd w:id="44"/>
    </w:p>
    <w:p>
      <w:r>
        <w:rPr>
          <w:rFonts w:hint="eastAsia"/>
        </w:rPr>
        <w:t xml:space="preserve">    </w:t>
      </w:r>
    </w:p>
    <w:tbl>
      <w:tblPr>
        <w:tblStyle w:val="32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7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>
            <w:r>
              <w:rPr>
                <w:rFonts w:hint="eastAsia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283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myexten</w:t>
            </w:r>
          </w:p>
        </w:tc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  <w:tc>
          <w:tcPr>
            <w:tcW w:w="283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登录手机号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37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预约 appoint  任务task</w:t>
            </w:r>
          </w:p>
        </w:tc>
        <w:tc>
          <w:tcPr>
            <w:tcW w:w="283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数据id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28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任务id</w:t>
            </w:r>
          </w:p>
        </w:tc>
        <w:tc>
          <w:tcPr>
            <w:tcW w:w="283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color w:val="FF0000"/>
                <w:lang w:eastAsia="zh-CN"/>
              </w:rPr>
              <w:t>（预约调用不填）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返回</w:t>
      </w:r>
    </w:p>
    <w:p>
      <w:pPr>
        <w:ind w:left="840"/>
      </w:pPr>
    </w:p>
    <w:tbl>
      <w:tblPr>
        <w:tblStyle w:val="3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31849B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>
            <w:r>
              <w:rPr>
                <w:rFonts w:hint="eastAsia"/>
              </w:rPr>
              <w:t>含义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312" w:right="1800" w:bottom="312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-1190625</wp:posOffset>
          </wp:positionH>
          <wp:positionV relativeFrom="paragraph">
            <wp:posOffset>-3550920</wp:posOffset>
          </wp:positionV>
          <wp:extent cx="7705725" cy="5394960"/>
          <wp:effectExtent l="0" t="0" r="0" b="0"/>
          <wp:wrapNone/>
          <wp:docPr id="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5725" cy="5394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sz w:val="20"/>
        <w:szCs w:val="20"/>
      </w:rPr>
      <w:t>地址：福田区车公庙泰然工贸园210栋东座5C   电话：0755-61955899   客服热线：4000088005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0"/>
      </w:pBdr>
      <w:ind w:left="5940" w:hanging="5940" w:hangingChars="3300"/>
      <w:jc w:val="left"/>
      <w:rPr>
        <w:sz w:val="20"/>
        <w:szCs w:val="20"/>
      </w:rPr>
    </w:pPr>
    <w:r>
      <w:pict>
        <v:shape id="WordPictureWatermark12787528" o:spid="_x0000_s4098" o:spt="75" type="#_x0000_t75" style="position:absolute;left:0pt;margin-left:-594.1pt;margin-top:-425.4pt;height:1415pt;width:2125pt;mso-position-horizontal-relative:margin;mso-position-vertical-relative:margin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1" gain="19661f" blacklevel="22938f" o:title="未标题-2"/>
          <o:lock v:ext="edit" aspectratio="t"/>
        </v:shape>
      </w:pict>
    </w:r>
    <w:r>
      <w:rPr>
        <w:rFonts w:hint="eastAsia"/>
      </w:rPr>
      <w:t xml:space="preserve">  </w:t>
    </w:r>
    <w:r>
      <w:rPr>
        <w:rFonts w:hint="eastAsia"/>
      </w:rPr>
      <w:drawing>
        <wp:inline distT="0" distB="0" distL="0" distR="0">
          <wp:extent cx="466725" cy="447675"/>
          <wp:effectExtent l="19050" t="0" r="9525" b="0"/>
          <wp:docPr id="1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67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</w:t>
    </w:r>
    <w:r>
      <w:rPr>
        <w:rFonts w:hint="eastAsia"/>
        <w:sz w:val="24"/>
        <w:szCs w:val="24"/>
      </w:rPr>
      <w:t>深圳市长鑫盛通科技有限公司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WordPictureWatermark12787527" o:spid="_x0000_s4099" o:spt="75" type="#_x0000_t75" style="position:absolute;left:0pt;height:1415pt;width:2125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未标题-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shape id="WordPictureWatermark12787526" o:spid="_x0000_s4097" o:spt="75" type="#_x0000_t75" style="position:absolute;left:0pt;height:1415pt;width:2125pt;mso-position-horizontal:center;mso-position-horizontal-relative:margin;mso-position-vertical:center;mso-position-vertical-relative:margin;z-index:-25166028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未标题-2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AED"/>
    <w:multiLevelType w:val="multilevel"/>
    <w:tmpl w:val="0E300AED"/>
    <w:lvl w:ilvl="0" w:tentative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70960"/>
    <w:multiLevelType w:val="multilevel"/>
    <w:tmpl w:val="11E70960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4B608F"/>
    <w:multiLevelType w:val="multilevel"/>
    <w:tmpl w:val="594B608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534BAD"/>
    <w:multiLevelType w:val="multilevel"/>
    <w:tmpl w:val="59534BA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536C45"/>
    <w:multiLevelType w:val="multilevel"/>
    <w:tmpl w:val="59536C4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5A1944"/>
    <w:multiLevelType w:val="multilevel"/>
    <w:tmpl w:val="595A19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D6F6072"/>
    <w:rsid w:val="00001C2C"/>
    <w:rsid w:val="00001F6A"/>
    <w:rsid w:val="000023DF"/>
    <w:rsid w:val="00002A78"/>
    <w:rsid w:val="00003A26"/>
    <w:rsid w:val="00004252"/>
    <w:rsid w:val="000051A3"/>
    <w:rsid w:val="00005386"/>
    <w:rsid w:val="00005F24"/>
    <w:rsid w:val="00006BF4"/>
    <w:rsid w:val="00007949"/>
    <w:rsid w:val="00007F5B"/>
    <w:rsid w:val="00010B74"/>
    <w:rsid w:val="00012555"/>
    <w:rsid w:val="000125CA"/>
    <w:rsid w:val="00012898"/>
    <w:rsid w:val="00012FA0"/>
    <w:rsid w:val="0001302F"/>
    <w:rsid w:val="0001349E"/>
    <w:rsid w:val="0001351B"/>
    <w:rsid w:val="000135C3"/>
    <w:rsid w:val="00014276"/>
    <w:rsid w:val="00014AB3"/>
    <w:rsid w:val="00014D1B"/>
    <w:rsid w:val="00016075"/>
    <w:rsid w:val="00016412"/>
    <w:rsid w:val="000165D8"/>
    <w:rsid w:val="00016A1E"/>
    <w:rsid w:val="000178C0"/>
    <w:rsid w:val="00017A29"/>
    <w:rsid w:val="00020F9C"/>
    <w:rsid w:val="00021D16"/>
    <w:rsid w:val="0002230D"/>
    <w:rsid w:val="000223A4"/>
    <w:rsid w:val="0002277A"/>
    <w:rsid w:val="000227DF"/>
    <w:rsid w:val="0002363D"/>
    <w:rsid w:val="00023C64"/>
    <w:rsid w:val="000243F4"/>
    <w:rsid w:val="0002464E"/>
    <w:rsid w:val="000254DB"/>
    <w:rsid w:val="00025738"/>
    <w:rsid w:val="000265B8"/>
    <w:rsid w:val="000301BA"/>
    <w:rsid w:val="00030438"/>
    <w:rsid w:val="00030811"/>
    <w:rsid w:val="00030B77"/>
    <w:rsid w:val="00031588"/>
    <w:rsid w:val="000318A3"/>
    <w:rsid w:val="00032E76"/>
    <w:rsid w:val="00033031"/>
    <w:rsid w:val="00034730"/>
    <w:rsid w:val="000375F5"/>
    <w:rsid w:val="00037801"/>
    <w:rsid w:val="00037E15"/>
    <w:rsid w:val="00042167"/>
    <w:rsid w:val="0004331C"/>
    <w:rsid w:val="00043509"/>
    <w:rsid w:val="000438E8"/>
    <w:rsid w:val="000439A2"/>
    <w:rsid w:val="00044370"/>
    <w:rsid w:val="00044390"/>
    <w:rsid w:val="00044B00"/>
    <w:rsid w:val="00044E00"/>
    <w:rsid w:val="00044E19"/>
    <w:rsid w:val="000454A7"/>
    <w:rsid w:val="000464F5"/>
    <w:rsid w:val="0004684C"/>
    <w:rsid w:val="000508EA"/>
    <w:rsid w:val="00050D46"/>
    <w:rsid w:val="00051D0A"/>
    <w:rsid w:val="00051D8A"/>
    <w:rsid w:val="00052132"/>
    <w:rsid w:val="00052375"/>
    <w:rsid w:val="00052941"/>
    <w:rsid w:val="00052972"/>
    <w:rsid w:val="000532C4"/>
    <w:rsid w:val="000550CE"/>
    <w:rsid w:val="00055FED"/>
    <w:rsid w:val="00056FDB"/>
    <w:rsid w:val="0005750D"/>
    <w:rsid w:val="00057AAF"/>
    <w:rsid w:val="000602CC"/>
    <w:rsid w:val="00060917"/>
    <w:rsid w:val="00060BE4"/>
    <w:rsid w:val="000627D7"/>
    <w:rsid w:val="000634AD"/>
    <w:rsid w:val="0006386D"/>
    <w:rsid w:val="000657FC"/>
    <w:rsid w:val="000661BF"/>
    <w:rsid w:val="00066453"/>
    <w:rsid w:val="0006654E"/>
    <w:rsid w:val="000669B5"/>
    <w:rsid w:val="00070535"/>
    <w:rsid w:val="00070B3E"/>
    <w:rsid w:val="00070F9F"/>
    <w:rsid w:val="00071112"/>
    <w:rsid w:val="00071927"/>
    <w:rsid w:val="00071A09"/>
    <w:rsid w:val="000727FF"/>
    <w:rsid w:val="0007358B"/>
    <w:rsid w:val="0007452D"/>
    <w:rsid w:val="000746CC"/>
    <w:rsid w:val="0007473B"/>
    <w:rsid w:val="00074CEC"/>
    <w:rsid w:val="000760A6"/>
    <w:rsid w:val="0007643E"/>
    <w:rsid w:val="000765C5"/>
    <w:rsid w:val="0007787D"/>
    <w:rsid w:val="00077953"/>
    <w:rsid w:val="00080464"/>
    <w:rsid w:val="00080B31"/>
    <w:rsid w:val="00081116"/>
    <w:rsid w:val="0008310A"/>
    <w:rsid w:val="00083C52"/>
    <w:rsid w:val="00083C97"/>
    <w:rsid w:val="000845BA"/>
    <w:rsid w:val="00084AB6"/>
    <w:rsid w:val="00084AF3"/>
    <w:rsid w:val="000856D1"/>
    <w:rsid w:val="00085F8D"/>
    <w:rsid w:val="0008600D"/>
    <w:rsid w:val="00086D33"/>
    <w:rsid w:val="00086E32"/>
    <w:rsid w:val="00086F69"/>
    <w:rsid w:val="00087A04"/>
    <w:rsid w:val="00087E00"/>
    <w:rsid w:val="00093FBE"/>
    <w:rsid w:val="00094EC5"/>
    <w:rsid w:val="00095754"/>
    <w:rsid w:val="000959A9"/>
    <w:rsid w:val="00096078"/>
    <w:rsid w:val="000961D6"/>
    <w:rsid w:val="00096292"/>
    <w:rsid w:val="000A1DC1"/>
    <w:rsid w:val="000A1EF9"/>
    <w:rsid w:val="000A2A48"/>
    <w:rsid w:val="000A2C78"/>
    <w:rsid w:val="000A2CFD"/>
    <w:rsid w:val="000A2EA6"/>
    <w:rsid w:val="000A2FE1"/>
    <w:rsid w:val="000A453E"/>
    <w:rsid w:val="000A4622"/>
    <w:rsid w:val="000A4A2D"/>
    <w:rsid w:val="000A54A6"/>
    <w:rsid w:val="000A5647"/>
    <w:rsid w:val="000A566F"/>
    <w:rsid w:val="000A57B3"/>
    <w:rsid w:val="000A64FF"/>
    <w:rsid w:val="000A7FFA"/>
    <w:rsid w:val="000B026E"/>
    <w:rsid w:val="000B0BB4"/>
    <w:rsid w:val="000B1C5F"/>
    <w:rsid w:val="000B2103"/>
    <w:rsid w:val="000B291A"/>
    <w:rsid w:val="000B39A0"/>
    <w:rsid w:val="000B3B7F"/>
    <w:rsid w:val="000B3C08"/>
    <w:rsid w:val="000B4109"/>
    <w:rsid w:val="000B441E"/>
    <w:rsid w:val="000B6A0C"/>
    <w:rsid w:val="000B73B9"/>
    <w:rsid w:val="000B7ABA"/>
    <w:rsid w:val="000C04C2"/>
    <w:rsid w:val="000C191C"/>
    <w:rsid w:val="000C2943"/>
    <w:rsid w:val="000C303C"/>
    <w:rsid w:val="000C40E5"/>
    <w:rsid w:val="000C474B"/>
    <w:rsid w:val="000C4981"/>
    <w:rsid w:val="000C4EDB"/>
    <w:rsid w:val="000C5223"/>
    <w:rsid w:val="000C58E7"/>
    <w:rsid w:val="000C5AD0"/>
    <w:rsid w:val="000C6A08"/>
    <w:rsid w:val="000C7529"/>
    <w:rsid w:val="000D0BD1"/>
    <w:rsid w:val="000D0EE9"/>
    <w:rsid w:val="000D11DC"/>
    <w:rsid w:val="000D1EAE"/>
    <w:rsid w:val="000D279A"/>
    <w:rsid w:val="000D2844"/>
    <w:rsid w:val="000D3BAF"/>
    <w:rsid w:val="000D3DDF"/>
    <w:rsid w:val="000D486A"/>
    <w:rsid w:val="000D4A75"/>
    <w:rsid w:val="000D5611"/>
    <w:rsid w:val="000D585F"/>
    <w:rsid w:val="000D5E84"/>
    <w:rsid w:val="000D718B"/>
    <w:rsid w:val="000E10F9"/>
    <w:rsid w:val="000E1E1C"/>
    <w:rsid w:val="000E1FC0"/>
    <w:rsid w:val="000E29CB"/>
    <w:rsid w:val="000E3D19"/>
    <w:rsid w:val="000E442B"/>
    <w:rsid w:val="000E4717"/>
    <w:rsid w:val="000E47D0"/>
    <w:rsid w:val="000E5146"/>
    <w:rsid w:val="000E59B4"/>
    <w:rsid w:val="000E5DBB"/>
    <w:rsid w:val="000E68EB"/>
    <w:rsid w:val="000E6CA1"/>
    <w:rsid w:val="000F035E"/>
    <w:rsid w:val="000F05FA"/>
    <w:rsid w:val="000F156C"/>
    <w:rsid w:val="000F1FC0"/>
    <w:rsid w:val="000F3356"/>
    <w:rsid w:val="000F3803"/>
    <w:rsid w:val="000F3EFF"/>
    <w:rsid w:val="000F434F"/>
    <w:rsid w:val="000F5C1D"/>
    <w:rsid w:val="000F5CA7"/>
    <w:rsid w:val="000F656E"/>
    <w:rsid w:val="000F68E1"/>
    <w:rsid w:val="000F6D63"/>
    <w:rsid w:val="000F784A"/>
    <w:rsid w:val="000F7A86"/>
    <w:rsid w:val="0010005E"/>
    <w:rsid w:val="00100A0A"/>
    <w:rsid w:val="00100B6C"/>
    <w:rsid w:val="001015C5"/>
    <w:rsid w:val="00103523"/>
    <w:rsid w:val="001038FC"/>
    <w:rsid w:val="00104752"/>
    <w:rsid w:val="00105609"/>
    <w:rsid w:val="00105F07"/>
    <w:rsid w:val="0010683E"/>
    <w:rsid w:val="00107371"/>
    <w:rsid w:val="00107A6A"/>
    <w:rsid w:val="001115CF"/>
    <w:rsid w:val="001124BF"/>
    <w:rsid w:val="00112B14"/>
    <w:rsid w:val="0011367B"/>
    <w:rsid w:val="001155FE"/>
    <w:rsid w:val="001168B1"/>
    <w:rsid w:val="00117E44"/>
    <w:rsid w:val="0012046B"/>
    <w:rsid w:val="00120657"/>
    <w:rsid w:val="0012076E"/>
    <w:rsid w:val="00121460"/>
    <w:rsid w:val="00121FE6"/>
    <w:rsid w:val="0012230B"/>
    <w:rsid w:val="0012316C"/>
    <w:rsid w:val="0012399D"/>
    <w:rsid w:val="0012479B"/>
    <w:rsid w:val="00125154"/>
    <w:rsid w:val="001264CF"/>
    <w:rsid w:val="001305C1"/>
    <w:rsid w:val="00130FD8"/>
    <w:rsid w:val="00131A42"/>
    <w:rsid w:val="00132C43"/>
    <w:rsid w:val="00133900"/>
    <w:rsid w:val="001349C5"/>
    <w:rsid w:val="00134EBD"/>
    <w:rsid w:val="001357B7"/>
    <w:rsid w:val="00137F06"/>
    <w:rsid w:val="00140135"/>
    <w:rsid w:val="00140695"/>
    <w:rsid w:val="00140DEC"/>
    <w:rsid w:val="001413BF"/>
    <w:rsid w:val="00141F7C"/>
    <w:rsid w:val="001426DC"/>
    <w:rsid w:val="0014328B"/>
    <w:rsid w:val="001438D2"/>
    <w:rsid w:val="001440BC"/>
    <w:rsid w:val="00144E3B"/>
    <w:rsid w:val="00145824"/>
    <w:rsid w:val="001466CD"/>
    <w:rsid w:val="00147763"/>
    <w:rsid w:val="0014793F"/>
    <w:rsid w:val="0014796A"/>
    <w:rsid w:val="00151616"/>
    <w:rsid w:val="001519D0"/>
    <w:rsid w:val="00152AE2"/>
    <w:rsid w:val="0015315F"/>
    <w:rsid w:val="00153D30"/>
    <w:rsid w:val="00154350"/>
    <w:rsid w:val="00154655"/>
    <w:rsid w:val="00154B5C"/>
    <w:rsid w:val="00154C36"/>
    <w:rsid w:val="00155919"/>
    <w:rsid w:val="0015675D"/>
    <w:rsid w:val="00156AAF"/>
    <w:rsid w:val="00160169"/>
    <w:rsid w:val="001604A9"/>
    <w:rsid w:val="00161D51"/>
    <w:rsid w:val="00162405"/>
    <w:rsid w:val="0016253C"/>
    <w:rsid w:val="00162ABD"/>
    <w:rsid w:val="00162E5F"/>
    <w:rsid w:val="00163A99"/>
    <w:rsid w:val="0016731B"/>
    <w:rsid w:val="00167F56"/>
    <w:rsid w:val="00170397"/>
    <w:rsid w:val="00170643"/>
    <w:rsid w:val="0017067D"/>
    <w:rsid w:val="0017134A"/>
    <w:rsid w:val="00172AE3"/>
    <w:rsid w:val="0017316F"/>
    <w:rsid w:val="00173769"/>
    <w:rsid w:val="001738B8"/>
    <w:rsid w:val="00173DFE"/>
    <w:rsid w:val="001757E1"/>
    <w:rsid w:val="00175E60"/>
    <w:rsid w:val="00176748"/>
    <w:rsid w:val="001769DB"/>
    <w:rsid w:val="00176D93"/>
    <w:rsid w:val="00176FA5"/>
    <w:rsid w:val="00177454"/>
    <w:rsid w:val="00180214"/>
    <w:rsid w:val="00180757"/>
    <w:rsid w:val="001827E3"/>
    <w:rsid w:val="00182DCC"/>
    <w:rsid w:val="00182E87"/>
    <w:rsid w:val="00182F4D"/>
    <w:rsid w:val="00183BC1"/>
    <w:rsid w:val="001840A8"/>
    <w:rsid w:val="0018570E"/>
    <w:rsid w:val="00186075"/>
    <w:rsid w:val="00186D04"/>
    <w:rsid w:val="0018754D"/>
    <w:rsid w:val="0018773C"/>
    <w:rsid w:val="00187F64"/>
    <w:rsid w:val="00191380"/>
    <w:rsid w:val="001914DA"/>
    <w:rsid w:val="001916FA"/>
    <w:rsid w:val="00191B99"/>
    <w:rsid w:val="001928A6"/>
    <w:rsid w:val="00193369"/>
    <w:rsid w:val="00193561"/>
    <w:rsid w:val="001937F4"/>
    <w:rsid w:val="00194F05"/>
    <w:rsid w:val="00194FD7"/>
    <w:rsid w:val="0019514B"/>
    <w:rsid w:val="00195C2E"/>
    <w:rsid w:val="00195F91"/>
    <w:rsid w:val="001969EB"/>
    <w:rsid w:val="00196E83"/>
    <w:rsid w:val="00197468"/>
    <w:rsid w:val="001A0AA4"/>
    <w:rsid w:val="001A0C15"/>
    <w:rsid w:val="001A1269"/>
    <w:rsid w:val="001A1454"/>
    <w:rsid w:val="001A1508"/>
    <w:rsid w:val="001A15B8"/>
    <w:rsid w:val="001A1D3A"/>
    <w:rsid w:val="001A1F3C"/>
    <w:rsid w:val="001A1F68"/>
    <w:rsid w:val="001A202A"/>
    <w:rsid w:val="001A226C"/>
    <w:rsid w:val="001A2756"/>
    <w:rsid w:val="001A2B35"/>
    <w:rsid w:val="001A3121"/>
    <w:rsid w:val="001A3945"/>
    <w:rsid w:val="001A4B92"/>
    <w:rsid w:val="001A6AB2"/>
    <w:rsid w:val="001A72B2"/>
    <w:rsid w:val="001A7E84"/>
    <w:rsid w:val="001B0584"/>
    <w:rsid w:val="001B151D"/>
    <w:rsid w:val="001B1B71"/>
    <w:rsid w:val="001B1D2F"/>
    <w:rsid w:val="001B1D6F"/>
    <w:rsid w:val="001B1E5B"/>
    <w:rsid w:val="001B1FB7"/>
    <w:rsid w:val="001B399A"/>
    <w:rsid w:val="001B3A2F"/>
    <w:rsid w:val="001B5735"/>
    <w:rsid w:val="001B5F6E"/>
    <w:rsid w:val="001B71CD"/>
    <w:rsid w:val="001C0B27"/>
    <w:rsid w:val="001C163E"/>
    <w:rsid w:val="001C281A"/>
    <w:rsid w:val="001C2C57"/>
    <w:rsid w:val="001C2EBD"/>
    <w:rsid w:val="001C2F82"/>
    <w:rsid w:val="001C55E0"/>
    <w:rsid w:val="001C6A73"/>
    <w:rsid w:val="001C6D16"/>
    <w:rsid w:val="001D144A"/>
    <w:rsid w:val="001D1BA8"/>
    <w:rsid w:val="001D2412"/>
    <w:rsid w:val="001D2833"/>
    <w:rsid w:val="001D3863"/>
    <w:rsid w:val="001D386E"/>
    <w:rsid w:val="001D3A5A"/>
    <w:rsid w:val="001D3DC2"/>
    <w:rsid w:val="001D3E7F"/>
    <w:rsid w:val="001D4913"/>
    <w:rsid w:val="001D4BF7"/>
    <w:rsid w:val="001D5307"/>
    <w:rsid w:val="001D6038"/>
    <w:rsid w:val="001D66EA"/>
    <w:rsid w:val="001D6824"/>
    <w:rsid w:val="001D69BD"/>
    <w:rsid w:val="001D73FB"/>
    <w:rsid w:val="001D7872"/>
    <w:rsid w:val="001D7E09"/>
    <w:rsid w:val="001E0529"/>
    <w:rsid w:val="001E0A78"/>
    <w:rsid w:val="001E111D"/>
    <w:rsid w:val="001E1493"/>
    <w:rsid w:val="001E2881"/>
    <w:rsid w:val="001E38BF"/>
    <w:rsid w:val="001E42CC"/>
    <w:rsid w:val="001E482F"/>
    <w:rsid w:val="001E57A6"/>
    <w:rsid w:val="001E57B8"/>
    <w:rsid w:val="001E5AFA"/>
    <w:rsid w:val="001E5C44"/>
    <w:rsid w:val="001E688A"/>
    <w:rsid w:val="001E7616"/>
    <w:rsid w:val="001E7FA9"/>
    <w:rsid w:val="001F0906"/>
    <w:rsid w:val="001F0E27"/>
    <w:rsid w:val="001F135D"/>
    <w:rsid w:val="001F31DC"/>
    <w:rsid w:val="001F3A47"/>
    <w:rsid w:val="001F3A8A"/>
    <w:rsid w:val="001F3CAA"/>
    <w:rsid w:val="001F3FFE"/>
    <w:rsid w:val="001F49CF"/>
    <w:rsid w:val="001F58C7"/>
    <w:rsid w:val="001F5C4A"/>
    <w:rsid w:val="001F5CBB"/>
    <w:rsid w:val="001F62EB"/>
    <w:rsid w:val="001F6BC4"/>
    <w:rsid w:val="001F751C"/>
    <w:rsid w:val="0020151A"/>
    <w:rsid w:val="002016F7"/>
    <w:rsid w:val="00201A3B"/>
    <w:rsid w:val="0020248B"/>
    <w:rsid w:val="002025A2"/>
    <w:rsid w:val="00202E61"/>
    <w:rsid w:val="0020331D"/>
    <w:rsid w:val="00203694"/>
    <w:rsid w:val="00203EA5"/>
    <w:rsid w:val="0020407E"/>
    <w:rsid w:val="002042CC"/>
    <w:rsid w:val="002068A5"/>
    <w:rsid w:val="00207746"/>
    <w:rsid w:val="00207854"/>
    <w:rsid w:val="00210FC3"/>
    <w:rsid w:val="00211E09"/>
    <w:rsid w:val="002144F3"/>
    <w:rsid w:val="0021490D"/>
    <w:rsid w:val="00214912"/>
    <w:rsid w:val="00214BCE"/>
    <w:rsid w:val="002152C2"/>
    <w:rsid w:val="00215C5C"/>
    <w:rsid w:val="00216313"/>
    <w:rsid w:val="00216898"/>
    <w:rsid w:val="00216F79"/>
    <w:rsid w:val="0021792C"/>
    <w:rsid w:val="002200CE"/>
    <w:rsid w:val="00220552"/>
    <w:rsid w:val="00220692"/>
    <w:rsid w:val="002207C2"/>
    <w:rsid w:val="00221687"/>
    <w:rsid w:val="0022176B"/>
    <w:rsid w:val="002218E8"/>
    <w:rsid w:val="00222BD6"/>
    <w:rsid w:val="00223548"/>
    <w:rsid w:val="00223C45"/>
    <w:rsid w:val="00224B42"/>
    <w:rsid w:val="00224F4C"/>
    <w:rsid w:val="00225672"/>
    <w:rsid w:val="00225811"/>
    <w:rsid w:val="00225872"/>
    <w:rsid w:val="00225E24"/>
    <w:rsid w:val="00226049"/>
    <w:rsid w:val="00226D6F"/>
    <w:rsid w:val="002276E9"/>
    <w:rsid w:val="00227A63"/>
    <w:rsid w:val="00232DC2"/>
    <w:rsid w:val="002331F9"/>
    <w:rsid w:val="00233214"/>
    <w:rsid w:val="002344AF"/>
    <w:rsid w:val="00234F71"/>
    <w:rsid w:val="00234FD8"/>
    <w:rsid w:val="002354BE"/>
    <w:rsid w:val="00235AA1"/>
    <w:rsid w:val="00235CE4"/>
    <w:rsid w:val="0023625B"/>
    <w:rsid w:val="00236884"/>
    <w:rsid w:val="00236AB7"/>
    <w:rsid w:val="00236D06"/>
    <w:rsid w:val="00237424"/>
    <w:rsid w:val="00237940"/>
    <w:rsid w:val="0024035A"/>
    <w:rsid w:val="002406EC"/>
    <w:rsid w:val="002416D0"/>
    <w:rsid w:val="0024226D"/>
    <w:rsid w:val="002423D1"/>
    <w:rsid w:val="00242E3B"/>
    <w:rsid w:val="002446BF"/>
    <w:rsid w:val="00244AA7"/>
    <w:rsid w:val="002478A6"/>
    <w:rsid w:val="00247FD9"/>
    <w:rsid w:val="0025141B"/>
    <w:rsid w:val="00251E87"/>
    <w:rsid w:val="00253220"/>
    <w:rsid w:val="00255281"/>
    <w:rsid w:val="00255B56"/>
    <w:rsid w:val="00256629"/>
    <w:rsid w:val="002623E1"/>
    <w:rsid w:val="00262C11"/>
    <w:rsid w:val="00262D17"/>
    <w:rsid w:val="00264CFC"/>
    <w:rsid w:val="00264D3D"/>
    <w:rsid w:val="00264EFE"/>
    <w:rsid w:val="0026544A"/>
    <w:rsid w:val="002700E7"/>
    <w:rsid w:val="002703B6"/>
    <w:rsid w:val="00273452"/>
    <w:rsid w:val="00273840"/>
    <w:rsid w:val="00274710"/>
    <w:rsid w:val="0027475F"/>
    <w:rsid w:val="002747D6"/>
    <w:rsid w:val="002755C8"/>
    <w:rsid w:val="002757AA"/>
    <w:rsid w:val="00275EDD"/>
    <w:rsid w:val="00277A44"/>
    <w:rsid w:val="00280E86"/>
    <w:rsid w:val="00282774"/>
    <w:rsid w:val="002844D9"/>
    <w:rsid w:val="00284764"/>
    <w:rsid w:val="00284F1C"/>
    <w:rsid w:val="002860AA"/>
    <w:rsid w:val="00286934"/>
    <w:rsid w:val="00287F08"/>
    <w:rsid w:val="00290241"/>
    <w:rsid w:val="0029099D"/>
    <w:rsid w:val="0029110C"/>
    <w:rsid w:val="00291406"/>
    <w:rsid w:val="00291BC8"/>
    <w:rsid w:val="00292047"/>
    <w:rsid w:val="00293293"/>
    <w:rsid w:val="00293A80"/>
    <w:rsid w:val="00293F8D"/>
    <w:rsid w:val="00294FF0"/>
    <w:rsid w:val="002952CD"/>
    <w:rsid w:val="002953E2"/>
    <w:rsid w:val="002956C6"/>
    <w:rsid w:val="0029740C"/>
    <w:rsid w:val="002A05DE"/>
    <w:rsid w:val="002A109C"/>
    <w:rsid w:val="002A1C6C"/>
    <w:rsid w:val="002A1E17"/>
    <w:rsid w:val="002A2628"/>
    <w:rsid w:val="002A30A7"/>
    <w:rsid w:val="002A36D8"/>
    <w:rsid w:val="002A4E43"/>
    <w:rsid w:val="002A50EB"/>
    <w:rsid w:val="002A58B4"/>
    <w:rsid w:val="002A5BEE"/>
    <w:rsid w:val="002A71CE"/>
    <w:rsid w:val="002A73AE"/>
    <w:rsid w:val="002A74AC"/>
    <w:rsid w:val="002B0396"/>
    <w:rsid w:val="002B1069"/>
    <w:rsid w:val="002B200D"/>
    <w:rsid w:val="002B23B9"/>
    <w:rsid w:val="002B2C3C"/>
    <w:rsid w:val="002B4BAE"/>
    <w:rsid w:val="002B5152"/>
    <w:rsid w:val="002B52C3"/>
    <w:rsid w:val="002B59CB"/>
    <w:rsid w:val="002B68C6"/>
    <w:rsid w:val="002B6BA2"/>
    <w:rsid w:val="002B70B3"/>
    <w:rsid w:val="002B71FC"/>
    <w:rsid w:val="002C0000"/>
    <w:rsid w:val="002C0CF6"/>
    <w:rsid w:val="002C0E5F"/>
    <w:rsid w:val="002C164C"/>
    <w:rsid w:val="002C2B7D"/>
    <w:rsid w:val="002C3993"/>
    <w:rsid w:val="002C436A"/>
    <w:rsid w:val="002C44CC"/>
    <w:rsid w:val="002C618C"/>
    <w:rsid w:val="002C641F"/>
    <w:rsid w:val="002C6C91"/>
    <w:rsid w:val="002D04FA"/>
    <w:rsid w:val="002D0C75"/>
    <w:rsid w:val="002D185E"/>
    <w:rsid w:val="002D2DE4"/>
    <w:rsid w:val="002D2FF0"/>
    <w:rsid w:val="002D3090"/>
    <w:rsid w:val="002D380A"/>
    <w:rsid w:val="002D45F3"/>
    <w:rsid w:val="002D4E8B"/>
    <w:rsid w:val="002D54D2"/>
    <w:rsid w:val="002D6B8E"/>
    <w:rsid w:val="002D713E"/>
    <w:rsid w:val="002D79B3"/>
    <w:rsid w:val="002D7B06"/>
    <w:rsid w:val="002D7F98"/>
    <w:rsid w:val="002E07BC"/>
    <w:rsid w:val="002E1540"/>
    <w:rsid w:val="002E19CC"/>
    <w:rsid w:val="002E1ADA"/>
    <w:rsid w:val="002E237F"/>
    <w:rsid w:val="002E2CC2"/>
    <w:rsid w:val="002E3B8D"/>
    <w:rsid w:val="002E51E2"/>
    <w:rsid w:val="002E5AE9"/>
    <w:rsid w:val="002E61B0"/>
    <w:rsid w:val="002F00DC"/>
    <w:rsid w:val="002F01CE"/>
    <w:rsid w:val="002F0B72"/>
    <w:rsid w:val="002F0BD5"/>
    <w:rsid w:val="002F1A9A"/>
    <w:rsid w:val="002F1CF3"/>
    <w:rsid w:val="002F2576"/>
    <w:rsid w:val="002F26C3"/>
    <w:rsid w:val="002F344C"/>
    <w:rsid w:val="002F35CC"/>
    <w:rsid w:val="002F4474"/>
    <w:rsid w:val="002F4831"/>
    <w:rsid w:val="002F5305"/>
    <w:rsid w:val="002F541D"/>
    <w:rsid w:val="002F6681"/>
    <w:rsid w:val="002F6B42"/>
    <w:rsid w:val="002F7779"/>
    <w:rsid w:val="002F79F0"/>
    <w:rsid w:val="00300FDF"/>
    <w:rsid w:val="00301B63"/>
    <w:rsid w:val="00301C26"/>
    <w:rsid w:val="00302C3E"/>
    <w:rsid w:val="00302C6F"/>
    <w:rsid w:val="00303BBE"/>
    <w:rsid w:val="00304E21"/>
    <w:rsid w:val="00306276"/>
    <w:rsid w:val="003063C0"/>
    <w:rsid w:val="0030657B"/>
    <w:rsid w:val="0030676E"/>
    <w:rsid w:val="003067C2"/>
    <w:rsid w:val="00307C03"/>
    <w:rsid w:val="00310119"/>
    <w:rsid w:val="00310140"/>
    <w:rsid w:val="003101A8"/>
    <w:rsid w:val="0031086E"/>
    <w:rsid w:val="0031101E"/>
    <w:rsid w:val="00311068"/>
    <w:rsid w:val="003122F2"/>
    <w:rsid w:val="0031237E"/>
    <w:rsid w:val="00312877"/>
    <w:rsid w:val="003128AD"/>
    <w:rsid w:val="00312A43"/>
    <w:rsid w:val="00313285"/>
    <w:rsid w:val="0031482D"/>
    <w:rsid w:val="00314A0B"/>
    <w:rsid w:val="00315C22"/>
    <w:rsid w:val="003165C3"/>
    <w:rsid w:val="00317479"/>
    <w:rsid w:val="00317E8F"/>
    <w:rsid w:val="0032017F"/>
    <w:rsid w:val="00320C99"/>
    <w:rsid w:val="00321130"/>
    <w:rsid w:val="003216AA"/>
    <w:rsid w:val="00321D16"/>
    <w:rsid w:val="00322232"/>
    <w:rsid w:val="00322321"/>
    <w:rsid w:val="00322CD1"/>
    <w:rsid w:val="00323942"/>
    <w:rsid w:val="00324266"/>
    <w:rsid w:val="003256E0"/>
    <w:rsid w:val="003258E8"/>
    <w:rsid w:val="003262BD"/>
    <w:rsid w:val="0032644F"/>
    <w:rsid w:val="00326D77"/>
    <w:rsid w:val="0032761C"/>
    <w:rsid w:val="0032778F"/>
    <w:rsid w:val="003300CC"/>
    <w:rsid w:val="003307AA"/>
    <w:rsid w:val="003319F9"/>
    <w:rsid w:val="00331FB5"/>
    <w:rsid w:val="0033217B"/>
    <w:rsid w:val="003322AB"/>
    <w:rsid w:val="00332586"/>
    <w:rsid w:val="003328F2"/>
    <w:rsid w:val="00333C61"/>
    <w:rsid w:val="003347BE"/>
    <w:rsid w:val="00334A95"/>
    <w:rsid w:val="003355ED"/>
    <w:rsid w:val="00335633"/>
    <w:rsid w:val="00336991"/>
    <w:rsid w:val="00336DEC"/>
    <w:rsid w:val="00336DF6"/>
    <w:rsid w:val="003374CF"/>
    <w:rsid w:val="00340241"/>
    <w:rsid w:val="003403E7"/>
    <w:rsid w:val="003408C7"/>
    <w:rsid w:val="003409AB"/>
    <w:rsid w:val="00340D71"/>
    <w:rsid w:val="003418C4"/>
    <w:rsid w:val="00341A84"/>
    <w:rsid w:val="003427AD"/>
    <w:rsid w:val="0034450D"/>
    <w:rsid w:val="003457F1"/>
    <w:rsid w:val="003472D6"/>
    <w:rsid w:val="00347D3F"/>
    <w:rsid w:val="0035011D"/>
    <w:rsid w:val="003502E8"/>
    <w:rsid w:val="0035058D"/>
    <w:rsid w:val="00350779"/>
    <w:rsid w:val="00350AC2"/>
    <w:rsid w:val="00351904"/>
    <w:rsid w:val="0035294E"/>
    <w:rsid w:val="00352E7B"/>
    <w:rsid w:val="00352E9A"/>
    <w:rsid w:val="00353DA3"/>
    <w:rsid w:val="00354730"/>
    <w:rsid w:val="00354F50"/>
    <w:rsid w:val="00355A1F"/>
    <w:rsid w:val="00355D66"/>
    <w:rsid w:val="00355FDF"/>
    <w:rsid w:val="00356893"/>
    <w:rsid w:val="003569C1"/>
    <w:rsid w:val="00356C25"/>
    <w:rsid w:val="00356DC6"/>
    <w:rsid w:val="003576EA"/>
    <w:rsid w:val="003607A7"/>
    <w:rsid w:val="00360C4E"/>
    <w:rsid w:val="00361E3E"/>
    <w:rsid w:val="003633D2"/>
    <w:rsid w:val="00363730"/>
    <w:rsid w:val="0036417C"/>
    <w:rsid w:val="00365C17"/>
    <w:rsid w:val="00365F1E"/>
    <w:rsid w:val="0036635A"/>
    <w:rsid w:val="003667A7"/>
    <w:rsid w:val="00367B72"/>
    <w:rsid w:val="00370336"/>
    <w:rsid w:val="0037041A"/>
    <w:rsid w:val="0037107B"/>
    <w:rsid w:val="0037113D"/>
    <w:rsid w:val="003711F0"/>
    <w:rsid w:val="003719E4"/>
    <w:rsid w:val="00371C23"/>
    <w:rsid w:val="0037234E"/>
    <w:rsid w:val="0037319F"/>
    <w:rsid w:val="003735B1"/>
    <w:rsid w:val="003735C3"/>
    <w:rsid w:val="0037389E"/>
    <w:rsid w:val="00375162"/>
    <w:rsid w:val="00375698"/>
    <w:rsid w:val="00375D13"/>
    <w:rsid w:val="00376032"/>
    <w:rsid w:val="00376313"/>
    <w:rsid w:val="00376B51"/>
    <w:rsid w:val="00376FD7"/>
    <w:rsid w:val="0038038D"/>
    <w:rsid w:val="00380A23"/>
    <w:rsid w:val="00380DDB"/>
    <w:rsid w:val="0038103D"/>
    <w:rsid w:val="00381311"/>
    <w:rsid w:val="00382429"/>
    <w:rsid w:val="003830A7"/>
    <w:rsid w:val="0038571D"/>
    <w:rsid w:val="00386B6C"/>
    <w:rsid w:val="00386EE6"/>
    <w:rsid w:val="003875E3"/>
    <w:rsid w:val="00387724"/>
    <w:rsid w:val="00387E6C"/>
    <w:rsid w:val="003908AF"/>
    <w:rsid w:val="00390914"/>
    <w:rsid w:val="003916D6"/>
    <w:rsid w:val="00391EAE"/>
    <w:rsid w:val="003936D4"/>
    <w:rsid w:val="00393DC7"/>
    <w:rsid w:val="003942BB"/>
    <w:rsid w:val="0039430C"/>
    <w:rsid w:val="0039455E"/>
    <w:rsid w:val="0039456B"/>
    <w:rsid w:val="00394A53"/>
    <w:rsid w:val="00394C4F"/>
    <w:rsid w:val="00394CCB"/>
    <w:rsid w:val="0039578D"/>
    <w:rsid w:val="00396891"/>
    <w:rsid w:val="00396F11"/>
    <w:rsid w:val="00397F81"/>
    <w:rsid w:val="00397F9F"/>
    <w:rsid w:val="003A0CE5"/>
    <w:rsid w:val="003A179A"/>
    <w:rsid w:val="003A1C68"/>
    <w:rsid w:val="003A2DEE"/>
    <w:rsid w:val="003A2F7D"/>
    <w:rsid w:val="003A350D"/>
    <w:rsid w:val="003A4F64"/>
    <w:rsid w:val="003A56AA"/>
    <w:rsid w:val="003A5717"/>
    <w:rsid w:val="003A6BB1"/>
    <w:rsid w:val="003A74A2"/>
    <w:rsid w:val="003A7CE8"/>
    <w:rsid w:val="003B14E5"/>
    <w:rsid w:val="003B26FC"/>
    <w:rsid w:val="003B2BBF"/>
    <w:rsid w:val="003B563A"/>
    <w:rsid w:val="003C014C"/>
    <w:rsid w:val="003C1AF2"/>
    <w:rsid w:val="003C29F7"/>
    <w:rsid w:val="003C2B15"/>
    <w:rsid w:val="003C3279"/>
    <w:rsid w:val="003C5A24"/>
    <w:rsid w:val="003C69D0"/>
    <w:rsid w:val="003D00C2"/>
    <w:rsid w:val="003D213F"/>
    <w:rsid w:val="003D221F"/>
    <w:rsid w:val="003D2FA2"/>
    <w:rsid w:val="003D321B"/>
    <w:rsid w:val="003D438A"/>
    <w:rsid w:val="003D46D5"/>
    <w:rsid w:val="003D6D66"/>
    <w:rsid w:val="003D70EF"/>
    <w:rsid w:val="003D7684"/>
    <w:rsid w:val="003D7BCE"/>
    <w:rsid w:val="003E00F9"/>
    <w:rsid w:val="003E0282"/>
    <w:rsid w:val="003E38EE"/>
    <w:rsid w:val="003E3A3F"/>
    <w:rsid w:val="003E4755"/>
    <w:rsid w:val="003E4CCD"/>
    <w:rsid w:val="003E5A42"/>
    <w:rsid w:val="003E6CA9"/>
    <w:rsid w:val="003E7253"/>
    <w:rsid w:val="003E72FF"/>
    <w:rsid w:val="003E7921"/>
    <w:rsid w:val="003F1D6A"/>
    <w:rsid w:val="003F27FB"/>
    <w:rsid w:val="003F35C3"/>
    <w:rsid w:val="003F3F49"/>
    <w:rsid w:val="003F4161"/>
    <w:rsid w:val="003F60EF"/>
    <w:rsid w:val="003F6585"/>
    <w:rsid w:val="003F70E0"/>
    <w:rsid w:val="003F793F"/>
    <w:rsid w:val="003F7E2C"/>
    <w:rsid w:val="00400BEF"/>
    <w:rsid w:val="00401844"/>
    <w:rsid w:val="00402DC7"/>
    <w:rsid w:val="00402F5D"/>
    <w:rsid w:val="004035A3"/>
    <w:rsid w:val="0040403C"/>
    <w:rsid w:val="00404661"/>
    <w:rsid w:val="0040580F"/>
    <w:rsid w:val="00407B18"/>
    <w:rsid w:val="00410434"/>
    <w:rsid w:val="004126E8"/>
    <w:rsid w:val="00413828"/>
    <w:rsid w:val="00413C84"/>
    <w:rsid w:val="00413F0B"/>
    <w:rsid w:val="0041415E"/>
    <w:rsid w:val="0041450F"/>
    <w:rsid w:val="00415655"/>
    <w:rsid w:val="00416365"/>
    <w:rsid w:val="004175DF"/>
    <w:rsid w:val="004202E7"/>
    <w:rsid w:val="00420354"/>
    <w:rsid w:val="00421DF6"/>
    <w:rsid w:val="00423535"/>
    <w:rsid w:val="004235C7"/>
    <w:rsid w:val="004238C0"/>
    <w:rsid w:val="00423BE1"/>
    <w:rsid w:val="004241E8"/>
    <w:rsid w:val="00424755"/>
    <w:rsid w:val="00424C6C"/>
    <w:rsid w:val="00425838"/>
    <w:rsid w:val="00425D55"/>
    <w:rsid w:val="00425DD3"/>
    <w:rsid w:val="00425FD7"/>
    <w:rsid w:val="00427DA2"/>
    <w:rsid w:val="00430A66"/>
    <w:rsid w:val="004316A5"/>
    <w:rsid w:val="00431E4A"/>
    <w:rsid w:val="00432B3B"/>
    <w:rsid w:val="00433226"/>
    <w:rsid w:val="0043346B"/>
    <w:rsid w:val="004337C4"/>
    <w:rsid w:val="004344B8"/>
    <w:rsid w:val="00435279"/>
    <w:rsid w:val="00435A19"/>
    <w:rsid w:val="00436A28"/>
    <w:rsid w:val="00436C03"/>
    <w:rsid w:val="00436D13"/>
    <w:rsid w:val="00437728"/>
    <w:rsid w:val="00440C35"/>
    <w:rsid w:val="0044237C"/>
    <w:rsid w:val="00442A60"/>
    <w:rsid w:val="00443FB0"/>
    <w:rsid w:val="00444EAE"/>
    <w:rsid w:val="0044710D"/>
    <w:rsid w:val="004474C8"/>
    <w:rsid w:val="00447B2E"/>
    <w:rsid w:val="0045096E"/>
    <w:rsid w:val="00450DB7"/>
    <w:rsid w:val="00451B36"/>
    <w:rsid w:val="00452854"/>
    <w:rsid w:val="0045324F"/>
    <w:rsid w:val="0045326E"/>
    <w:rsid w:val="004548F6"/>
    <w:rsid w:val="00455F51"/>
    <w:rsid w:val="004560AF"/>
    <w:rsid w:val="0045689D"/>
    <w:rsid w:val="004574D8"/>
    <w:rsid w:val="004577C1"/>
    <w:rsid w:val="00457ABA"/>
    <w:rsid w:val="00457FE6"/>
    <w:rsid w:val="00460146"/>
    <w:rsid w:val="00460C65"/>
    <w:rsid w:val="0046102E"/>
    <w:rsid w:val="0046113F"/>
    <w:rsid w:val="00461416"/>
    <w:rsid w:val="004621B2"/>
    <w:rsid w:val="00463ED8"/>
    <w:rsid w:val="00464B43"/>
    <w:rsid w:val="00465481"/>
    <w:rsid w:val="00466E9A"/>
    <w:rsid w:val="00466FFA"/>
    <w:rsid w:val="00472043"/>
    <w:rsid w:val="004729A0"/>
    <w:rsid w:val="00473910"/>
    <w:rsid w:val="004740D9"/>
    <w:rsid w:val="00474267"/>
    <w:rsid w:val="00475919"/>
    <w:rsid w:val="0047630D"/>
    <w:rsid w:val="00476840"/>
    <w:rsid w:val="00476BEE"/>
    <w:rsid w:val="00477114"/>
    <w:rsid w:val="004800FA"/>
    <w:rsid w:val="0048081F"/>
    <w:rsid w:val="00480EA6"/>
    <w:rsid w:val="004817F5"/>
    <w:rsid w:val="00481E37"/>
    <w:rsid w:val="00482EB6"/>
    <w:rsid w:val="0048578F"/>
    <w:rsid w:val="004863C1"/>
    <w:rsid w:val="004875CC"/>
    <w:rsid w:val="00487687"/>
    <w:rsid w:val="00487BC8"/>
    <w:rsid w:val="00491CAE"/>
    <w:rsid w:val="00491CC1"/>
    <w:rsid w:val="004924AF"/>
    <w:rsid w:val="00492B38"/>
    <w:rsid w:val="00493008"/>
    <w:rsid w:val="00493274"/>
    <w:rsid w:val="00493C95"/>
    <w:rsid w:val="00494337"/>
    <w:rsid w:val="00494EA6"/>
    <w:rsid w:val="0049583B"/>
    <w:rsid w:val="00495DA2"/>
    <w:rsid w:val="00497769"/>
    <w:rsid w:val="004A0E08"/>
    <w:rsid w:val="004A2070"/>
    <w:rsid w:val="004A3A18"/>
    <w:rsid w:val="004A55F3"/>
    <w:rsid w:val="004A5C28"/>
    <w:rsid w:val="004A7203"/>
    <w:rsid w:val="004B0D90"/>
    <w:rsid w:val="004B0F26"/>
    <w:rsid w:val="004B1E44"/>
    <w:rsid w:val="004B25F0"/>
    <w:rsid w:val="004B48F3"/>
    <w:rsid w:val="004B4B15"/>
    <w:rsid w:val="004B50BE"/>
    <w:rsid w:val="004B66CB"/>
    <w:rsid w:val="004B78D5"/>
    <w:rsid w:val="004B7B2D"/>
    <w:rsid w:val="004C0027"/>
    <w:rsid w:val="004C0239"/>
    <w:rsid w:val="004C032A"/>
    <w:rsid w:val="004C07B9"/>
    <w:rsid w:val="004C104E"/>
    <w:rsid w:val="004C1671"/>
    <w:rsid w:val="004C1EB7"/>
    <w:rsid w:val="004C299A"/>
    <w:rsid w:val="004C381C"/>
    <w:rsid w:val="004C3E4E"/>
    <w:rsid w:val="004C4A9D"/>
    <w:rsid w:val="004C4C43"/>
    <w:rsid w:val="004C4EE7"/>
    <w:rsid w:val="004C576B"/>
    <w:rsid w:val="004C57C7"/>
    <w:rsid w:val="004C589B"/>
    <w:rsid w:val="004C6182"/>
    <w:rsid w:val="004C78DE"/>
    <w:rsid w:val="004C7F53"/>
    <w:rsid w:val="004D037C"/>
    <w:rsid w:val="004D086A"/>
    <w:rsid w:val="004D1FAF"/>
    <w:rsid w:val="004D2091"/>
    <w:rsid w:val="004D252D"/>
    <w:rsid w:val="004D276E"/>
    <w:rsid w:val="004D34B9"/>
    <w:rsid w:val="004D35CD"/>
    <w:rsid w:val="004D4458"/>
    <w:rsid w:val="004D4B40"/>
    <w:rsid w:val="004D4EC9"/>
    <w:rsid w:val="004D524B"/>
    <w:rsid w:val="004D5399"/>
    <w:rsid w:val="004D61FE"/>
    <w:rsid w:val="004D6960"/>
    <w:rsid w:val="004D753E"/>
    <w:rsid w:val="004D7A66"/>
    <w:rsid w:val="004E05EB"/>
    <w:rsid w:val="004E1761"/>
    <w:rsid w:val="004E17A2"/>
    <w:rsid w:val="004E3590"/>
    <w:rsid w:val="004E3AEC"/>
    <w:rsid w:val="004E3DCF"/>
    <w:rsid w:val="004E50BB"/>
    <w:rsid w:val="004E5102"/>
    <w:rsid w:val="004E5443"/>
    <w:rsid w:val="004E5669"/>
    <w:rsid w:val="004E57DF"/>
    <w:rsid w:val="004E5DA4"/>
    <w:rsid w:val="004E63C3"/>
    <w:rsid w:val="004E6BAD"/>
    <w:rsid w:val="004E79E1"/>
    <w:rsid w:val="004E7A4D"/>
    <w:rsid w:val="004F1228"/>
    <w:rsid w:val="004F167E"/>
    <w:rsid w:val="004F217D"/>
    <w:rsid w:val="004F22F1"/>
    <w:rsid w:val="004F26F8"/>
    <w:rsid w:val="004F281F"/>
    <w:rsid w:val="004F3FC5"/>
    <w:rsid w:val="004F4651"/>
    <w:rsid w:val="004F5917"/>
    <w:rsid w:val="004F5DB5"/>
    <w:rsid w:val="004F6A18"/>
    <w:rsid w:val="00500541"/>
    <w:rsid w:val="0050094D"/>
    <w:rsid w:val="00501001"/>
    <w:rsid w:val="0050127B"/>
    <w:rsid w:val="0050262F"/>
    <w:rsid w:val="00503092"/>
    <w:rsid w:val="0050319C"/>
    <w:rsid w:val="005039C0"/>
    <w:rsid w:val="005041CB"/>
    <w:rsid w:val="005044A6"/>
    <w:rsid w:val="00505EDB"/>
    <w:rsid w:val="005101F2"/>
    <w:rsid w:val="00510251"/>
    <w:rsid w:val="00511883"/>
    <w:rsid w:val="00511EF9"/>
    <w:rsid w:val="0051310A"/>
    <w:rsid w:val="00513171"/>
    <w:rsid w:val="0051317B"/>
    <w:rsid w:val="00513B60"/>
    <w:rsid w:val="0051468E"/>
    <w:rsid w:val="00515520"/>
    <w:rsid w:val="00515BB1"/>
    <w:rsid w:val="0051624D"/>
    <w:rsid w:val="00516A44"/>
    <w:rsid w:val="00516D29"/>
    <w:rsid w:val="00520D67"/>
    <w:rsid w:val="00520E25"/>
    <w:rsid w:val="00521418"/>
    <w:rsid w:val="00521469"/>
    <w:rsid w:val="00521A76"/>
    <w:rsid w:val="00522279"/>
    <w:rsid w:val="00522BF8"/>
    <w:rsid w:val="00523501"/>
    <w:rsid w:val="00523A06"/>
    <w:rsid w:val="00523D2E"/>
    <w:rsid w:val="00524101"/>
    <w:rsid w:val="00524C04"/>
    <w:rsid w:val="00524CF6"/>
    <w:rsid w:val="005253CB"/>
    <w:rsid w:val="00526324"/>
    <w:rsid w:val="0052638B"/>
    <w:rsid w:val="00527B36"/>
    <w:rsid w:val="005302D0"/>
    <w:rsid w:val="005302E5"/>
    <w:rsid w:val="00530564"/>
    <w:rsid w:val="005311E6"/>
    <w:rsid w:val="0053126E"/>
    <w:rsid w:val="00531CCD"/>
    <w:rsid w:val="00531FAC"/>
    <w:rsid w:val="00532D9A"/>
    <w:rsid w:val="00533A61"/>
    <w:rsid w:val="005344DE"/>
    <w:rsid w:val="00535503"/>
    <w:rsid w:val="00535C86"/>
    <w:rsid w:val="00536F66"/>
    <w:rsid w:val="0053739E"/>
    <w:rsid w:val="00537BB0"/>
    <w:rsid w:val="00537D97"/>
    <w:rsid w:val="00541A47"/>
    <w:rsid w:val="0054276D"/>
    <w:rsid w:val="00543763"/>
    <w:rsid w:val="0054383C"/>
    <w:rsid w:val="00545D03"/>
    <w:rsid w:val="00545E40"/>
    <w:rsid w:val="00546051"/>
    <w:rsid w:val="00546352"/>
    <w:rsid w:val="00546966"/>
    <w:rsid w:val="00546B6F"/>
    <w:rsid w:val="00547C52"/>
    <w:rsid w:val="00550E16"/>
    <w:rsid w:val="005537FD"/>
    <w:rsid w:val="00553A34"/>
    <w:rsid w:val="00555652"/>
    <w:rsid w:val="00555BC2"/>
    <w:rsid w:val="00555D0C"/>
    <w:rsid w:val="005567F4"/>
    <w:rsid w:val="00556860"/>
    <w:rsid w:val="0055790E"/>
    <w:rsid w:val="00557969"/>
    <w:rsid w:val="005609E3"/>
    <w:rsid w:val="00560DB2"/>
    <w:rsid w:val="00560E4D"/>
    <w:rsid w:val="00561973"/>
    <w:rsid w:val="0056289A"/>
    <w:rsid w:val="00562E66"/>
    <w:rsid w:val="00563365"/>
    <w:rsid w:val="00563851"/>
    <w:rsid w:val="00563EE7"/>
    <w:rsid w:val="00564B08"/>
    <w:rsid w:val="00565310"/>
    <w:rsid w:val="005655C6"/>
    <w:rsid w:val="005655F4"/>
    <w:rsid w:val="00565BAC"/>
    <w:rsid w:val="00565EF6"/>
    <w:rsid w:val="00566694"/>
    <w:rsid w:val="00566A5E"/>
    <w:rsid w:val="00566D4E"/>
    <w:rsid w:val="00566DF0"/>
    <w:rsid w:val="00566E19"/>
    <w:rsid w:val="00567D94"/>
    <w:rsid w:val="0057013E"/>
    <w:rsid w:val="00570421"/>
    <w:rsid w:val="00571108"/>
    <w:rsid w:val="0057130D"/>
    <w:rsid w:val="005717A7"/>
    <w:rsid w:val="00571837"/>
    <w:rsid w:val="00572AB7"/>
    <w:rsid w:val="00573339"/>
    <w:rsid w:val="00573728"/>
    <w:rsid w:val="0057443B"/>
    <w:rsid w:val="00575F93"/>
    <w:rsid w:val="005761FB"/>
    <w:rsid w:val="0057636A"/>
    <w:rsid w:val="00576DDB"/>
    <w:rsid w:val="00577D21"/>
    <w:rsid w:val="00580162"/>
    <w:rsid w:val="00581092"/>
    <w:rsid w:val="005813B9"/>
    <w:rsid w:val="00581AC6"/>
    <w:rsid w:val="00581C18"/>
    <w:rsid w:val="00581CFB"/>
    <w:rsid w:val="00582957"/>
    <w:rsid w:val="00583A50"/>
    <w:rsid w:val="00583BF2"/>
    <w:rsid w:val="00584108"/>
    <w:rsid w:val="00584926"/>
    <w:rsid w:val="00584FC1"/>
    <w:rsid w:val="00585272"/>
    <w:rsid w:val="005857B2"/>
    <w:rsid w:val="00585D0C"/>
    <w:rsid w:val="00585DEE"/>
    <w:rsid w:val="005873AB"/>
    <w:rsid w:val="005903B3"/>
    <w:rsid w:val="0059056C"/>
    <w:rsid w:val="00592726"/>
    <w:rsid w:val="005927E0"/>
    <w:rsid w:val="00593B59"/>
    <w:rsid w:val="005942A3"/>
    <w:rsid w:val="00594607"/>
    <w:rsid w:val="00595727"/>
    <w:rsid w:val="00595AD2"/>
    <w:rsid w:val="0059792F"/>
    <w:rsid w:val="00597FDA"/>
    <w:rsid w:val="005A0393"/>
    <w:rsid w:val="005A096D"/>
    <w:rsid w:val="005A0EFA"/>
    <w:rsid w:val="005A109A"/>
    <w:rsid w:val="005A250B"/>
    <w:rsid w:val="005A39B8"/>
    <w:rsid w:val="005A3D84"/>
    <w:rsid w:val="005A64AA"/>
    <w:rsid w:val="005A6652"/>
    <w:rsid w:val="005A71CB"/>
    <w:rsid w:val="005A7507"/>
    <w:rsid w:val="005A783D"/>
    <w:rsid w:val="005A795C"/>
    <w:rsid w:val="005B09BF"/>
    <w:rsid w:val="005B0B45"/>
    <w:rsid w:val="005B0BD3"/>
    <w:rsid w:val="005B0FC7"/>
    <w:rsid w:val="005B14B1"/>
    <w:rsid w:val="005B17E7"/>
    <w:rsid w:val="005B1BFD"/>
    <w:rsid w:val="005B28E0"/>
    <w:rsid w:val="005B32F3"/>
    <w:rsid w:val="005B3F5F"/>
    <w:rsid w:val="005B4BA5"/>
    <w:rsid w:val="005B509D"/>
    <w:rsid w:val="005B51DE"/>
    <w:rsid w:val="005B52CD"/>
    <w:rsid w:val="005B6E4A"/>
    <w:rsid w:val="005B7032"/>
    <w:rsid w:val="005B73AF"/>
    <w:rsid w:val="005B75A7"/>
    <w:rsid w:val="005B7A0A"/>
    <w:rsid w:val="005C07C8"/>
    <w:rsid w:val="005C09EA"/>
    <w:rsid w:val="005C19CC"/>
    <w:rsid w:val="005C2156"/>
    <w:rsid w:val="005C3A53"/>
    <w:rsid w:val="005C4AE3"/>
    <w:rsid w:val="005C5874"/>
    <w:rsid w:val="005C58B4"/>
    <w:rsid w:val="005C5F6E"/>
    <w:rsid w:val="005C649C"/>
    <w:rsid w:val="005D0333"/>
    <w:rsid w:val="005D1D02"/>
    <w:rsid w:val="005D2114"/>
    <w:rsid w:val="005D2B9A"/>
    <w:rsid w:val="005D36E9"/>
    <w:rsid w:val="005D3BB4"/>
    <w:rsid w:val="005D4C7B"/>
    <w:rsid w:val="005D4C93"/>
    <w:rsid w:val="005D65C7"/>
    <w:rsid w:val="005D7F0C"/>
    <w:rsid w:val="005E013D"/>
    <w:rsid w:val="005E017F"/>
    <w:rsid w:val="005E134F"/>
    <w:rsid w:val="005E2615"/>
    <w:rsid w:val="005E2CDB"/>
    <w:rsid w:val="005E2ED4"/>
    <w:rsid w:val="005E3540"/>
    <w:rsid w:val="005E35E5"/>
    <w:rsid w:val="005E3EE1"/>
    <w:rsid w:val="005E4B4D"/>
    <w:rsid w:val="005E52A3"/>
    <w:rsid w:val="005E57AB"/>
    <w:rsid w:val="005E7613"/>
    <w:rsid w:val="005E7CEF"/>
    <w:rsid w:val="005E7EFD"/>
    <w:rsid w:val="005F0C46"/>
    <w:rsid w:val="005F0E0F"/>
    <w:rsid w:val="005F1245"/>
    <w:rsid w:val="005F17D3"/>
    <w:rsid w:val="005F17F5"/>
    <w:rsid w:val="005F20CC"/>
    <w:rsid w:val="005F2D75"/>
    <w:rsid w:val="005F379A"/>
    <w:rsid w:val="005F3C8D"/>
    <w:rsid w:val="005F43D7"/>
    <w:rsid w:val="005F6047"/>
    <w:rsid w:val="005F7E97"/>
    <w:rsid w:val="005F7FD9"/>
    <w:rsid w:val="0060010C"/>
    <w:rsid w:val="0060031F"/>
    <w:rsid w:val="00601A88"/>
    <w:rsid w:val="00601BD0"/>
    <w:rsid w:val="00601C24"/>
    <w:rsid w:val="00602143"/>
    <w:rsid w:val="00603683"/>
    <w:rsid w:val="00605D4B"/>
    <w:rsid w:val="006075CB"/>
    <w:rsid w:val="006076D2"/>
    <w:rsid w:val="006079D4"/>
    <w:rsid w:val="0061070B"/>
    <w:rsid w:val="006107B0"/>
    <w:rsid w:val="00610A70"/>
    <w:rsid w:val="006117C4"/>
    <w:rsid w:val="00611F5A"/>
    <w:rsid w:val="00611FE1"/>
    <w:rsid w:val="006121EA"/>
    <w:rsid w:val="00612A7D"/>
    <w:rsid w:val="00612CB7"/>
    <w:rsid w:val="006133B6"/>
    <w:rsid w:val="00614FF3"/>
    <w:rsid w:val="00615219"/>
    <w:rsid w:val="00615621"/>
    <w:rsid w:val="00615A29"/>
    <w:rsid w:val="00615A5D"/>
    <w:rsid w:val="00615C85"/>
    <w:rsid w:val="006178BB"/>
    <w:rsid w:val="00617A17"/>
    <w:rsid w:val="00617C2D"/>
    <w:rsid w:val="00617C5D"/>
    <w:rsid w:val="00620A58"/>
    <w:rsid w:val="00621784"/>
    <w:rsid w:val="00623E5D"/>
    <w:rsid w:val="0062439E"/>
    <w:rsid w:val="00624837"/>
    <w:rsid w:val="006249B2"/>
    <w:rsid w:val="00624CE1"/>
    <w:rsid w:val="006255CD"/>
    <w:rsid w:val="00625A47"/>
    <w:rsid w:val="00625EE2"/>
    <w:rsid w:val="00626300"/>
    <w:rsid w:val="00627090"/>
    <w:rsid w:val="0062740E"/>
    <w:rsid w:val="00627853"/>
    <w:rsid w:val="00630593"/>
    <w:rsid w:val="006307EB"/>
    <w:rsid w:val="00630870"/>
    <w:rsid w:val="00631C2C"/>
    <w:rsid w:val="0063292F"/>
    <w:rsid w:val="00632EDC"/>
    <w:rsid w:val="006332BC"/>
    <w:rsid w:val="00633DF8"/>
    <w:rsid w:val="006343DC"/>
    <w:rsid w:val="00634441"/>
    <w:rsid w:val="00634754"/>
    <w:rsid w:val="00634C96"/>
    <w:rsid w:val="00634EFE"/>
    <w:rsid w:val="00635078"/>
    <w:rsid w:val="00635100"/>
    <w:rsid w:val="00635164"/>
    <w:rsid w:val="006365FC"/>
    <w:rsid w:val="006372D7"/>
    <w:rsid w:val="006402E2"/>
    <w:rsid w:val="00640967"/>
    <w:rsid w:val="006420AA"/>
    <w:rsid w:val="00643231"/>
    <w:rsid w:val="00643313"/>
    <w:rsid w:val="00643A5E"/>
    <w:rsid w:val="00644438"/>
    <w:rsid w:val="00645519"/>
    <w:rsid w:val="00645625"/>
    <w:rsid w:val="006466C0"/>
    <w:rsid w:val="00646963"/>
    <w:rsid w:val="006472DE"/>
    <w:rsid w:val="006476EB"/>
    <w:rsid w:val="00647766"/>
    <w:rsid w:val="00650C44"/>
    <w:rsid w:val="0065117C"/>
    <w:rsid w:val="006513DB"/>
    <w:rsid w:val="0065488F"/>
    <w:rsid w:val="00655483"/>
    <w:rsid w:val="00657917"/>
    <w:rsid w:val="006608F9"/>
    <w:rsid w:val="00661076"/>
    <w:rsid w:val="00662E0C"/>
    <w:rsid w:val="006638C2"/>
    <w:rsid w:val="0066399C"/>
    <w:rsid w:val="00664BC5"/>
    <w:rsid w:val="00664D82"/>
    <w:rsid w:val="00664E27"/>
    <w:rsid w:val="00664EDB"/>
    <w:rsid w:val="006655EA"/>
    <w:rsid w:val="00665C81"/>
    <w:rsid w:val="00667BC0"/>
    <w:rsid w:val="006701B8"/>
    <w:rsid w:val="006702D0"/>
    <w:rsid w:val="006703A7"/>
    <w:rsid w:val="006707FE"/>
    <w:rsid w:val="00671468"/>
    <w:rsid w:val="00671FCF"/>
    <w:rsid w:val="006725FF"/>
    <w:rsid w:val="00672C58"/>
    <w:rsid w:val="00673186"/>
    <w:rsid w:val="00675805"/>
    <w:rsid w:val="006763CA"/>
    <w:rsid w:val="00676887"/>
    <w:rsid w:val="006769D4"/>
    <w:rsid w:val="00676CE6"/>
    <w:rsid w:val="00676FD3"/>
    <w:rsid w:val="00677831"/>
    <w:rsid w:val="00677A7A"/>
    <w:rsid w:val="006804E5"/>
    <w:rsid w:val="00680E31"/>
    <w:rsid w:val="006810C5"/>
    <w:rsid w:val="00681414"/>
    <w:rsid w:val="0068285C"/>
    <w:rsid w:val="00683010"/>
    <w:rsid w:val="006835F1"/>
    <w:rsid w:val="006844E9"/>
    <w:rsid w:val="00684A6A"/>
    <w:rsid w:val="006858AD"/>
    <w:rsid w:val="00685DA2"/>
    <w:rsid w:val="00686CEA"/>
    <w:rsid w:val="00686DFC"/>
    <w:rsid w:val="00687739"/>
    <w:rsid w:val="006878B5"/>
    <w:rsid w:val="00690509"/>
    <w:rsid w:val="00690BF8"/>
    <w:rsid w:val="006913AA"/>
    <w:rsid w:val="0069356A"/>
    <w:rsid w:val="00693FCC"/>
    <w:rsid w:val="006947E0"/>
    <w:rsid w:val="00694C3B"/>
    <w:rsid w:val="006951FB"/>
    <w:rsid w:val="00695748"/>
    <w:rsid w:val="00695751"/>
    <w:rsid w:val="00696A03"/>
    <w:rsid w:val="00697FB5"/>
    <w:rsid w:val="006A0130"/>
    <w:rsid w:val="006A032E"/>
    <w:rsid w:val="006A04EC"/>
    <w:rsid w:val="006A05BF"/>
    <w:rsid w:val="006A1706"/>
    <w:rsid w:val="006A2039"/>
    <w:rsid w:val="006A2C71"/>
    <w:rsid w:val="006A3C94"/>
    <w:rsid w:val="006A495A"/>
    <w:rsid w:val="006A4EAB"/>
    <w:rsid w:val="006A58B0"/>
    <w:rsid w:val="006A7F28"/>
    <w:rsid w:val="006B006D"/>
    <w:rsid w:val="006B031D"/>
    <w:rsid w:val="006B157E"/>
    <w:rsid w:val="006B1603"/>
    <w:rsid w:val="006B188B"/>
    <w:rsid w:val="006B26D6"/>
    <w:rsid w:val="006B30A1"/>
    <w:rsid w:val="006B3120"/>
    <w:rsid w:val="006B314F"/>
    <w:rsid w:val="006B370A"/>
    <w:rsid w:val="006B4163"/>
    <w:rsid w:val="006B44E1"/>
    <w:rsid w:val="006B4CD4"/>
    <w:rsid w:val="006B55EC"/>
    <w:rsid w:val="006B5B5C"/>
    <w:rsid w:val="006B5C7E"/>
    <w:rsid w:val="006B6C81"/>
    <w:rsid w:val="006B7139"/>
    <w:rsid w:val="006B76A3"/>
    <w:rsid w:val="006B7780"/>
    <w:rsid w:val="006B7E19"/>
    <w:rsid w:val="006B7E8C"/>
    <w:rsid w:val="006C2F1C"/>
    <w:rsid w:val="006C41CE"/>
    <w:rsid w:val="006C4353"/>
    <w:rsid w:val="006C44B0"/>
    <w:rsid w:val="006C4705"/>
    <w:rsid w:val="006C4C9D"/>
    <w:rsid w:val="006C4DBA"/>
    <w:rsid w:val="006C4EEE"/>
    <w:rsid w:val="006C5AF9"/>
    <w:rsid w:val="006C61C9"/>
    <w:rsid w:val="006C63BF"/>
    <w:rsid w:val="006C7388"/>
    <w:rsid w:val="006C783D"/>
    <w:rsid w:val="006D0228"/>
    <w:rsid w:val="006D0249"/>
    <w:rsid w:val="006D036E"/>
    <w:rsid w:val="006D0802"/>
    <w:rsid w:val="006D17D9"/>
    <w:rsid w:val="006D1E25"/>
    <w:rsid w:val="006D22FC"/>
    <w:rsid w:val="006D2455"/>
    <w:rsid w:val="006D3E68"/>
    <w:rsid w:val="006D4B72"/>
    <w:rsid w:val="006D52AC"/>
    <w:rsid w:val="006D54CB"/>
    <w:rsid w:val="006D5D6D"/>
    <w:rsid w:val="006D6367"/>
    <w:rsid w:val="006E1504"/>
    <w:rsid w:val="006E2344"/>
    <w:rsid w:val="006E2B64"/>
    <w:rsid w:val="006E30BD"/>
    <w:rsid w:val="006E3841"/>
    <w:rsid w:val="006E390F"/>
    <w:rsid w:val="006E49CB"/>
    <w:rsid w:val="006E5569"/>
    <w:rsid w:val="006E7688"/>
    <w:rsid w:val="006E7C7A"/>
    <w:rsid w:val="006F0F81"/>
    <w:rsid w:val="006F19EE"/>
    <w:rsid w:val="006F2A07"/>
    <w:rsid w:val="006F2DD8"/>
    <w:rsid w:val="006F2E95"/>
    <w:rsid w:val="006F38DA"/>
    <w:rsid w:val="006F3F09"/>
    <w:rsid w:val="006F4718"/>
    <w:rsid w:val="006F4EF6"/>
    <w:rsid w:val="006F67A2"/>
    <w:rsid w:val="006F702C"/>
    <w:rsid w:val="00701419"/>
    <w:rsid w:val="0070193A"/>
    <w:rsid w:val="007044B4"/>
    <w:rsid w:val="00704E11"/>
    <w:rsid w:val="00705004"/>
    <w:rsid w:val="007057C3"/>
    <w:rsid w:val="007058DC"/>
    <w:rsid w:val="00706929"/>
    <w:rsid w:val="00706943"/>
    <w:rsid w:val="00706FB1"/>
    <w:rsid w:val="007077A8"/>
    <w:rsid w:val="007102E9"/>
    <w:rsid w:val="007103BB"/>
    <w:rsid w:val="00710AF1"/>
    <w:rsid w:val="007130AC"/>
    <w:rsid w:val="007134F9"/>
    <w:rsid w:val="00713D50"/>
    <w:rsid w:val="007151AA"/>
    <w:rsid w:val="007159B5"/>
    <w:rsid w:val="0071648A"/>
    <w:rsid w:val="00716CD8"/>
    <w:rsid w:val="007177EC"/>
    <w:rsid w:val="00717BE3"/>
    <w:rsid w:val="00720DD6"/>
    <w:rsid w:val="007213DE"/>
    <w:rsid w:val="007216F7"/>
    <w:rsid w:val="007218FA"/>
    <w:rsid w:val="00721B91"/>
    <w:rsid w:val="007229BF"/>
    <w:rsid w:val="00722B89"/>
    <w:rsid w:val="0072373F"/>
    <w:rsid w:val="00725501"/>
    <w:rsid w:val="00725737"/>
    <w:rsid w:val="00725CB7"/>
    <w:rsid w:val="00725FF3"/>
    <w:rsid w:val="00726DDC"/>
    <w:rsid w:val="00727DFE"/>
    <w:rsid w:val="007318B1"/>
    <w:rsid w:val="00731994"/>
    <w:rsid w:val="007325B3"/>
    <w:rsid w:val="007325D7"/>
    <w:rsid w:val="0073288D"/>
    <w:rsid w:val="0073436B"/>
    <w:rsid w:val="00736D53"/>
    <w:rsid w:val="0073707B"/>
    <w:rsid w:val="007370DA"/>
    <w:rsid w:val="007401B0"/>
    <w:rsid w:val="00740673"/>
    <w:rsid w:val="00740A9D"/>
    <w:rsid w:val="007414B5"/>
    <w:rsid w:val="007416F5"/>
    <w:rsid w:val="00742F53"/>
    <w:rsid w:val="0074312D"/>
    <w:rsid w:val="007436FC"/>
    <w:rsid w:val="00743816"/>
    <w:rsid w:val="00745A04"/>
    <w:rsid w:val="007462D0"/>
    <w:rsid w:val="00746E3D"/>
    <w:rsid w:val="00747171"/>
    <w:rsid w:val="00751F53"/>
    <w:rsid w:val="00753775"/>
    <w:rsid w:val="00753E60"/>
    <w:rsid w:val="0075425D"/>
    <w:rsid w:val="007543FB"/>
    <w:rsid w:val="00754460"/>
    <w:rsid w:val="0075546A"/>
    <w:rsid w:val="00755DA8"/>
    <w:rsid w:val="0075659F"/>
    <w:rsid w:val="007569C4"/>
    <w:rsid w:val="00756BF6"/>
    <w:rsid w:val="0075737A"/>
    <w:rsid w:val="00757931"/>
    <w:rsid w:val="0076084D"/>
    <w:rsid w:val="00760A02"/>
    <w:rsid w:val="00760CA0"/>
    <w:rsid w:val="0076229A"/>
    <w:rsid w:val="007627E5"/>
    <w:rsid w:val="00762B71"/>
    <w:rsid w:val="0076436E"/>
    <w:rsid w:val="00764A02"/>
    <w:rsid w:val="007655CE"/>
    <w:rsid w:val="00766139"/>
    <w:rsid w:val="00767644"/>
    <w:rsid w:val="007705AC"/>
    <w:rsid w:val="00770909"/>
    <w:rsid w:val="00770B00"/>
    <w:rsid w:val="007718BC"/>
    <w:rsid w:val="00771F32"/>
    <w:rsid w:val="00773940"/>
    <w:rsid w:val="00774246"/>
    <w:rsid w:val="00774A81"/>
    <w:rsid w:val="00774A9C"/>
    <w:rsid w:val="0078020B"/>
    <w:rsid w:val="00781628"/>
    <w:rsid w:val="00781932"/>
    <w:rsid w:val="0078340F"/>
    <w:rsid w:val="0078446A"/>
    <w:rsid w:val="00785444"/>
    <w:rsid w:val="00785638"/>
    <w:rsid w:val="00785F1A"/>
    <w:rsid w:val="00786336"/>
    <w:rsid w:val="00786605"/>
    <w:rsid w:val="00786B34"/>
    <w:rsid w:val="00786BFA"/>
    <w:rsid w:val="00787143"/>
    <w:rsid w:val="00787A8A"/>
    <w:rsid w:val="0079011F"/>
    <w:rsid w:val="007903D1"/>
    <w:rsid w:val="00790623"/>
    <w:rsid w:val="00791DFB"/>
    <w:rsid w:val="00792196"/>
    <w:rsid w:val="00792DAB"/>
    <w:rsid w:val="007946D3"/>
    <w:rsid w:val="007951D1"/>
    <w:rsid w:val="00795AA2"/>
    <w:rsid w:val="007A05E5"/>
    <w:rsid w:val="007A06AE"/>
    <w:rsid w:val="007A1588"/>
    <w:rsid w:val="007A2DF4"/>
    <w:rsid w:val="007A3136"/>
    <w:rsid w:val="007A3392"/>
    <w:rsid w:val="007A33AE"/>
    <w:rsid w:val="007A4CE3"/>
    <w:rsid w:val="007A510A"/>
    <w:rsid w:val="007A58ED"/>
    <w:rsid w:val="007A64D9"/>
    <w:rsid w:val="007A6AE2"/>
    <w:rsid w:val="007A6C00"/>
    <w:rsid w:val="007A70E8"/>
    <w:rsid w:val="007A7456"/>
    <w:rsid w:val="007A7A5B"/>
    <w:rsid w:val="007B05DA"/>
    <w:rsid w:val="007B06FB"/>
    <w:rsid w:val="007B086E"/>
    <w:rsid w:val="007B0C5D"/>
    <w:rsid w:val="007B25FF"/>
    <w:rsid w:val="007B260E"/>
    <w:rsid w:val="007B2678"/>
    <w:rsid w:val="007B28EF"/>
    <w:rsid w:val="007B4D21"/>
    <w:rsid w:val="007B5724"/>
    <w:rsid w:val="007B6D6F"/>
    <w:rsid w:val="007C0977"/>
    <w:rsid w:val="007C0BAE"/>
    <w:rsid w:val="007C0F6D"/>
    <w:rsid w:val="007C2386"/>
    <w:rsid w:val="007C2727"/>
    <w:rsid w:val="007C4B97"/>
    <w:rsid w:val="007C59E1"/>
    <w:rsid w:val="007C7110"/>
    <w:rsid w:val="007D1DF8"/>
    <w:rsid w:val="007D227E"/>
    <w:rsid w:val="007D232B"/>
    <w:rsid w:val="007D31CD"/>
    <w:rsid w:val="007D334C"/>
    <w:rsid w:val="007D340E"/>
    <w:rsid w:val="007D3BDF"/>
    <w:rsid w:val="007D3BFA"/>
    <w:rsid w:val="007D3EE2"/>
    <w:rsid w:val="007D49BD"/>
    <w:rsid w:val="007D55F0"/>
    <w:rsid w:val="007D5C0B"/>
    <w:rsid w:val="007D5DDD"/>
    <w:rsid w:val="007D6160"/>
    <w:rsid w:val="007D6813"/>
    <w:rsid w:val="007D684A"/>
    <w:rsid w:val="007D6A67"/>
    <w:rsid w:val="007D7263"/>
    <w:rsid w:val="007D764F"/>
    <w:rsid w:val="007D76CF"/>
    <w:rsid w:val="007D79EC"/>
    <w:rsid w:val="007D7FA7"/>
    <w:rsid w:val="007E1780"/>
    <w:rsid w:val="007E24BD"/>
    <w:rsid w:val="007E34D7"/>
    <w:rsid w:val="007E507E"/>
    <w:rsid w:val="007E5181"/>
    <w:rsid w:val="007E53BD"/>
    <w:rsid w:val="007E5FD2"/>
    <w:rsid w:val="007E6FD4"/>
    <w:rsid w:val="007E7808"/>
    <w:rsid w:val="007E787F"/>
    <w:rsid w:val="007E7BC2"/>
    <w:rsid w:val="007F06C1"/>
    <w:rsid w:val="007F16DE"/>
    <w:rsid w:val="007F1C7D"/>
    <w:rsid w:val="007F2029"/>
    <w:rsid w:val="007F2E24"/>
    <w:rsid w:val="007F31C1"/>
    <w:rsid w:val="007F4201"/>
    <w:rsid w:val="007F4D5D"/>
    <w:rsid w:val="007F55B7"/>
    <w:rsid w:val="007F5700"/>
    <w:rsid w:val="007F708B"/>
    <w:rsid w:val="0080025F"/>
    <w:rsid w:val="0080047F"/>
    <w:rsid w:val="00800EFC"/>
    <w:rsid w:val="00802EA0"/>
    <w:rsid w:val="0080397F"/>
    <w:rsid w:val="00804081"/>
    <w:rsid w:val="008042C0"/>
    <w:rsid w:val="008100AA"/>
    <w:rsid w:val="008103A3"/>
    <w:rsid w:val="00810C71"/>
    <w:rsid w:val="00811BD9"/>
    <w:rsid w:val="00811D6B"/>
    <w:rsid w:val="00811F46"/>
    <w:rsid w:val="00812363"/>
    <w:rsid w:val="00812382"/>
    <w:rsid w:val="0081392A"/>
    <w:rsid w:val="0081449D"/>
    <w:rsid w:val="00814BC3"/>
    <w:rsid w:val="00814FE0"/>
    <w:rsid w:val="008155A9"/>
    <w:rsid w:val="008160C3"/>
    <w:rsid w:val="00816A17"/>
    <w:rsid w:val="0081791C"/>
    <w:rsid w:val="008221EE"/>
    <w:rsid w:val="008227CE"/>
    <w:rsid w:val="008234AA"/>
    <w:rsid w:val="00824DDC"/>
    <w:rsid w:val="00825251"/>
    <w:rsid w:val="008253C5"/>
    <w:rsid w:val="00825611"/>
    <w:rsid w:val="008263FD"/>
    <w:rsid w:val="008265CD"/>
    <w:rsid w:val="00826A7B"/>
    <w:rsid w:val="00826B4A"/>
    <w:rsid w:val="00827555"/>
    <w:rsid w:val="00830883"/>
    <w:rsid w:val="0083155B"/>
    <w:rsid w:val="00831E7F"/>
    <w:rsid w:val="008335E0"/>
    <w:rsid w:val="00834B5A"/>
    <w:rsid w:val="008368BD"/>
    <w:rsid w:val="00836F80"/>
    <w:rsid w:val="008372E1"/>
    <w:rsid w:val="00837F5D"/>
    <w:rsid w:val="008407A2"/>
    <w:rsid w:val="008411B5"/>
    <w:rsid w:val="008414E4"/>
    <w:rsid w:val="0084177A"/>
    <w:rsid w:val="00841CA9"/>
    <w:rsid w:val="00842AEF"/>
    <w:rsid w:val="00842F1B"/>
    <w:rsid w:val="008444AD"/>
    <w:rsid w:val="00844B39"/>
    <w:rsid w:val="00844F47"/>
    <w:rsid w:val="00846020"/>
    <w:rsid w:val="008461F2"/>
    <w:rsid w:val="00847A6E"/>
    <w:rsid w:val="00850632"/>
    <w:rsid w:val="0085172D"/>
    <w:rsid w:val="00852197"/>
    <w:rsid w:val="008521A9"/>
    <w:rsid w:val="00853920"/>
    <w:rsid w:val="00853C48"/>
    <w:rsid w:val="00854376"/>
    <w:rsid w:val="00854401"/>
    <w:rsid w:val="0085471D"/>
    <w:rsid w:val="00855057"/>
    <w:rsid w:val="008576F5"/>
    <w:rsid w:val="0086014E"/>
    <w:rsid w:val="00861B98"/>
    <w:rsid w:val="008627E9"/>
    <w:rsid w:val="008629A1"/>
    <w:rsid w:val="00863DE2"/>
    <w:rsid w:val="00865105"/>
    <w:rsid w:val="008653C6"/>
    <w:rsid w:val="00865755"/>
    <w:rsid w:val="008706C5"/>
    <w:rsid w:val="00871A04"/>
    <w:rsid w:val="00871BB8"/>
    <w:rsid w:val="00872A5C"/>
    <w:rsid w:val="00872E5F"/>
    <w:rsid w:val="0087319A"/>
    <w:rsid w:val="00873751"/>
    <w:rsid w:val="00873F61"/>
    <w:rsid w:val="00874B3B"/>
    <w:rsid w:val="00874EEF"/>
    <w:rsid w:val="00875694"/>
    <w:rsid w:val="008756DA"/>
    <w:rsid w:val="00875BF1"/>
    <w:rsid w:val="00875C08"/>
    <w:rsid w:val="00880273"/>
    <w:rsid w:val="0088092E"/>
    <w:rsid w:val="00880D89"/>
    <w:rsid w:val="00880E33"/>
    <w:rsid w:val="0088125C"/>
    <w:rsid w:val="008815F7"/>
    <w:rsid w:val="00882756"/>
    <w:rsid w:val="00882D9C"/>
    <w:rsid w:val="00882F44"/>
    <w:rsid w:val="00884055"/>
    <w:rsid w:val="008845CB"/>
    <w:rsid w:val="00887369"/>
    <w:rsid w:val="00887F58"/>
    <w:rsid w:val="0089015C"/>
    <w:rsid w:val="00890C36"/>
    <w:rsid w:val="008915C6"/>
    <w:rsid w:val="0089179E"/>
    <w:rsid w:val="00892E21"/>
    <w:rsid w:val="0089320A"/>
    <w:rsid w:val="00894449"/>
    <w:rsid w:val="00894EAE"/>
    <w:rsid w:val="00895478"/>
    <w:rsid w:val="008954DB"/>
    <w:rsid w:val="008959E9"/>
    <w:rsid w:val="00896440"/>
    <w:rsid w:val="008A0267"/>
    <w:rsid w:val="008A0785"/>
    <w:rsid w:val="008A1066"/>
    <w:rsid w:val="008A17DA"/>
    <w:rsid w:val="008A20F6"/>
    <w:rsid w:val="008A4099"/>
    <w:rsid w:val="008A498E"/>
    <w:rsid w:val="008A58FC"/>
    <w:rsid w:val="008A5E41"/>
    <w:rsid w:val="008A63F6"/>
    <w:rsid w:val="008A6678"/>
    <w:rsid w:val="008A6F50"/>
    <w:rsid w:val="008A7491"/>
    <w:rsid w:val="008A7948"/>
    <w:rsid w:val="008B015C"/>
    <w:rsid w:val="008B034E"/>
    <w:rsid w:val="008B2760"/>
    <w:rsid w:val="008B2936"/>
    <w:rsid w:val="008B39B6"/>
    <w:rsid w:val="008B3A2C"/>
    <w:rsid w:val="008B4379"/>
    <w:rsid w:val="008B4A24"/>
    <w:rsid w:val="008B4C8C"/>
    <w:rsid w:val="008B4D0B"/>
    <w:rsid w:val="008C0AA1"/>
    <w:rsid w:val="008C14C7"/>
    <w:rsid w:val="008C1AA9"/>
    <w:rsid w:val="008C2569"/>
    <w:rsid w:val="008C30F1"/>
    <w:rsid w:val="008C3154"/>
    <w:rsid w:val="008C3543"/>
    <w:rsid w:val="008C3D07"/>
    <w:rsid w:val="008C4723"/>
    <w:rsid w:val="008C47A3"/>
    <w:rsid w:val="008C4B60"/>
    <w:rsid w:val="008C4CD5"/>
    <w:rsid w:val="008C55C4"/>
    <w:rsid w:val="008C560D"/>
    <w:rsid w:val="008C5947"/>
    <w:rsid w:val="008C5FFC"/>
    <w:rsid w:val="008C622E"/>
    <w:rsid w:val="008C6568"/>
    <w:rsid w:val="008C6FF2"/>
    <w:rsid w:val="008C72B7"/>
    <w:rsid w:val="008C7E7F"/>
    <w:rsid w:val="008D0796"/>
    <w:rsid w:val="008D07B4"/>
    <w:rsid w:val="008D1271"/>
    <w:rsid w:val="008D146F"/>
    <w:rsid w:val="008D3AEE"/>
    <w:rsid w:val="008D3F69"/>
    <w:rsid w:val="008D47E7"/>
    <w:rsid w:val="008D5780"/>
    <w:rsid w:val="008D5F75"/>
    <w:rsid w:val="008D7ED2"/>
    <w:rsid w:val="008E0B6E"/>
    <w:rsid w:val="008E0F46"/>
    <w:rsid w:val="008E161C"/>
    <w:rsid w:val="008E3DF3"/>
    <w:rsid w:val="008E4909"/>
    <w:rsid w:val="008E5450"/>
    <w:rsid w:val="008E554B"/>
    <w:rsid w:val="008E615E"/>
    <w:rsid w:val="008E6270"/>
    <w:rsid w:val="008E6E7F"/>
    <w:rsid w:val="008E710B"/>
    <w:rsid w:val="008E7198"/>
    <w:rsid w:val="008E7C30"/>
    <w:rsid w:val="008F073C"/>
    <w:rsid w:val="008F089C"/>
    <w:rsid w:val="008F0C22"/>
    <w:rsid w:val="008F11F6"/>
    <w:rsid w:val="008F1AA5"/>
    <w:rsid w:val="008F3E5C"/>
    <w:rsid w:val="008F4354"/>
    <w:rsid w:val="008F4599"/>
    <w:rsid w:val="008F5553"/>
    <w:rsid w:val="008F63B6"/>
    <w:rsid w:val="008F6445"/>
    <w:rsid w:val="008F6B2F"/>
    <w:rsid w:val="008F6B38"/>
    <w:rsid w:val="008F7130"/>
    <w:rsid w:val="008F7E1F"/>
    <w:rsid w:val="008F7E49"/>
    <w:rsid w:val="009003DB"/>
    <w:rsid w:val="00900981"/>
    <w:rsid w:val="00900B0C"/>
    <w:rsid w:val="00901B5D"/>
    <w:rsid w:val="00903BA8"/>
    <w:rsid w:val="0090405A"/>
    <w:rsid w:val="009040B9"/>
    <w:rsid w:val="009047FB"/>
    <w:rsid w:val="009049D1"/>
    <w:rsid w:val="00904FD4"/>
    <w:rsid w:val="009054C1"/>
    <w:rsid w:val="009065AE"/>
    <w:rsid w:val="0090786D"/>
    <w:rsid w:val="00910932"/>
    <w:rsid w:val="00911583"/>
    <w:rsid w:val="00911F06"/>
    <w:rsid w:val="00914052"/>
    <w:rsid w:val="00914BD7"/>
    <w:rsid w:val="00915B0C"/>
    <w:rsid w:val="00915C47"/>
    <w:rsid w:val="00915F51"/>
    <w:rsid w:val="00917E72"/>
    <w:rsid w:val="00920701"/>
    <w:rsid w:val="00920C35"/>
    <w:rsid w:val="009215B0"/>
    <w:rsid w:val="00922FBC"/>
    <w:rsid w:val="00924349"/>
    <w:rsid w:val="0092608A"/>
    <w:rsid w:val="009272EC"/>
    <w:rsid w:val="00927A1A"/>
    <w:rsid w:val="009300E3"/>
    <w:rsid w:val="00930417"/>
    <w:rsid w:val="0093155D"/>
    <w:rsid w:val="009317B5"/>
    <w:rsid w:val="00932418"/>
    <w:rsid w:val="0093257D"/>
    <w:rsid w:val="00933BD6"/>
    <w:rsid w:val="00935BAE"/>
    <w:rsid w:val="00935DC5"/>
    <w:rsid w:val="00936079"/>
    <w:rsid w:val="0093689E"/>
    <w:rsid w:val="009409C4"/>
    <w:rsid w:val="00941675"/>
    <w:rsid w:val="009418B7"/>
    <w:rsid w:val="00942140"/>
    <w:rsid w:val="0094299B"/>
    <w:rsid w:val="009429EF"/>
    <w:rsid w:val="009433B7"/>
    <w:rsid w:val="00943900"/>
    <w:rsid w:val="00944C3A"/>
    <w:rsid w:val="00944CA8"/>
    <w:rsid w:val="00944F6F"/>
    <w:rsid w:val="00945C8B"/>
    <w:rsid w:val="009465DC"/>
    <w:rsid w:val="0094682B"/>
    <w:rsid w:val="00947388"/>
    <w:rsid w:val="00947D90"/>
    <w:rsid w:val="0095013C"/>
    <w:rsid w:val="00950308"/>
    <w:rsid w:val="00950750"/>
    <w:rsid w:val="00950BCA"/>
    <w:rsid w:val="00950EDE"/>
    <w:rsid w:val="00951021"/>
    <w:rsid w:val="00951DF2"/>
    <w:rsid w:val="00951F83"/>
    <w:rsid w:val="00953FE0"/>
    <w:rsid w:val="00954116"/>
    <w:rsid w:val="00954543"/>
    <w:rsid w:val="0095465D"/>
    <w:rsid w:val="009549AC"/>
    <w:rsid w:val="00955204"/>
    <w:rsid w:val="0095552A"/>
    <w:rsid w:val="00955FA2"/>
    <w:rsid w:val="00956699"/>
    <w:rsid w:val="009571D8"/>
    <w:rsid w:val="00957856"/>
    <w:rsid w:val="009578F9"/>
    <w:rsid w:val="00957EB7"/>
    <w:rsid w:val="00961603"/>
    <w:rsid w:val="00961C54"/>
    <w:rsid w:val="00962558"/>
    <w:rsid w:val="00963991"/>
    <w:rsid w:val="0096430A"/>
    <w:rsid w:val="0096445D"/>
    <w:rsid w:val="00964DAB"/>
    <w:rsid w:val="009652F7"/>
    <w:rsid w:val="00965D72"/>
    <w:rsid w:val="009663BC"/>
    <w:rsid w:val="00966A0C"/>
    <w:rsid w:val="00966FE7"/>
    <w:rsid w:val="00970FBC"/>
    <w:rsid w:val="009712CB"/>
    <w:rsid w:val="009728F2"/>
    <w:rsid w:val="00973535"/>
    <w:rsid w:val="00975274"/>
    <w:rsid w:val="00975497"/>
    <w:rsid w:val="009754FA"/>
    <w:rsid w:val="00975DE5"/>
    <w:rsid w:val="0097610D"/>
    <w:rsid w:val="0097639A"/>
    <w:rsid w:val="00977075"/>
    <w:rsid w:val="009807E4"/>
    <w:rsid w:val="00980971"/>
    <w:rsid w:val="00980A3A"/>
    <w:rsid w:val="009812DB"/>
    <w:rsid w:val="009822E2"/>
    <w:rsid w:val="0098439A"/>
    <w:rsid w:val="00984BE4"/>
    <w:rsid w:val="00984CA6"/>
    <w:rsid w:val="00985AAE"/>
    <w:rsid w:val="009865D8"/>
    <w:rsid w:val="00987B48"/>
    <w:rsid w:val="009918DF"/>
    <w:rsid w:val="009927F4"/>
    <w:rsid w:val="00992A57"/>
    <w:rsid w:val="00992BB3"/>
    <w:rsid w:val="00992F47"/>
    <w:rsid w:val="0099329B"/>
    <w:rsid w:val="00993BC2"/>
    <w:rsid w:val="00994594"/>
    <w:rsid w:val="0099476A"/>
    <w:rsid w:val="009948EA"/>
    <w:rsid w:val="00994D3B"/>
    <w:rsid w:val="009961CC"/>
    <w:rsid w:val="00996AD7"/>
    <w:rsid w:val="0099701D"/>
    <w:rsid w:val="00997EB1"/>
    <w:rsid w:val="009A053B"/>
    <w:rsid w:val="009A0B19"/>
    <w:rsid w:val="009A3971"/>
    <w:rsid w:val="009A3CAA"/>
    <w:rsid w:val="009A4CFD"/>
    <w:rsid w:val="009A4FE6"/>
    <w:rsid w:val="009A5BDC"/>
    <w:rsid w:val="009A667E"/>
    <w:rsid w:val="009A738B"/>
    <w:rsid w:val="009A74A0"/>
    <w:rsid w:val="009B0044"/>
    <w:rsid w:val="009B00F6"/>
    <w:rsid w:val="009B16FD"/>
    <w:rsid w:val="009B217E"/>
    <w:rsid w:val="009B2946"/>
    <w:rsid w:val="009B2956"/>
    <w:rsid w:val="009B2C74"/>
    <w:rsid w:val="009B37CF"/>
    <w:rsid w:val="009B3E0E"/>
    <w:rsid w:val="009B3E9F"/>
    <w:rsid w:val="009B5D52"/>
    <w:rsid w:val="009B609D"/>
    <w:rsid w:val="009C0F10"/>
    <w:rsid w:val="009C109A"/>
    <w:rsid w:val="009C1931"/>
    <w:rsid w:val="009C292D"/>
    <w:rsid w:val="009C2AB9"/>
    <w:rsid w:val="009C4C68"/>
    <w:rsid w:val="009C535F"/>
    <w:rsid w:val="009C57A8"/>
    <w:rsid w:val="009C5CD3"/>
    <w:rsid w:val="009C6389"/>
    <w:rsid w:val="009C70E3"/>
    <w:rsid w:val="009C7B91"/>
    <w:rsid w:val="009D0E60"/>
    <w:rsid w:val="009D0F61"/>
    <w:rsid w:val="009D1C13"/>
    <w:rsid w:val="009D24FF"/>
    <w:rsid w:val="009D4040"/>
    <w:rsid w:val="009D4557"/>
    <w:rsid w:val="009D7645"/>
    <w:rsid w:val="009D78E1"/>
    <w:rsid w:val="009E0084"/>
    <w:rsid w:val="009E1BC2"/>
    <w:rsid w:val="009E2232"/>
    <w:rsid w:val="009E2D7D"/>
    <w:rsid w:val="009E2DEB"/>
    <w:rsid w:val="009E3AC2"/>
    <w:rsid w:val="009E52B9"/>
    <w:rsid w:val="009E65F2"/>
    <w:rsid w:val="009E69DB"/>
    <w:rsid w:val="009E7144"/>
    <w:rsid w:val="009E72F8"/>
    <w:rsid w:val="009F00D7"/>
    <w:rsid w:val="009F0D5A"/>
    <w:rsid w:val="009F1062"/>
    <w:rsid w:val="009F14B6"/>
    <w:rsid w:val="009F1833"/>
    <w:rsid w:val="009F2798"/>
    <w:rsid w:val="009F29A9"/>
    <w:rsid w:val="009F30D5"/>
    <w:rsid w:val="009F39FB"/>
    <w:rsid w:val="009F3E1F"/>
    <w:rsid w:val="009F474E"/>
    <w:rsid w:val="009F5205"/>
    <w:rsid w:val="009F55F3"/>
    <w:rsid w:val="009F59AC"/>
    <w:rsid w:val="009F77E5"/>
    <w:rsid w:val="009F7E33"/>
    <w:rsid w:val="00A003D0"/>
    <w:rsid w:val="00A006CD"/>
    <w:rsid w:val="00A01813"/>
    <w:rsid w:val="00A025FF"/>
    <w:rsid w:val="00A02F15"/>
    <w:rsid w:val="00A02F73"/>
    <w:rsid w:val="00A036BB"/>
    <w:rsid w:val="00A03C92"/>
    <w:rsid w:val="00A03E8D"/>
    <w:rsid w:val="00A0494F"/>
    <w:rsid w:val="00A04BE0"/>
    <w:rsid w:val="00A05008"/>
    <w:rsid w:val="00A05146"/>
    <w:rsid w:val="00A060D8"/>
    <w:rsid w:val="00A07679"/>
    <w:rsid w:val="00A07728"/>
    <w:rsid w:val="00A07F6F"/>
    <w:rsid w:val="00A1009A"/>
    <w:rsid w:val="00A10635"/>
    <w:rsid w:val="00A10A2B"/>
    <w:rsid w:val="00A10E66"/>
    <w:rsid w:val="00A11276"/>
    <w:rsid w:val="00A116EB"/>
    <w:rsid w:val="00A12873"/>
    <w:rsid w:val="00A1292F"/>
    <w:rsid w:val="00A13ED0"/>
    <w:rsid w:val="00A13F40"/>
    <w:rsid w:val="00A14021"/>
    <w:rsid w:val="00A14348"/>
    <w:rsid w:val="00A161E1"/>
    <w:rsid w:val="00A1763A"/>
    <w:rsid w:val="00A17A2E"/>
    <w:rsid w:val="00A17B1A"/>
    <w:rsid w:val="00A201D8"/>
    <w:rsid w:val="00A20EEC"/>
    <w:rsid w:val="00A2195C"/>
    <w:rsid w:val="00A22170"/>
    <w:rsid w:val="00A23A0A"/>
    <w:rsid w:val="00A253E1"/>
    <w:rsid w:val="00A253FC"/>
    <w:rsid w:val="00A25D3B"/>
    <w:rsid w:val="00A2647C"/>
    <w:rsid w:val="00A26BEC"/>
    <w:rsid w:val="00A27249"/>
    <w:rsid w:val="00A276FB"/>
    <w:rsid w:val="00A27815"/>
    <w:rsid w:val="00A27AF4"/>
    <w:rsid w:val="00A27DC4"/>
    <w:rsid w:val="00A303CD"/>
    <w:rsid w:val="00A32468"/>
    <w:rsid w:val="00A32577"/>
    <w:rsid w:val="00A328F5"/>
    <w:rsid w:val="00A330D1"/>
    <w:rsid w:val="00A3355C"/>
    <w:rsid w:val="00A33BE4"/>
    <w:rsid w:val="00A33ECC"/>
    <w:rsid w:val="00A341EA"/>
    <w:rsid w:val="00A35CFA"/>
    <w:rsid w:val="00A36119"/>
    <w:rsid w:val="00A3633C"/>
    <w:rsid w:val="00A36EC0"/>
    <w:rsid w:val="00A401CC"/>
    <w:rsid w:val="00A4028E"/>
    <w:rsid w:val="00A40F85"/>
    <w:rsid w:val="00A42BFF"/>
    <w:rsid w:val="00A42C9F"/>
    <w:rsid w:val="00A4338C"/>
    <w:rsid w:val="00A4387E"/>
    <w:rsid w:val="00A43A52"/>
    <w:rsid w:val="00A43D69"/>
    <w:rsid w:val="00A43DF3"/>
    <w:rsid w:val="00A44EF2"/>
    <w:rsid w:val="00A45155"/>
    <w:rsid w:val="00A45AE4"/>
    <w:rsid w:val="00A45C47"/>
    <w:rsid w:val="00A45E19"/>
    <w:rsid w:val="00A4631D"/>
    <w:rsid w:val="00A474B1"/>
    <w:rsid w:val="00A47A7E"/>
    <w:rsid w:val="00A47AC5"/>
    <w:rsid w:val="00A50003"/>
    <w:rsid w:val="00A502D0"/>
    <w:rsid w:val="00A506EC"/>
    <w:rsid w:val="00A50AE6"/>
    <w:rsid w:val="00A518A1"/>
    <w:rsid w:val="00A518D2"/>
    <w:rsid w:val="00A51F6B"/>
    <w:rsid w:val="00A5254E"/>
    <w:rsid w:val="00A52C53"/>
    <w:rsid w:val="00A54856"/>
    <w:rsid w:val="00A55D66"/>
    <w:rsid w:val="00A56A80"/>
    <w:rsid w:val="00A56B4F"/>
    <w:rsid w:val="00A56D7C"/>
    <w:rsid w:val="00A57905"/>
    <w:rsid w:val="00A57D08"/>
    <w:rsid w:val="00A6011C"/>
    <w:rsid w:val="00A6012E"/>
    <w:rsid w:val="00A60193"/>
    <w:rsid w:val="00A61492"/>
    <w:rsid w:val="00A615B4"/>
    <w:rsid w:val="00A615C9"/>
    <w:rsid w:val="00A6172D"/>
    <w:rsid w:val="00A61C02"/>
    <w:rsid w:val="00A6340C"/>
    <w:rsid w:val="00A634B9"/>
    <w:rsid w:val="00A63E62"/>
    <w:rsid w:val="00A64CBC"/>
    <w:rsid w:val="00A65E84"/>
    <w:rsid w:val="00A66AEF"/>
    <w:rsid w:val="00A72873"/>
    <w:rsid w:val="00A7378F"/>
    <w:rsid w:val="00A73F93"/>
    <w:rsid w:val="00A74757"/>
    <w:rsid w:val="00A74912"/>
    <w:rsid w:val="00A74BAF"/>
    <w:rsid w:val="00A758F3"/>
    <w:rsid w:val="00A75C70"/>
    <w:rsid w:val="00A75EDE"/>
    <w:rsid w:val="00A75F55"/>
    <w:rsid w:val="00A76123"/>
    <w:rsid w:val="00A764DC"/>
    <w:rsid w:val="00A80099"/>
    <w:rsid w:val="00A803FF"/>
    <w:rsid w:val="00A80F5C"/>
    <w:rsid w:val="00A81F86"/>
    <w:rsid w:val="00A822C0"/>
    <w:rsid w:val="00A82586"/>
    <w:rsid w:val="00A83868"/>
    <w:rsid w:val="00A84F92"/>
    <w:rsid w:val="00A85727"/>
    <w:rsid w:val="00A85D6C"/>
    <w:rsid w:val="00A85ED3"/>
    <w:rsid w:val="00A86B53"/>
    <w:rsid w:val="00A86D2B"/>
    <w:rsid w:val="00A90156"/>
    <w:rsid w:val="00A9312E"/>
    <w:rsid w:val="00A93F2B"/>
    <w:rsid w:val="00A94273"/>
    <w:rsid w:val="00A9431B"/>
    <w:rsid w:val="00A94A50"/>
    <w:rsid w:val="00A967F6"/>
    <w:rsid w:val="00AA0192"/>
    <w:rsid w:val="00AA10AD"/>
    <w:rsid w:val="00AA1A5A"/>
    <w:rsid w:val="00AA1CB1"/>
    <w:rsid w:val="00AA2D00"/>
    <w:rsid w:val="00AA34B1"/>
    <w:rsid w:val="00AA36AC"/>
    <w:rsid w:val="00AA38B6"/>
    <w:rsid w:val="00AA3DC8"/>
    <w:rsid w:val="00AA4354"/>
    <w:rsid w:val="00AA50F8"/>
    <w:rsid w:val="00AA5777"/>
    <w:rsid w:val="00AB220D"/>
    <w:rsid w:val="00AB26A3"/>
    <w:rsid w:val="00AB3082"/>
    <w:rsid w:val="00AB3B8E"/>
    <w:rsid w:val="00AB4164"/>
    <w:rsid w:val="00AB5DA4"/>
    <w:rsid w:val="00AB5F3E"/>
    <w:rsid w:val="00AB7A5B"/>
    <w:rsid w:val="00AB7E07"/>
    <w:rsid w:val="00AB7E8F"/>
    <w:rsid w:val="00AC0098"/>
    <w:rsid w:val="00AC0A63"/>
    <w:rsid w:val="00AC15CB"/>
    <w:rsid w:val="00AC2356"/>
    <w:rsid w:val="00AC3929"/>
    <w:rsid w:val="00AC407F"/>
    <w:rsid w:val="00AC466C"/>
    <w:rsid w:val="00AC5AFD"/>
    <w:rsid w:val="00AC6960"/>
    <w:rsid w:val="00AC6C43"/>
    <w:rsid w:val="00AC6EA8"/>
    <w:rsid w:val="00AC7368"/>
    <w:rsid w:val="00AC7414"/>
    <w:rsid w:val="00AC78A0"/>
    <w:rsid w:val="00AC7EDE"/>
    <w:rsid w:val="00AD0985"/>
    <w:rsid w:val="00AD118C"/>
    <w:rsid w:val="00AD4285"/>
    <w:rsid w:val="00AD5344"/>
    <w:rsid w:val="00AD5A78"/>
    <w:rsid w:val="00AD5B2A"/>
    <w:rsid w:val="00AD6F9E"/>
    <w:rsid w:val="00AD7854"/>
    <w:rsid w:val="00AE0C65"/>
    <w:rsid w:val="00AE208C"/>
    <w:rsid w:val="00AE25C2"/>
    <w:rsid w:val="00AE27EE"/>
    <w:rsid w:val="00AE30FE"/>
    <w:rsid w:val="00AE33CC"/>
    <w:rsid w:val="00AE3684"/>
    <w:rsid w:val="00AE4116"/>
    <w:rsid w:val="00AE47C0"/>
    <w:rsid w:val="00AE4B02"/>
    <w:rsid w:val="00AE517D"/>
    <w:rsid w:val="00AE5795"/>
    <w:rsid w:val="00AE6445"/>
    <w:rsid w:val="00AE657E"/>
    <w:rsid w:val="00AE731D"/>
    <w:rsid w:val="00AE746C"/>
    <w:rsid w:val="00AF018D"/>
    <w:rsid w:val="00AF1235"/>
    <w:rsid w:val="00AF12B2"/>
    <w:rsid w:val="00AF22C0"/>
    <w:rsid w:val="00AF2733"/>
    <w:rsid w:val="00AF396E"/>
    <w:rsid w:val="00AF41D9"/>
    <w:rsid w:val="00AF42BB"/>
    <w:rsid w:val="00AF4E5E"/>
    <w:rsid w:val="00AF5107"/>
    <w:rsid w:val="00AF5E9D"/>
    <w:rsid w:val="00AF66CF"/>
    <w:rsid w:val="00AF6D0B"/>
    <w:rsid w:val="00AF74F6"/>
    <w:rsid w:val="00AF7898"/>
    <w:rsid w:val="00AF7A41"/>
    <w:rsid w:val="00B0003B"/>
    <w:rsid w:val="00B00048"/>
    <w:rsid w:val="00B001AF"/>
    <w:rsid w:val="00B00ABC"/>
    <w:rsid w:val="00B00BBA"/>
    <w:rsid w:val="00B01835"/>
    <w:rsid w:val="00B01D0A"/>
    <w:rsid w:val="00B0248E"/>
    <w:rsid w:val="00B0293E"/>
    <w:rsid w:val="00B03BF4"/>
    <w:rsid w:val="00B04BBD"/>
    <w:rsid w:val="00B05F4B"/>
    <w:rsid w:val="00B05F50"/>
    <w:rsid w:val="00B06B5F"/>
    <w:rsid w:val="00B06F16"/>
    <w:rsid w:val="00B07930"/>
    <w:rsid w:val="00B101D9"/>
    <w:rsid w:val="00B10449"/>
    <w:rsid w:val="00B106C7"/>
    <w:rsid w:val="00B11C93"/>
    <w:rsid w:val="00B12ADB"/>
    <w:rsid w:val="00B13980"/>
    <w:rsid w:val="00B13DF9"/>
    <w:rsid w:val="00B13F76"/>
    <w:rsid w:val="00B14DDA"/>
    <w:rsid w:val="00B16877"/>
    <w:rsid w:val="00B16AD9"/>
    <w:rsid w:val="00B16F2B"/>
    <w:rsid w:val="00B17340"/>
    <w:rsid w:val="00B176A0"/>
    <w:rsid w:val="00B178AF"/>
    <w:rsid w:val="00B17FAA"/>
    <w:rsid w:val="00B206E8"/>
    <w:rsid w:val="00B208E2"/>
    <w:rsid w:val="00B209BF"/>
    <w:rsid w:val="00B20D87"/>
    <w:rsid w:val="00B2173A"/>
    <w:rsid w:val="00B219FD"/>
    <w:rsid w:val="00B21CBD"/>
    <w:rsid w:val="00B2392E"/>
    <w:rsid w:val="00B243FF"/>
    <w:rsid w:val="00B249B3"/>
    <w:rsid w:val="00B26847"/>
    <w:rsid w:val="00B26B88"/>
    <w:rsid w:val="00B26BDD"/>
    <w:rsid w:val="00B27210"/>
    <w:rsid w:val="00B31083"/>
    <w:rsid w:val="00B31452"/>
    <w:rsid w:val="00B31E64"/>
    <w:rsid w:val="00B3216E"/>
    <w:rsid w:val="00B331E7"/>
    <w:rsid w:val="00B337A0"/>
    <w:rsid w:val="00B345FC"/>
    <w:rsid w:val="00B3596F"/>
    <w:rsid w:val="00B362B2"/>
    <w:rsid w:val="00B36497"/>
    <w:rsid w:val="00B402EB"/>
    <w:rsid w:val="00B40462"/>
    <w:rsid w:val="00B40B8E"/>
    <w:rsid w:val="00B41EAE"/>
    <w:rsid w:val="00B42142"/>
    <w:rsid w:val="00B438F4"/>
    <w:rsid w:val="00B43C13"/>
    <w:rsid w:val="00B44CF3"/>
    <w:rsid w:val="00B44D9D"/>
    <w:rsid w:val="00B45DE4"/>
    <w:rsid w:val="00B4616A"/>
    <w:rsid w:val="00B462AE"/>
    <w:rsid w:val="00B464A1"/>
    <w:rsid w:val="00B46E0A"/>
    <w:rsid w:val="00B472DE"/>
    <w:rsid w:val="00B4761F"/>
    <w:rsid w:val="00B47AF4"/>
    <w:rsid w:val="00B5022B"/>
    <w:rsid w:val="00B502E4"/>
    <w:rsid w:val="00B507A4"/>
    <w:rsid w:val="00B510C9"/>
    <w:rsid w:val="00B52D87"/>
    <w:rsid w:val="00B53B51"/>
    <w:rsid w:val="00B53BDB"/>
    <w:rsid w:val="00B559B5"/>
    <w:rsid w:val="00B56535"/>
    <w:rsid w:val="00B579F7"/>
    <w:rsid w:val="00B614BE"/>
    <w:rsid w:val="00B616D5"/>
    <w:rsid w:val="00B627A9"/>
    <w:rsid w:val="00B639EA"/>
    <w:rsid w:val="00B64330"/>
    <w:rsid w:val="00B65445"/>
    <w:rsid w:val="00B65C5A"/>
    <w:rsid w:val="00B6600D"/>
    <w:rsid w:val="00B67A62"/>
    <w:rsid w:val="00B67E02"/>
    <w:rsid w:val="00B67E35"/>
    <w:rsid w:val="00B70DA6"/>
    <w:rsid w:val="00B71C85"/>
    <w:rsid w:val="00B71F69"/>
    <w:rsid w:val="00B72D07"/>
    <w:rsid w:val="00B73D7B"/>
    <w:rsid w:val="00B74FB9"/>
    <w:rsid w:val="00B76542"/>
    <w:rsid w:val="00B76D40"/>
    <w:rsid w:val="00B77114"/>
    <w:rsid w:val="00B776A2"/>
    <w:rsid w:val="00B80546"/>
    <w:rsid w:val="00B80A84"/>
    <w:rsid w:val="00B81E97"/>
    <w:rsid w:val="00B81F98"/>
    <w:rsid w:val="00B822E6"/>
    <w:rsid w:val="00B8250E"/>
    <w:rsid w:val="00B82BD0"/>
    <w:rsid w:val="00B84421"/>
    <w:rsid w:val="00B84F5F"/>
    <w:rsid w:val="00B86260"/>
    <w:rsid w:val="00B86EA4"/>
    <w:rsid w:val="00B8706F"/>
    <w:rsid w:val="00B87671"/>
    <w:rsid w:val="00B92C38"/>
    <w:rsid w:val="00B92CC0"/>
    <w:rsid w:val="00B93AF2"/>
    <w:rsid w:val="00B93B31"/>
    <w:rsid w:val="00B94BC4"/>
    <w:rsid w:val="00B955DB"/>
    <w:rsid w:val="00B95BDB"/>
    <w:rsid w:val="00B962C8"/>
    <w:rsid w:val="00B96CAE"/>
    <w:rsid w:val="00BA0205"/>
    <w:rsid w:val="00BA06D8"/>
    <w:rsid w:val="00BA1CE4"/>
    <w:rsid w:val="00BA2E89"/>
    <w:rsid w:val="00BA36AD"/>
    <w:rsid w:val="00BA41E0"/>
    <w:rsid w:val="00BA4CF8"/>
    <w:rsid w:val="00BA533F"/>
    <w:rsid w:val="00BA537B"/>
    <w:rsid w:val="00BA558F"/>
    <w:rsid w:val="00BA600B"/>
    <w:rsid w:val="00BA7E87"/>
    <w:rsid w:val="00BB01F3"/>
    <w:rsid w:val="00BB0AC9"/>
    <w:rsid w:val="00BB3B88"/>
    <w:rsid w:val="00BB4A70"/>
    <w:rsid w:val="00BB4E92"/>
    <w:rsid w:val="00BB5046"/>
    <w:rsid w:val="00BB5A19"/>
    <w:rsid w:val="00BB65DA"/>
    <w:rsid w:val="00BB7730"/>
    <w:rsid w:val="00BB77CC"/>
    <w:rsid w:val="00BB7B72"/>
    <w:rsid w:val="00BC0546"/>
    <w:rsid w:val="00BC067F"/>
    <w:rsid w:val="00BC07D1"/>
    <w:rsid w:val="00BC0902"/>
    <w:rsid w:val="00BC0F76"/>
    <w:rsid w:val="00BC18AB"/>
    <w:rsid w:val="00BC2624"/>
    <w:rsid w:val="00BC26F4"/>
    <w:rsid w:val="00BC33F8"/>
    <w:rsid w:val="00BC4053"/>
    <w:rsid w:val="00BC479D"/>
    <w:rsid w:val="00BC4A05"/>
    <w:rsid w:val="00BC54E1"/>
    <w:rsid w:val="00BC5525"/>
    <w:rsid w:val="00BC5A70"/>
    <w:rsid w:val="00BC67CF"/>
    <w:rsid w:val="00BC7385"/>
    <w:rsid w:val="00BD005C"/>
    <w:rsid w:val="00BD05F8"/>
    <w:rsid w:val="00BD0972"/>
    <w:rsid w:val="00BD171E"/>
    <w:rsid w:val="00BD1CF2"/>
    <w:rsid w:val="00BD34A9"/>
    <w:rsid w:val="00BD40EE"/>
    <w:rsid w:val="00BD40FC"/>
    <w:rsid w:val="00BD541E"/>
    <w:rsid w:val="00BD5DF4"/>
    <w:rsid w:val="00BE00A6"/>
    <w:rsid w:val="00BE05C0"/>
    <w:rsid w:val="00BE1098"/>
    <w:rsid w:val="00BE1A45"/>
    <w:rsid w:val="00BE1ED3"/>
    <w:rsid w:val="00BE1FE3"/>
    <w:rsid w:val="00BE2F41"/>
    <w:rsid w:val="00BE3E84"/>
    <w:rsid w:val="00BE403D"/>
    <w:rsid w:val="00BE41EE"/>
    <w:rsid w:val="00BE4A17"/>
    <w:rsid w:val="00BE54C0"/>
    <w:rsid w:val="00BE66ED"/>
    <w:rsid w:val="00BE69E4"/>
    <w:rsid w:val="00BE6FB2"/>
    <w:rsid w:val="00BE70DA"/>
    <w:rsid w:val="00BE7270"/>
    <w:rsid w:val="00BE72CA"/>
    <w:rsid w:val="00BE7831"/>
    <w:rsid w:val="00BE7C94"/>
    <w:rsid w:val="00BF04A1"/>
    <w:rsid w:val="00BF0781"/>
    <w:rsid w:val="00BF0CAF"/>
    <w:rsid w:val="00BF1248"/>
    <w:rsid w:val="00BF2662"/>
    <w:rsid w:val="00BF280C"/>
    <w:rsid w:val="00BF4973"/>
    <w:rsid w:val="00BF5830"/>
    <w:rsid w:val="00BF6B9A"/>
    <w:rsid w:val="00BF77AF"/>
    <w:rsid w:val="00BF7C05"/>
    <w:rsid w:val="00BF7DC8"/>
    <w:rsid w:val="00C0053A"/>
    <w:rsid w:val="00C00E2A"/>
    <w:rsid w:val="00C012EE"/>
    <w:rsid w:val="00C02296"/>
    <w:rsid w:val="00C028A8"/>
    <w:rsid w:val="00C03628"/>
    <w:rsid w:val="00C04B63"/>
    <w:rsid w:val="00C06284"/>
    <w:rsid w:val="00C072DF"/>
    <w:rsid w:val="00C07552"/>
    <w:rsid w:val="00C07732"/>
    <w:rsid w:val="00C07AD6"/>
    <w:rsid w:val="00C07B97"/>
    <w:rsid w:val="00C10A95"/>
    <w:rsid w:val="00C11324"/>
    <w:rsid w:val="00C11620"/>
    <w:rsid w:val="00C1294A"/>
    <w:rsid w:val="00C12F2B"/>
    <w:rsid w:val="00C1340E"/>
    <w:rsid w:val="00C16BC9"/>
    <w:rsid w:val="00C16C41"/>
    <w:rsid w:val="00C17389"/>
    <w:rsid w:val="00C206BA"/>
    <w:rsid w:val="00C20EA8"/>
    <w:rsid w:val="00C2159F"/>
    <w:rsid w:val="00C218A3"/>
    <w:rsid w:val="00C21CFF"/>
    <w:rsid w:val="00C2230C"/>
    <w:rsid w:val="00C2486E"/>
    <w:rsid w:val="00C250D5"/>
    <w:rsid w:val="00C26668"/>
    <w:rsid w:val="00C277A8"/>
    <w:rsid w:val="00C300D8"/>
    <w:rsid w:val="00C31CEE"/>
    <w:rsid w:val="00C32A93"/>
    <w:rsid w:val="00C33FF9"/>
    <w:rsid w:val="00C34D01"/>
    <w:rsid w:val="00C358BB"/>
    <w:rsid w:val="00C35D12"/>
    <w:rsid w:val="00C37334"/>
    <w:rsid w:val="00C3787C"/>
    <w:rsid w:val="00C40159"/>
    <w:rsid w:val="00C41523"/>
    <w:rsid w:val="00C41F5D"/>
    <w:rsid w:val="00C42177"/>
    <w:rsid w:val="00C43358"/>
    <w:rsid w:val="00C44587"/>
    <w:rsid w:val="00C44592"/>
    <w:rsid w:val="00C447CC"/>
    <w:rsid w:val="00C456F0"/>
    <w:rsid w:val="00C518D4"/>
    <w:rsid w:val="00C5260F"/>
    <w:rsid w:val="00C536E6"/>
    <w:rsid w:val="00C55555"/>
    <w:rsid w:val="00C557C5"/>
    <w:rsid w:val="00C557FC"/>
    <w:rsid w:val="00C561AD"/>
    <w:rsid w:val="00C56EA4"/>
    <w:rsid w:val="00C6090E"/>
    <w:rsid w:val="00C60B36"/>
    <w:rsid w:val="00C60E21"/>
    <w:rsid w:val="00C615CD"/>
    <w:rsid w:val="00C62699"/>
    <w:rsid w:val="00C63CDD"/>
    <w:rsid w:val="00C64DAC"/>
    <w:rsid w:val="00C64E83"/>
    <w:rsid w:val="00C64F92"/>
    <w:rsid w:val="00C65022"/>
    <w:rsid w:val="00C6612B"/>
    <w:rsid w:val="00C66689"/>
    <w:rsid w:val="00C66832"/>
    <w:rsid w:val="00C66CBD"/>
    <w:rsid w:val="00C67A19"/>
    <w:rsid w:val="00C702A4"/>
    <w:rsid w:val="00C7093C"/>
    <w:rsid w:val="00C70FCF"/>
    <w:rsid w:val="00C71B2D"/>
    <w:rsid w:val="00C726BB"/>
    <w:rsid w:val="00C72814"/>
    <w:rsid w:val="00C72AD4"/>
    <w:rsid w:val="00C7339A"/>
    <w:rsid w:val="00C73A27"/>
    <w:rsid w:val="00C74421"/>
    <w:rsid w:val="00C746F6"/>
    <w:rsid w:val="00C75677"/>
    <w:rsid w:val="00C756B4"/>
    <w:rsid w:val="00C75C08"/>
    <w:rsid w:val="00C76120"/>
    <w:rsid w:val="00C768CD"/>
    <w:rsid w:val="00C76E36"/>
    <w:rsid w:val="00C779AC"/>
    <w:rsid w:val="00C80480"/>
    <w:rsid w:val="00C80A13"/>
    <w:rsid w:val="00C8150E"/>
    <w:rsid w:val="00C8240B"/>
    <w:rsid w:val="00C829A9"/>
    <w:rsid w:val="00C82E17"/>
    <w:rsid w:val="00C83E87"/>
    <w:rsid w:val="00C84F5E"/>
    <w:rsid w:val="00C85212"/>
    <w:rsid w:val="00C85E4F"/>
    <w:rsid w:val="00C85E77"/>
    <w:rsid w:val="00C8632B"/>
    <w:rsid w:val="00C927A8"/>
    <w:rsid w:val="00C927E8"/>
    <w:rsid w:val="00C92850"/>
    <w:rsid w:val="00C9450D"/>
    <w:rsid w:val="00C945D8"/>
    <w:rsid w:val="00C95697"/>
    <w:rsid w:val="00C965AB"/>
    <w:rsid w:val="00C966A6"/>
    <w:rsid w:val="00C968EB"/>
    <w:rsid w:val="00C97DD7"/>
    <w:rsid w:val="00CA0B62"/>
    <w:rsid w:val="00CA165C"/>
    <w:rsid w:val="00CA20DA"/>
    <w:rsid w:val="00CA2560"/>
    <w:rsid w:val="00CA2871"/>
    <w:rsid w:val="00CA3A6B"/>
    <w:rsid w:val="00CA3CB8"/>
    <w:rsid w:val="00CA508D"/>
    <w:rsid w:val="00CA52DC"/>
    <w:rsid w:val="00CA543A"/>
    <w:rsid w:val="00CA7337"/>
    <w:rsid w:val="00CA7727"/>
    <w:rsid w:val="00CB0081"/>
    <w:rsid w:val="00CB081A"/>
    <w:rsid w:val="00CB0BDF"/>
    <w:rsid w:val="00CB0EAD"/>
    <w:rsid w:val="00CB170A"/>
    <w:rsid w:val="00CB1B37"/>
    <w:rsid w:val="00CB4965"/>
    <w:rsid w:val="00CB53C8"/>
    <w:rsid w:val="00CB55F2"/>
    <w:rsid w:val="00CB5C99"/>
    <w:rsid w:val="00CB5F30"/>
    <w:rsid w:val="00CB63BE"/>
    <w:rsid w:val="00CB65EF"/>
    <w:rsid w:val="00CB67D3"/>
    <w:rsid w:val="00CB6D61"/>
    <w:rsid w:val="00CB6E1C"/>
    <w:rsid w:val="00CB706D"/>
    <w:rsid w:val="00CB74D2"/>
    <w:rsid w:val="00CB7A86"/>
    <w:rsid w:val="00CC0978"/>
    <w:rsid w:val="00CC0BDB"/>
    <w:rsid w:val="00CC0E0F"/>
    <w:rsid w:val="00CC2480"/>
    <w:rsid w:val="00CC308A"/>
    <w:rsid w:val="00CC454B"/>
    <w:rsid w:val="00CC4582"/>
    <w:rsid w:val="00CC46FC"/>
    <w:rsid w:val="00CC47BD"/>
    <w:rsid w:val="00CC6AA4"/>
    <w:rsid w:val="00CC723E"/>
    <w:rsid w:val="00CC7679"/>
    <w:rsid w:val="00CC76F1"/>
    <w:rsid w:val="00CD0216"/>
    <w:rsid w:val="00CD02E3"/>
    <w:rsid w:val="00CD0AAD"/>
    <w:rsid w:val="00CD142B"/>
    <w:rsid w:val="00CD240E"/>
    <w:rsid w:val="00CD243A"/>
    <w:rsid w:val="00CD2C12"/>
    <w:rsid w:val="00CD3788"/>
    <w:rsid w:val="00CD3BEE"/>
    <w:rsid w:val="00CD45E7"/>
    <w:rsid w:val="00CD465A"/>
    <w:rsid w:val="00CD4A0F"/>
    <w:rsid w:val="00CD6D4F"/>
    <w:rsid w:val="00CD7E35"/>
    <w:rsid w:val="00CD7FC9"/>
    <w:rsid w:val="00CE29E9"/>
    <w:rsid w:val="00CE2DC2"/>
    <w:rsid w:val="00CE30C1"/>
    <w:rsid w:val="00CE3848"/>
    <w:rsid w:val="00CE42D4"/>
    <w:rsid w:val="00CE563B"/>
    <w:rsid w:val="00CE746D"/>
    <w:rsid w:val="00CF0230"/>
    <w:rsid w:val="00CF056D"/>
    <w:rsid w:val="00CF2206"/>
    <w:rsid w:val="00CF22E4"/>
    <w:rsid w:val="00CF2CCF"/>
    <w:rsid w:val="00CF4B50"/>
    <w:rsid w:val="00CF51F5"/>
    <w:rsid w:val="00CF5292"/>
    <w:rsid w:val="00CF56F6"/>
    <w:rsid w:val="00CF7138"/>
    <w:rsid w:val="00CF7300"/>
    <w:rsid w:val="00CF788A"/>
    <w:rsid w:val="00CF7B0E"/>
    <w:rsid w:val="00CF7CC7"/>
    <w:rsid w:val="00D003AA"/>
    <w:rsid w:val="00D00DE5"/>
    <w:rsid w:val="00D00EA3"/>
    <w:rsid w:val="00D0302A"/>
    <w:rsid w:val="00D03BBE"/>
    <w:rsid w:val="00D03CEB"/>
    <w:rsid w:val="00D04E59"/>
    <w:rsid w:val="00D04EAA"/>
    <w:rsid w:val="00D0567C"/>
    <w:rsid w:val="00D07E1F"/>
    <w:rsid w:val="00D1008A"/>
    <w:rsid w:val="00D10454"/>
    <w:rsid w:val="00D112FC"/>
    <w:rsid w:val="00D1299F"/>
    <w:rsid w:val="00D13A78"/>
    <w:rsid w:val="00D13F73"/>
    <w:rsid w:val="00D14009"/>
    <w:rsid w:val="00D14998"/>
    <w:rsid w:val="00D15C4F"/>
    <w:rsid w:val="00D15CBD"/>
    <w:rsid w:val="00D15D4B"/>
    <w:rsid w:val="00D16112"/>
    <w:rsid w:val="00D168B5"/>
    <w:rsid w:val="00D17466"/>
    <w:rsid w:val="00D1794D"/>
    <w:rsid w:val="00D20DE6"/>
    <w:rsid w:val="00D21D27"/>
    <w:rsid w:val="00D2205A"/>
    <w:rsid w:val="00D224F2"/>
    <w:rsid w:val="00D2276A"/>
    <w:rsid w:val="00D22881"/>
    <w:rsid w:val="00D232B3"/>
    <w:rsid w:val="00D236AF"/>
    <w:rsid w:val="00D23A4E"/>
    <w:rsid w:val="00D23D23"/>
    <w:rsid w:val="00D24A2C"/>
    <w:rsid w:val="00D25288"/>
    <w:rsid w:val="00D25626"/>
    <w:rsid w:val="00D270CD"/>
    <w:rsid w:val="00D3017D"/>
    <w:rsid w:val="00D31885"/>
    <w:rsid w:val="00D322FF"/>
    <w:rsid w:val="00D3279D"/>
    <w:rsid w:val="00D33A6A"/>
    <w:rsid w:val="00D34240"/>
    <w:rsid w:val="00D344C8"/>
    <w:rsid w:val="00D36D66"/>
    <w:rsid w:val="00D371AC"/>
    <w:rsid w:val="00D37356"/>
    <w:rsid w:val="00D37E49"/>
    <w:rsid w:val="00D418B9"/>
    <w:rsid w:val="00D42B26"/>
    <w:rsid w:val="00D4329A"/>
    <w:rsid w:val="00D43F31"/>
    <w:rsid w:val="00D44204"/>
    <w:rsid w:val="00D447B3"/>
    <w:rsid w:val="00D44B83"/>
    <w:rsid w:val="00D44BAD"/>
    <w:rsid w:val="00D45620"/>
    <w:rsid w:val="00D45881"/>
    <w:rsid w:val="00D45C52"/>
    <w:rsid w:val="00D45EB3"/>
    <w:rsid w:val="00D46352"/>
    <w:rsid w:val="00D46BFA"/>
    <w:rsid w:val="00D50CF1"/>
    <w:rsid w:val="00D51107"/>
    <w:rsid w:val="00D514C3"/>
    <w:rsid w:val="00D538E5"/>
    <w:rsid w:val="00D53F4F"/>
    <w:rsid w:val="00D54FC0"/>
    <w:rsid w:val="00D55447"/>
    <w:rsid w:val="00D55943"/>
    <w:rsid w:val="00D55C60"/>
    <w:rsid w:val="00D57348"/>
    <w:rsid w:val="00D60098"/>
    <w:rsid w:val="00D61CC1"/>
    <w:rsid w:val="00D6256B"/>
    <w:rsid w:val="00D62BAF"/>
    <w:rsid w:val="00D62D6D"/>
    <w:rsid w:val="00D63110"/>
    <w:rsid w:val="00D638DF"/>
    <w:rsid w:val="00D63FC4"/>
    <w:rsid w:val="00D64434"/>
    <w:rsid w:val="00D6450C"/>
    <w:rsid w:val="00D64971"/>
    <w:rsid w:val="00D661EB"/>
    <w:rsid w:val="00D666A9"/>
    <w:rsid w:val="00D66C36"/>
    <w:rsid w:val="00D66CF2"/>
    <w:rsid w:val="00D671CB"/>
    <w:rsid w:val="00D67858"/>
    <w:rsid w:val="00D70F7F"/>
    <w:rsid w:val="00D71636"/>
    <w:rsid w:val="00D71695"/>
    <w:rsid w:val="00D7232D"/>
    <w:rsid w:val="00D72D48"/>
    <w:rsid w:val="00D74F9B"/>
    <w:rsid w:val="00D7715B"/>
    <w:rsid w:val="00D7728D"/>
    <w:rsid w:val="00D8035A"/>
    <w:rsid w:val="00D80BA9"/>
    <w:rsid w:val="00D80BC2"/>
    <w:rsid w:val="00D8175E"/>
    <w:rsid w:val="00D8199A"/>
    <w:rsid w:val="00D81B39"/>
    <w:rsid w:val="00D81F45"/>
    <w:rsid w:val="00D82064"/>
    <w:rsid w:val="00D825DB"/>
    <w:rsid w:val="00D83ACE"/>
    <w:rsid w:val="00D90D47"/>
    <w:rsid w:val="00D912D8"/>
    <w:rsid w:val="00D91D7B"/>
    <w:rsid w:val="00D922EE"/>
    <w:rsid w:val="00D93284"/>
    <w:rsid w:val="00D94429"/>
    <w:rsid w:val="00D9797A"/>
    <w:rsid w:val="00DA01AF"/>
    <w:rsid w:val="00DA0A69"/>
    <w:rsid w:val="00DA2CD7"/>
    <w:rsid w:val="00DA3C6A"/>
    <w:rsid w:val="00DA3D3D"/>
    <w:rsid w:val="00DA42B7"/>
    <w:rsid w:val="00DA4425"/>
    <w:rsid w:val="00DA475C"/>
    <w:rsid w:val="00DA4972"/>
    <w:rsid w:val="00DA4B3E"/>
    <w:rsid w:val="00DA529A"/>
    <w:rsid w:val="00DA62E3"/>
    <w:rsid w:val="00DA6617"/>
    <w:rsid w:val="00DA6923"/>
    <w:rsid w:val="00DB006C"/>
    <w:rsid w:val="00DB013C"/>
    <w:rsid w:val="00DB04BA"/>
    <w:rsid w:val="00DB14DE"/>
    <w:rsid w:val="00DB1703"/>
    <w:rsid w:val="00DB1AB2"/>
    <w:rsid w:val="00DB3102"/>
    <w:rsid w:val="00DB33E4"/>
    <w:rsid w:val="00DB3DDB"/>
    <w:rsid w:val="00DB3E13"/>
    <w:rsid w:val="00DB44DE"/>
    <w:rsid w:val="00DB4874"/>
    <w:rsid w:val="00DB4F89"/>
    <w:rsid w:val="00DB5B7B"/>
    <w:rsid w:val="00DB5CEA"/>
    <w:rsid w:val="00DB7CCB"/>
    <w:rsid w:val="00DC0073"/>
    <w:rsid w:val="00DC0295"/>
    <w:rsid w:val="00DC064A"/>
    <w:rsid w:val="00DC0CF7"/>
    <w:rsid w:val="00DC1288"/>
    <w:rsid w:val="00DC1754"/>
    <w:rsid w:val="00DC176D"/>
    <w:rsid w:val="00DC1C18"/>
    <w:rsid w:val="00DC2978"/>
    <w:rsid w:val="00DC2D47"/>
    <w:rsid w:val="00DC3265"/>
    <w:rsid w:val="00DC3296"/>
    <w:rsid w:val="00DC4391"/>
    <w:rsid w:val="00DC47FA"/>
    <w:rsid w:val="00DC58D2"/>
    <w:rsid w:val="00DC5D18"/>
    <w:rsid w:val="00DD0623"/>
    <w:rsid w:val="00DD0FC6"/>
    <w:rsid w:val="00DD120D"/>
    <w:rsid w:val="00DD2D37"/>
    <w:rsid w:val="00DD42E8"/>
    <w:rsid w:val="00DD5FAD"/>
    <w:rsid w:val="00DE0E6A"/>
    <w:rsid w:val="00DE1DAA"/>
    <w:rsid w:val="00DE221B"/>
    <w:rsid w:val="00DE32AE"/>
    <w:rsid w:val="00DE3400"/>
    <w:rsid w:val="00DE34F5"/>
    <w:rsid w:val="00DE3B84"/>
    <w:rsid w:val="00DE3C34"/>
    <w:rsid w:val="00DE49AE"/>
    <w:rsid w:val="00DE4BAC"/>
    <w:rsid w:val="00DE5A74"/>
    <w:rsid w:val="00DE5CE1"/>
    <w:rsid w:val="00DE5FBE"/>
    <w:rsid w:val="00DE6B68"/>
    <w:rsid w:val="00DE6EE6"/>
    <w:rsid w:val="00DE7535"/>
    <w:rsid w:val="00DE7B54"/>
    <w:rsid w:val="00DE7E6E"/>
    <w:rsid w:val="00DE7F01"/>
    <w:rsid w:val="00DF014F"/>
    <w:rsid w:val="00DF0CEE"/>
    <w:rsid w:val="00DF19E3"/>
    <w:rsid w:val="00DF1CAF"/>
    <w:rsid w:val="00DF24AB"/>
    <w:rsid w:val="00DF2B5F"/>
    <w:rsid w:val="00DF477E"/>
    <w:rsid w:val="00DF5175"/>
    <w:rsid w:val="00DF5983"/>
    <w:rsid w:val="00DF5F7F"/>
    <w:rsid w:val="00DF5FBB"/>
    <w:rsid w:val="00DF631B"/>
    <w:rsid w:val="00DF78B3"/>
    <w:rsid w:val="00E00295"/>
    <w:rsid w:val="00E00582"/>
    <w:rsid w:val="00E00C6F"/>
    <w:rsid w:val="00E00F52"/>
    <w:rsid w:val="00E0178C"/>
    <w:rsid w:val="00E01A10"/>
    <w:rsid w:val="00E01CB1"/>
    <w:rsid w:val="00E020EA"/>
    <w:rsid w:val="00E022FC"/>
    <w:rsid w:val="00E02696"/>
    <w:rsid w:val="00E03045"/>
    <w:rsid w:val="00E043CE"/>
    <w:rsid w:val="00E04B85"/>
    <w:rsid w:val="00E05CFB"/>
    <w:rsid w:val="00E066D9"/>
    <w:rsid w:val="00E067EE"/>
    <w:rsid w:val="00E06D3A"/>
    <w:rsid w:val="00E07752"/>
    <w:rsid w:val="00E1168A"/>
    <w:rsid w:val="00E1273C"/>
    <w:rsid w:val="00E129A0"/>
    <w:rsid w:val="00E12A14"/>
    <w:rsid w:val="00E14C3B"/>
    <w:rsid w:val="00E1509B"/>
    <w:rsid w:val="00E15462"/>
    <w:rsid w:val="00E1573F"/>
    <w:rsid w:val="00E15B45"/>
    <w:rsid w:val="00E20B86"/>
    <w:rsid w:val="00E20CB4"/>
    <w:rsid w:val="00E215C9"/>
    <w:rsid w:val="00E22C04"/>
    <w:rsid w:val="00E235C4"/>
    <w:rsid w:val="00E23AE3"/>
    <w:rsid w:val="00E2475C"/>
    <w:rsid w:val="00E25CD0"/>
    <w:rsid w:val="00E2611A"/>
    <w:rsid w:val="00E26260"/>
    <w:rsid w:val="00E26510"/>
    <w:rsid w:val="00E26A54"/>
    <w:rsid w:val="00E2714C"/>
    <w:rsid w:val="00E272F1"/>
    <w:rsid w:val="00E273DE"/>
    <w:rsid w:val="00E27A19"/>
    <w:rsid w:val="00E309CC"/>
    <w:rsid w:val="00E30A60"/>
    <w:rsid w:val="00E3237B"/>
    <w:rsid w:val="00E32520"/>
    <w:rsid w:val="00E32632"/>
    <w:rsid w:val="00E32E4D"/>
    <w:rsid w:val="00E35199"/>
    <w:rsid w:val="00E35B75"/>
    <w:rsid w:val="00E36406"/>
    <w:rsid w:val="00E36985"/>
    <w:rsid w:val="00E40FAC"/>
    <w:rsid w:val="00E4111B"/>
    <w:rsid w:val="00E418F9"/>
    <w:rsid w:val="00E42914"/>
    <w:rsid w:val="00E42A06"/>
    <w:rsid w:val="00E42CF6"/>
    <w:rsid w:val="00E437AA"/>
    <w:rsid w:val="00E43CD6"/>
    <w:rsid w:val="00E43D19"/>
    <w:rsid w:val="00E44BCF"/>
    <w:rsid w:val="00E459D5"/>
    <w:rsid w:val="00E45BE8"/>
    <w:rsid w:val="00E45FE6"/>
    <w:rsid w:val="00E460E7"/>
    <w:rsid w:val="00E46148"/>
    <w:rsid w:val="00E46C5F"/>
    <w:rsid w:val="00E4779A"/>
    <w:rsid w:val="00E50882"/>
    <w:rsid w:val="00E50FA9"/>
    <w:rsid w:val="00E514E1"/>
    <w:rsid w:val="00E51D33"/>
    <w:rsid w:val="00E527AB"/>
    <w:rsid w:val="00E52ADF"/>
    <w:rsid w:val="00E53967"/>
    <w:rsid w:val="00E53CAA"/>
    <w:rsid w:val="00E54913"/>
    <w:rsid w:val="00E54D15"/>
    <w:rsid w:val="00E54DDB"/>
    <w:rsid w:val="00E55D7A"/>
    <w:rsid w:val="00E55EE9"/>
    <w:rsid w:val="00E562BC"/>
    <w:rsid w:val="00E564BC"/>
    <w:rsid w:val="00E56B7E"/>
    <w:rsid w:val="00E578EE"/>
    <w:rsid w:val="00E5795D"/>
    <w:rsid w:val="00E57DD4"/>
    <w:rsid w:val="00E6016D"/>
    <w:rsid w:val="00E6066E"/>
    <w:rsid w:val="00E60F3E"/>
    <w:rsid w:val="00E613A8"/>
    <w:rsid w:val="00E6173C"/>
    <w:rsid w:val="00E622A1"/>
    <w:rsid w:val="00E622F4"/>
    <w:rsid w:val="00E63116"/>
    <w:rsid w:val="00E63636"/>
    <w:rsid w:val="00E638D4"/>
    <w:rsid w:val="00E63EA8"/>
    <w:rsid w:val="00E64615"/>
    <w:rsid w:val="00E649EC"/>
    <w:rsid w:val="00E64D54"/>
    <w:rsid w:val="00E65B28"/>
    <w:rsid w:val="00E65D0B"/>
    <w:rsid w:val="00E65D5C"/>
    <w:rsid w:val="00E663D6"/>
    <w:rsid w:val="00E66FEE"/>
    <w:rsid w:val="00E67F04"/>
    <w:rsid w:val="00E71362"/>
    <w:rsid w:val="00E71827"/>
    <w:rsid w:val="00E72BFE"/>
    <w:rsid w:val="00E73830"/>
    <w:rsid w:val="00E74F3E"/>
    <w:rsid w:val="00E750F6"/>
    <w:rsid w:val="00E757A4"/>
    <w:rsid w:val="00E75F55"/>
    <w:rsid w:val="00E76221"/>
    <w:rsid w:val="00E766D0"/>
    <w:rsid w:val="00E77E16"/>
    <w:rsid w:val="00E80003"/>
    <w:rsid w:val="00E803FF"/>
    <w:rsid w:val="00E806BB"/>
    <w:rsid w:val="00E81619"/>
    <w:rsid w:val="00E8195C"/>
    <w:rsid w:val="00E8197F"/>
    <w:rsid w:val="00E81B05"/>
    <w:rsid w:val="00E826B8"/>
    <w:rsid w:val="00E83828"/>
    <w:rsid w:val="00E83D31"/>
    <w:rsid w:val="00E85FDC"/>
    <w:rsid w:val="00E8605A"/>
    <w:rsid w:val="00E86DBC"/>
    <w:rsid w:val="00E86E77"/>
    <w:rsid w:val="00E875D5"/>
    <w:rsid w:val="00E9073E"/>
    <w:rsid w:val="00E910DC"/>
    <w:rsid w:val="00E91C7F"/>
    <w:rsid w:val="00E92230"/>
    <w:rsid w:val="00E94428"/>
    <w:rsid w:val="00E949EB"/>
    <w:rsid w:val="00E94F4F"/>
    <w:rsid w:val="00E96629"/>
    <w:rsid w:val="00E96DDF"/>
    <w:rsid w:val="00E972AC"/>
    <w:rsid w:val="00E97E92"/>
    <w:rsid w:val="00EA0390"/>
    <w:rsid w:val="00EA0C54"/>
    <w:rsid w:val="00EA1681"/>
    <w:rsid w:val="00EA3EFD"/>
    <w:rsid w:val="00EA4140"/>
    <w:rsid w:val="00EA4200"/>
    <w:rsid w:val="00EA45FF"/>
    <w:rsid w:val="00EA49EB"/>
    <w:rsid w:val="00EA65D5"/>
    <w:rsid w:val="00EA6883"/>
    <w:rsid w:val="00EA692D"/>
    <w:rsid w:val="00EA6B98"/>
    <w:rsid w:val="00EA762A"/>
    <w:rsid w:val="00EB22C5"/>
    <w:rsid w:val="00EB28C3"/>
    <w:rsid w:val="00EB2A0D"/>
    <w:rsid w:val="00EB3163"/>
    <w:rsid w:val="00EB3ED0"/>
    <w:rsid w:val="00EB40D3"/>
    <w:rsid w:val="00EB41F2"/>
    <w:rsid w:val="00EB4F10"/>
    <w:rsid w:val="00EB6601"/>
    <w:rsid w:val="00EB7276"/>
    <w:rsid w:val="00EC0170"/>
    <w:rsid w:val="00EC020C"/>
    <w:rsid w:val="00EC0271"/>
    <w:rsid w:val="00EC0624"/>
    <w:rsid w:val="00EC09F7"/>
    <w:rsid w:val="00EC0DA4"/>
    <w:rsid w:val="00EC1D53"/>
    <w:rsid w:val="00EC2276"/>
    <w:rsid w:val="00EC2571"/>
    <w:rsid w:val="00EC2613"/>
    <w:rsid w:val="00EC35D1"/>
    <w:rsid w:val="00EC3B31"/>
    <w:rsid w:val="00EC4235"/>
    <w:rsid w:val="00EC586B"/>
    <w:rsid w:val="00EC5AD6"/>
    <w:rsid w:val="00EC613E"/>
    <w:rsid w:val="00EC65D4"/>
    <w:rsid w:val="00EC6988"/>
    <w:rsid w:val="00EC7C0D"/>
    <w:rsid w:val="00ED1759"/>
    <w:rsid w:val="00ED1D69"/>
    <w:rsid w:val="00ED20E6"/>
    <w:rsid w:val="00ED3984"/>
    <w:rsid w:val="00ED5ABB"/>
    <w:rsid w:val="00ED5BFD"/>
    <w:rsid w:val="00ED61AD"/>
    <w:rsid w:val="00ED6716"/>
    <w:rsid w:val="00ED74CD"/>
    <w:rsid w:val="00ED755C"/>
    <w:rsid w:val="00ED7A3A"/>
    <w:rsid w:val="00EE01FE"/>
    <w:rsid w:val="00EE1173"/>
    <w:rsid w:val="00EE1592"/>
    <w:rsid w:val="00EE188A"/>
    <w:rsid w:val="00EE3FFB"/>
    <w:rsid w:val="00EE4745"/>
    <w:rsid w:val="00EE4CF7"/>
    <w:rsid w:val="00EE5D42"/>
    <w:rsid w:val="00EE5F88"/>
    <w:rsid w:val="00EE61B5"/>
    <w:rsid w:val="00EE62FD"/>
    <w:rsid w:val="00EE679C"/>
    <w:rsid w:val="00EE6C6B"/>
    <w:rsid w:val="00EE75C2"/>
    <w:rsid w:val="00EF01C8"/>
    <w:rsid w:val="00EF02DE"/>
    <w:rsid w:val="00EF0A44"/>
    <w:rsid w:val="00EF14E7"/>
    <w:rsid w:val="00EF3D76"/>
    <w:rsid w:val="00EF5430"/>
    <w:rsid w:val="00EF5DBE"/>
    <w:rsid w:val="00EF5F7C"/>
    <w:rsid w:val="00EF67D4"/>
    <w:rsid w:val="00EF6E41"/>
    <w:rsid w:val="00EF7EE9"/>
    <w:rsid w:val="00F01A7B"/>
    <w:rsid w:val="00F024C3"/>
    <w:rsid w:val="00F05AB5"/>
    <w:rsid w:val="00F05DDD"/>
    <w:rsid w:val="00F06D80"/>
    <w:rsid w:val="00F0700D"/>
    <w:rsid w:val="00F07A59"/>
    <w:rsid w:val="00F10041"/>
    <w:rsid w:val="00F10B53"/>
    <w:rsid w:val="00F1115E"/>
    <w:rsid w:val="00F111EF"/>
    <w:rsid w:val="00F1178D"/>
    <w:rsid w:val="00F11911"/>
    <w:rsid w:val="00F119D2"/>
    <w:rsid w:val="00F14027"/>
    <w:rsid w:val="00F15505"/>
    <w:rsid w:val="00F16BF0"/>
    <w:rsid w:val="00F16D81"/>
    <w:rsid w:val="00F16E10"/>
    <w:rsid w:val="00F170B6"/>
    <w:rsid w:val="00F17790"/>
    <w:rsid w:val="00F20C74"/>
    <w:rsid w:val="00F21471"/>
    <w:rsid w:val="00F216D8"/>
    <w:rsid w:val="00F21B5E"/>
    <w:rsid w:val="00F23751"/>
    <w:rsid w:val="00F23DDF"/>
    <w:rsid w:val="00F23FC3"/>
    <w:rsid w:val="00F2448E"/>
    <w:rsid w:val="00F24C1C"/>
    <w:rsid w:val="00F24F5C"/>
    <w:rsid w:val="00F25718"/>
    <w:rsid w:val="00F257BF"/>
    <w:rsid w:val="00F277D0"/>
    <w:rsid w:val="00F27F8D"/>
    <w:rsid w:val="00F300A4"/>
    <w:rsid w:val="00F3014A"/>
    <w:rsid w:val="00F31714"/>
    <w:rsid w:val="00F32227"/>
    <w:rsid w:val="00F32261"/>
    <w:rsid w:val="00F33668"/>
    <w:rsid w:val="00F338B1"/>
    <w:rsid w:val="00F33D72"/>
    <w:rsid w:val="00F33F3C"/>
    <w:rsid w:val="00F34E85"/>
    <w:rsid w:val="00F3654E"/>
    <w:rsid w:val="00F377B3"/>
    <w:rsid w:val="00F400EF"/>
    <w:rsid w:val="00F40197"/>
    <w:rsid w:val="00F40505"/>
    <w:rsid w:val="00F40911"/>
    <w:rsid w:val="00F40AB9"/>
    <w:rsid w:val="00F43DB0"/>
    <w:rsid w:val="00F4475E"/>
    <w:rsid w:val="00F460F0"/>
    <w:rsid w:val="00F467EB"/>
    <w:rsid w:val="00F47E0C"/>
    <w:rsid w:val="00F50B2F"/>
    <w:rsid w:val="00F52F4F"/>
    <w:rsid w:val="00F53252"/>
    <w:rsid w:val="00F536D1"/>
    <w:rsid w:val="00F545C1"/>
    <w:rsid w:val="00F550B1"/>
    <w:rsid w:val="00F578AF"/>
    <w:rsid w:val="00F608FD"/>
    <w:rsid w:val="00F60BDA"/>
    <w:rsid w:val="00F60EA5"/>
    <w:rsid w:val="00F6133A"/>
    <w:rsid w:val="00F617B9"/>
    <w:rsid w:val="00F61E21"/>
    <w:rsid w:val="00F62D63"/>
    <w:rsid w:val="00F63706"/>
    <w:rsid w:val="00F63D01"/>
    <w:rsid w:val="00F63D8F"/>
    <w:rsid w:val="00F644E2"/>
    <w:rsid w:val="00F6545C"/>
    <w:rsid w:val="00F655CC"/>
    <w:rsid w:val="00F6576D"/>
    <w:rsid w:val="00F660A3"/>
    <w:rsid w:val="00F660B1"/>
    <w:rsid w:val="00F663CB"/>
    <w:rsid w:val="00F66585"/>
    <w:rsid w:val="00F6741E"/>
    <w:rsid w:val="00F67D5D"/>
    <w:rsid w:val="00F7099D"/>
    <w:rsid w:val="00F71783"/>
    <w:rsid w:val="00F72CD3"/>
    <w:rsid w:val="00F742C1"/>
    <w:rsid w:val="00F74E6C"/>
    <w:rsid w:val="00F74FBD"/>
    <w:rsid w:val="00F751CF"/>
    <w:rsid w:val="00F75385"/>
    <w:rsid w:val="00F75583"/>
    <w:rsid w:val="00F776A7"/>
    <w:rsid w:val="00F77DFF"/>
    <w:rsid w:val="00F81DC7"/>
    <w:rsid w:val="00F8213F"/>
    <w:rsid w:val="00F823EE"/>
    <w:rsid w:val="00F82C6F"/>
    <w:rsid w:val="00F8340C"/>
    <w:rsid w:val="00F84F00"/>
    <w:rsid w:val="00F85D52"/>
    <w:rsid w:val="00F85DA1"/>
    <w:rsid w:val="00F86B31"/>
    <w:rsid w:val="00F870F6"/>
    <w:rsid w:val="00F90488"/>
    <w:rsid w:val="00F913E4"/>
    <w:rsid w:val="00F9243C"/>
    <w:rsid w:val="00F938C2"/>
    <w:rsid w:val="00F93FE7"/>
    <w:rsid w:val="00F94633"/>
    <w:rsid w:val="00F94C63"/>
    <w:rsid w:val="00F958E7"/>
    <w:rsid w:val="00F97401"/>
    <w:rsid w:val="00F97BFD"/>
    <w:rsid w:val="00FA05F9"/>
    <w:rsid w:val="00FA16DE"/>
    <w:rsid w:val="00FA19A6"/>
    <w:rsid w:val="00FA2006"/>
    <w:rsid w:val="00FA26F1"/>
    <w:rsid w:val="00FA469E"/>
    <w:rsid w:val="00FA48BB"/>
    <w:rsid w:val="00FA4929"/>
    <w:rsid w:val="00FA4B5E"/>
    <w:rsid w:val="00FA5840"/>
    <w:rsid w:val="00FA72FA"/>
    <w:rsid w:val="00FA734B"/>
    <w:rsid w:val="00FA77D8"/>
    <w:rsid w:val="00FB01C6"/>
    <w:rsid w:val="00FB08C2"/>
    <w:rsid w:val="00FB0D8E"/>
    <w:rsid w:val="00FB10D0"/>
    <w:rsid w:val="00FB16A6"/>
    <w:rsid w:val="00FB2F52"/>
    <w:rsid w:val="00FB4070"/>
    <w:rsid w:val="00FB44CE"/>
    <w:rsid w:val="00FB495A"/>
    <w:rsid w:val="00FB4C4E"/>
    <w:rsid w:val="00FB6008"/>
    <w:rsid w:val="00FB60CA"/>
    <w:rsid w:val="00FB6185"/>
    <w:rsid w:val="00FB6E24"/>
    <w:rsid w:val="00FB786B"/>
    <w:rsid w:val="00FC0422"/>
    <w:rsid w:val="00FC1D67"/>
    <w:rsid w:val="00FC2734"/>
    <w:rsid w:val="00FC29A7"/>
    <w:rsid w:val="00FC397B"/>
    <w:rsid w:val="00FC4B02"/>
    <w:rsid w:val="00FC56EC"/>
    <w:rsid w:val="00FC5FB2"/>
    <w:rsid w:val="00FC6724"/>
    <w:rsid w:val="00FC7F89"/>
    <w:rsid w:val="00FD0857"/>
    <w:rsid w:val="00FD0E91"/>
    <w:rsid w:val="00FD1260"/>
    <w:rsid w:val="00FD1279"/>
    <w:rsid w:val="00FD153F"/>
    <w:rsid w:val="00FD2E83"/>
    <w:rsid w:val="00FD303C"/>
    <w:rsid w:val="00FD3202"/>
    <w:rsid w:val="00FD3353"/>
    <w:rsid w:val="00FD347C"/>
    <w:rsid w:val="00FD4279"/>
    <w:rsid w:val="00FD4CD8"/>
    <w:rsid w:val="00FD63F6"/>
    <w:rsid w:val="00FD6A29"/>
    <w:rsid w:val="00FD6F55"/>
    <w:rsid w:val="00FD76E0"/>
    <w:rsid w:val="00FD7B21"/>
    <w:rsid w:val="00FD7D05"/>
    <w:rsid w:val="00FE0158"/>
    <w:rsid w:val="00FE2145"/>
    <w:rsid w:val="00FE2DCF"/>
    <w:rsid w:val="00FE44DA"/>
    <w:rsid w:val="00FE58CF"/>
    <w:rsid w:val="00FE59DB"/>
    <w:rsid w:val="00FE5AD5"/>
    <w:rsid w:val="00FE604C"/>
    <w:rsid w:val="00FF03DA"/>
    <w:rsid w:val="00FF27DD"/>
    <w:rsid w:val="00FF2EC3"/>
    <w:rsid w:val="00FF30B3"/>
    <w:rsid w:val="00FF3293"/>
    <w:rsid w:val="00FF34E0"/>
    <w:rsid w:val="00FF3D88"/>
    <w:rsid w:val="00FF3E6A"/>
    <w:rsid w:val="00FF4B80"/>
    <w:rsid w:val="00FF5F37"/>
    <w:rsid w:val="00FF6416"/>
    <w:rsid w:val="00FF6451"/>
    <w:rsid w:val="00FF68D6"/>
    <w:rsid w:val="00FF7427"/>
    <w:rsid w:val="010B78C9"/>
    <w:rsid w:val="01373F9C"/>
    <w:rsid w:val="0142630F"/>
    <w:rsid w:val="0154643D"/>
    <w:rsid w:val="01591076"/>
    <w:rsid w:val="01651D12"/>
    <w:rsid w:val="01765414"/>
    <w:rsid w:val="017F6B2B"/>
    <w:rsid w:val="01865A96"/>
    <w:rsid w:val="01A617CF"/>
    <w:rsid w:val="01BB5E6F"/>
    <w:rsid w:val="01C81C5A"/>
    <w:rsid w:val="01DC00DA"/>
    <w:rsid w:val="01DD6FD1"/>
    <w:rsid w:val="01FF0DD2"/>
    <w:rsid w:val="02043427"/>
    <w:rsid w:val="02150133"/>
    <w:rsid w:val="021A1ADB"/>
    <w:rsid w:val="022237F8"/>
    <w:rsid w:val="02325F87"/>
    <w:rsid w:val="02341125"/>
    <w:rsid w:val="02416D22"/>
    <w:rsid w:val="024271C0"/>
    <w:rsid w:val="02436E6E"/>
    <w:rsid w:val="02457C30"/>
    <w:rsid w:val="024C276F"/>
    <w:rsid w:val="02507DB1"/>
    <w:rsid w:val="02532576"/>
    <w:rsid w:val="025462E2"/>
    <w:rsid w:val="02587713"/>
    <w:rsid w:val="025C5615"/>
    <w:rsid w:val="026125BC"/>
    <w:rsid w:val="028C5EE3"/>
    <w:rsid w:val="02906D82"/>
    <w:rsid w:val="02A93F14"/>
    <w:rsid w:val="02AA4833"/>
    <w:rsid w:val="02B33C54"/>
    <w:rsid w:val="02D32A4B"/>
    <w:rsid w:val="02D97AE7"/>
    <w:rsid w:val="02E255F2"/>
    <w:rsid w:val="02F57C8B"/>
    <w:rsid w:val="02F615D8"/>
    <w:rsid w:val="02FF6AF0"/>
    <w:rsid w:val="030A2898"/>
    <w:rsid w:val="03217A49"/>
    <w:rsid w:val="03260586"/>
    <w:rsid w:val="0334540E"/>
    <w:rsid w:val="033F71D3"/>
    <w:rsid w:val="03460495"/>
    <w:rsid w:val="034A3603"/>
    <w:rsid w:val="034A4563"/>
    <w:rsid w:val="034A7C32"/>
    <w:rsid w:val="034E3CE4"/>
    <w:rsid w:val="03570BA0"/>
    <w:rsid w:val="03595D92"/>
    <w:rsid w:val="035B4246"/>
    <w:rsid w:val="03753320"/>
    <w:rsid w:val="037A1943"/>
    <w:rsid w:val="037B5BA9"/>
    <w:rsid w:val="03824FB9"/>
    <w:rsid w:val="038A2D89"/>
    <w:rsid w:val="03986F9B"/>
    <w:rsid w:val="03A55517"/>
    <w:rsid w:val="03A61882"/>
    <w:rsid w:val="03B204E5"/>
    <w:rsid w:val="03DA299A"/>
    <w:rsid w:val="03DC343C"/>
    <w:rsid w:val="03DF3F00"/>
    <w:rsid w:val="03E266AE"/>
    <w:rsid w:val="03E34655"/>
    <w:rsid w:val="04083FF2"/>
    <w:rsid w:val="040C3CE6"/>
    <w:rsid w:val="040D37C9"/>
    <w:rsid w:val="042639F0"/>
    <w:rsid w:val="042903CE"/>
    <w:rsid w:val="042F016D"/>
    <w:rsid w:val="043C370B"/>
    <w:rsid w:val="04400623"/>
    <w:rsid w:val="0441118E"/>
    <w:rsid w:val="04646753"/>
    <w:rsid w:val="04694D7B"/>
    <w:rsid w:val="04762AE0"/>
    <w:rsid w:val="047C5A7C"/>
    <w:rsid w:val="048424FF"/>
    <w:rsid w:val="04980A96"/>
    <w:rsid w:val="049E2FB3"/>
    <w:rsid w:val="04BF3372"/>
    <w:rsid w:val="04C17CBD"/>
    <w:rsid w:val="04D40C9F"/>
    <w:rsid w:val="04E312DD"/>
    <w:rsid w:val="04ED1392"/>
    <w:rsid w:val="04F1671C"/>
    <w:rsid w:val="05257E82"/>
    <w:rsid w:val="05382AC6"/>
    <w:rsid w:val="0539365C"/>
    <w:rsid w:val="05533961"/>
    <w:rsid w:val="05582C7E"/>
    <w:rsid w:val="055F5C83"/>
    <w:rsid w:val="055F6320"/>
    <w:rsid w:val="05603D62"/>
    <w:rsid w:val="056C0E79"/>
    <w:rsid w:val="05740EA5"/>
    <w:rsid w:val="05775004"/>
    <w:rsid w:val="057A3E58"/>
    <w:rsid w:val="058B209B"/>
    <w:rsid w:val="058D06B6"/>
    <w:rsid w:val="05904F14"/>
    <w:rsid w:val="0594079A"/>
    <w:rsid w:val="05A16F15"/>
    <w:rsid w:val="05BF0AD2"/>
    <w:rsid w:val="05BF3D7B"/>
    <w:rsid w:val="05C24D00"/>
    <w:rsid w:val="05C6616A"/>
    <w:rsid w:val="05D66FF5"/>
    <w:rsid w:val="05E866FE"/>
    <w:rsid w:val="05F22F1A"/>
    <w:rsid w:val="05F433C5"/>
    <w:rsid w:val="05FA5E74"/>
    <w:rsid w:val="05FD1F4E"/>
    <w:rsid w:val="05FE508F"/>
    <w:rsid w:val="060F739F"/>
    <w:rsid w:val="0614105D"/>
    <w:rsid w:val="06215314"/>
    <w:rsid w:val="06260F9C"/>
    <w:rsid w:val="0635503F"/>
    <w:rsid w:val="06397C84"/>
    <w:rsid w:val="064176F4"/>
    <w:rsid w:val="0642248E"/>
    <w:rsid w:val="064E4557"/>
    <w:rsid w:val="06514503"/>
    <w:rsid w:val="065F2DC4"/>
    <w:rsid w:val="066B64B7"/>
    <w:rsid w:val="066F11CD"/>
    <w:rsid w:val="06797AA8"/>
    <w:rsid w:val="067F7C62"/>
    <w:rsid w:val="069119F8"/>
    <w:rsid w:val="06B75BB7"/>
    <w:rsid w:val="06C97C60"/>
    <w:rsid w:val="06D51AAB"/>
    <w:rsid w:val="06DE65D4"/>
    <w:rsid w:val="06E0216B"/>
    <w:rsid w:val="070939CC"/>
    <w:rsid w:val="070E605B"/>
    <w:rsid w:val="072916E2"/>
    <w:rsid w:val="07303A49"/>
    <w:rsid w:val="07441979"/>
    <w:rsid w:val="07444DD3"/>
    <w:rsid w:val="07552620"/>
    <w:rsid w:val="075833CD"/>
    <w:rsid w:val="076752D1"/>
    <w:rsid w:val="07737FE7"/>
    <w:rsid w:val="077C6DD6"/>
    <w:rsid w:val="079851DB"/>
    <w:rsid w:val="07B537A3"/>
    <w:rsid w:val="07BE7C43"/>
    <w:rsid w:val="07C62982"/>
    <w:rsid w:val="07C81BD2"/>
    <w:rsid w:val="07D255D3"/>
    <w:rsid w:val="07D56C28"/>
    <w:rsid w:val="07DC79F3"/>
    <w:rsid w:val="07E53148"/>
    <w:rsid w:val="07E76C04"/>
    <w:rsid w:val="07E84685"/>
    <w:rsid w:val="080214D9"/>
    <w:rsid w:val="080C6D4B"/>
    <w:rsid w:val="0810166C"/>
    <w:rsid w:val="081A521E"/>
    <w:rsid w:val="08234A68"/>
    <w:rsid w:val="083158AD"/>
    <w:rsid w:val="083B1FDB"/>
    <w:rsid w:val="08472688"/>
    <w:rsid w:val="08496D9C"/>
    <w:rsid w:val="087157C8"/>
    <w:rsid w:val="087503AC"/>
    <w:rsid w:val="08806621"/>
    <w:rsid w:val="08855808"/>
    <w:rsid w:val="08865B85"/>
    <w:rsid w:val="088F1110"/>
    <w:rsid w:val="089400CE"/>
    <w:rsid w:val="08BD117B"/>
    <w:rsid w:val="08C14368"/>
    <w:rsid w:val="08C5424C"/>
    <w:rsid w:val="08C64DA1"/>
    <w:rsid w:val="08C8489A"/>
    <w:rsid w:val="08D13148"/>
    <w:rsid w:val="08D95292"/>
    <w:rsid w:val="08DC6A9F"/>
    <w:rsid w:val="08DF4F5A"/>
    <w:rsid w:val="08E07898"/>
    <w:rsid w:val="08E7321C"/>
    <w:rsid w:val="08E83619"/>
    <w:rsid w:val="08F13F5F"/>
    <w:rsid w:val="08F65E93"/>
    <w:rsid w:val="08FA11B1"/>
    <w:rsid w:val="09037E1E"/>
    <w:rsid w:val="090B101D"/>
    <w:rsid w:val="090F4757"/>
    <w:rsid w:val="0931127A"/>
    <w:rsid w:val="094A7198"/>
    <w:rsid w:val="094B2819"/>
    <w:rsid w:val="094B4CEE"/>
    <w:rsid w:val="09636AFF"/>
    <w:rsid w:val="09665138"/>
    <w:rsid w:val="0967469F"/>
    <w:rsid w:val="099254E6"/>
    <w:rsid w:val="0998022A"/>
    <w:rsid w:val="09A22B0A"/>
    <w:rsid w:val="09C31D3E"/>
    <w:rsid w:val="09C43A08"/>
    <w:rsid w:val="09CE6D4A"/>
    <w:rsid w:val="09D5560A"/>
    <w:rsid w:val="09DA16EF"/>
    <w:rsid w:val="09F554A4"/>
    <w:rsid w:val="0A04735E"/>
    <w:rsid w:val="0A0A4D52"/>
    <w:rsid w:val="0A1767AF"/>
    <w:rsid w:val="0A2071E5"/>
    <w:rsid w:val="0A21719A"/>
    <w:rsid w:val="0A2665E1"/>
    <w:rsid w:val="0A2766A5"/>
    <w:rsid w:val="0A2D48BF"/>
    <w:rsid w:val="0A390B01"/>
    <w:rsid w:val="0A391A75"/>
    <w:rsid w:val="0A397458"/>
    <w:rsid w:val="0A4B52BF"/>
    <w:rsid w:val="0A4E0677"/>
    <w:rsid w:val="0A53570C"/>
    <w:rsid w:val="0A552200"/>
    <w:rsid w:val="0A5A6688"/>
    <w:rsid w:val="0A68756E"/>
    <w:rsid w:val="0A717BAD"/>
    <w:rsid w:val="0A7B5B87"/>
    <w:rsid w:val="0A7D782B"/>
    <w:rsid w:val="0A8B42D7"/>
    <w:rsid w:val="0A993A94"/>
    <w:rsid w:val="0AA7283F"/>
    <w:rsid w:val="0AB04B74"/>
    <w:rsid w:val="0AB27417"/>
    <w:rsid w:val="0ABA6716"/>
    <w:rsid w:val="0ADA132C"/>
    <w:rsid w:val="0AE65341"/>
    <w:rsid w:val="0AF420CA"/>
    <w:rsid w:val="0AF46DCD"/>
    <w:rsid w:val="0AF7560D"/>
    <w:rsid w:val="0AFD6E33"/>
    <w:rsid w:val="0B022816"/>
    <w:rsid w:val="0B107A5E"/>
    <w:rsid w:val="0B166B5A"/>
    <w:rsid w:val="0B233E7E"/>
    <w:rsid w:val="0B2F138A"/>
    <w:rsid w:val="0B435B39"/>
    <w:rsid w:val="0B481814"/>
    <w:rsid w:val="0B59536E"/>
    <w:rsid w:val="0B5D038D"/>
    <w:rsid w:val="0B5D57F8"/>
    <w:rsid w:val="0B6A128F"/>
    <w:rsid w:val="0B7C711A"/>
    <w:rsid w:val="0B854964"/>
    <w:rsid w:val="0B8B2A40"/>
    <w:rsid w:val="0BA2377A"/>
    <w:rsid w:val="0BB21433"/>
    <w:rsid w:val="0BBF204B"/>
    <w:rsid w:val="0BC121D0"/>
    <w:rsid w:val="0BD30FB3"/>
    <w:rsid w:val="0BD5546F"/>
    <w:rsid w:val="0BD746F4"/>
    <w:rsid w:val="0BD80370"/>
    <w:rsid w:val="0BDA6514"/>
    <w:rsid w:val="0BDC2D28"/>
    <w:rsid w:val="0BDC61F7"/>
    <w:rsid w:val="0BE033BA"/>
    <w:rsid w:val="0BE22C8C"/>
    <w:rsid w:val="0BE476AA"/>
    <w:rsid w:val="0BEB4B74"/>
    <w:rsid w:val="0BFB0032"/>
    <w:rsid w:val="0C0315D3"/>
    <w:rsid w:val="0C185930"/>
    <w:rsid w:val="0C4C1022"/>
    <w:rsid w:val="0C6A216F"/>
    <w:rsid w:val="0C761CC4"/>
    <w:rsid w:val="0C7D2D04"/>
    <w:rsid w:val="0C7E538F"/>
    <w:rsid w:val="0C965FB3"/>
    <w:rsid w:val="0C980527"/>
    <w:rsid w:val="0C9F6F1C"/>
    <w:rsid w:val="0CA2027A"/>
    <w:rsid w:val="0CA34352"/>
    <w:rsid w:val="0CA51C4A"/>
    <w:rsid w:val="0CAE04F6"/>
    <w:rsid w:val="0CD30C59"/>
    <w:rsid w:val="0CD959EB"/>
    <w:rsid w:val="0D052541"/>
    <w:rsid w:val="0D0F0AC9"/>
    <w:rsid w:val="0D157B86"/>
    <w:rsid w:val="0D171AA5"/>
    <w:rsid w:val="0D1E7C92"/>
    <w:rsid w:val="0D27396C"/>
    <w:rsid w:val="0D2B77A5"/>
    <w:rsid w:val="0D3E4F16"/>
    <w:rsid w:val="0D420F16"/>
    <w:rsid w:val="0D650C0A"/>
    <w:rsid w:val="0D714A1C"/>
    <w:rsid w:val="0D967BE5"/>
    <w:rsid w:val="0D97478F"/>
    <w:rsid w:val="0DD3343C"/>
    <w:rsid w:val="0DD54741"/>
    <w:rsid w:val="0DD643C0"/>
    <w:rsid w:val="0DDB0848"/>
    <w:rsid w:val="0DE958EB"/>
    <w:rsid w:val="0DED1DE7"/>
    <w:rsid w:val="0DED7DC2"/>
    <w:rsid w:val="0DF66E74"/>
    <w:rsid w:val="0DF90960"/>
    <w:rsid w:val="0E0D7587"/>
    <w:rsid w:val="0E0E49A6"/>
    <w:rsid w:val="0E0F5E04"/>
    <w:rsid w:val="0E17303B"/>
    <w:rsid w:val="0E1764AF"/>
    <w:rsid w:val="0E1A3FB1"/>
    <w:rsid w:val="0E2B7B5C"/>
    <w:rsid w:val="0E385426"/>
    <w:rsid w:val="0E3F1F3B"/>
    <w:rsid w:val="0E49645F"/>
    <w:rsid w:val="0E5C39B5"/>
    <w:rsid w:val="0E6159F1"/>
    <w:rsid w:val="0E625521"/>
    <w:rsid w:val="0E7A374A"/>
    <w:rsid w:val="0E7C430A"/>
    <w:rsid w:val="0E8A3E44"/>
    <w:rsid w:val="0E8C2BEA"/>
    <w:rsid w:val="0E91273F"/>
    <w:rsid w:val="0EC23C6E"/>
    <w:rsid w:val="0ECD3B92"/>
    <w:rsid w:val="0ED12E7A"/>
    <w:rsid w:val="0EE36127"/>
    <w:rsid w:val="0EF70245"/>
    <w:rsid w:val="0EF91020"/>
    <w:rsid w:val="0F0560A5"/>
    <w:rsid w:val="0F1E74F3"/>
    <w:rsid w:val="0F3B750B"/>
    <w:rsid w:val="0F44196C"/>
    <w:rsid w:val="0F4B01D0"/>
    <w:rsid w:val="0F6E1D88"/>
    <w:rsid w:val="0F89508C"/>
    <w:rsid w:val="0F9423F8"/>
    <w:rsid w:val="0FA76730"/>
    <w:rsid w:val="0FAC5298"/>
    <w:rsid w:val="0FB6091E"/>
    <w:rsid w:val="0FD73C4F"/>
    <w:rsid w:val="0FD9084A"/>
    <w:rsid w:val="0FF13BFF"/>
    <w:rsid w:val="100D446F"/>
    <w:rsid w:val="100E3021"/>
    <w:rsid w:val="10102BFC"/>
    <w:rsid w:val="10121CDD"/>
    <w:rsid w:val="10172872"/>
    <w:rsid w:val="10177624"/>
    <w:rsid w:val="103F56E2"/>
    <w:rsid w:val="10457D6C"/>
    <w:rsid w:val="104C5A6B"/>
    <w:rsid w:val="105B41B4"/>
    <w:rsid w:val="106D5469"/>
    <w:rsid w:val="10817822"/>
    <w:rsid w:val="108A72B8"/>
    <w:rsid w:val="109075E4"/>
    <w:rsid w:val="109C3C4F"/>
    <w:rsid w:val="10A500E3"/>
    <w:rsid w:val="10A7481B"/>
    <w:rsid w:val="10DC19E4"/>
    <w:rsid w:val="10EA4DD6"/>
    <w:rsid w:val="10ED423D"/>
    <w:rsid w:val="10F7349E"/>
    <w:rsid w:val="11003AE0"/>
    <w:rsid w:val="1103283E"/>
    <w:rsid w:val="11044725"/>
    <w:rsid w:val="110D1D93"/>
    <w:rsid w:val="110E1EBA"/>
    <w:rsid w:val="11167CD4"/>
    <w:rsid w:val="11193219"/>
    <w:rsid w:val="111A0ED9"/>
    <w:rsid w:val="111A3EB0"/>
    <w:rsid w:val="11255C17"/>
    <w:rsid w:val="11256DDE"/>
    <w:rsid w:val="114841A2"/>
    <w:rsid w:val="11516091"/>
    <w:rsid w:val="117E4242"/>
    <w:rsid w:val="11A56E50"/>
    <w:rsid w:val="11AB53E0"/>
    <w:rsid w:val="11AE200A"/>
    <w:rsid w:val="11BD75AA"/>
    <w:rsid w:val="11CA6CAD"/>
    <w:rsid w:val="11D12B56"/>
    <w:rsid w:val="11D269CD"/>
    <w:rsid w:val="11DB2F4D"/>
    <w:rsid w:val="11DC2F8A"/>
    <w:rsid w:val="11E247A7"/>
    <w:rsid w:val="11EF03FA"/>
    <w:rsid w:val="11FC484B"/>
    <w:rsid w:val="12110101"/>
    <w:rsid w:val="121147E8"/>
    <w:rsid w:val="121C6A78"/>
    <w:rsid w:val="12236F4E"/>
    <w:rsid w:val="122717CE"/>
    <w:rsid w:val="1241002A"/>
    <w:rsid w:val="12574C6E"/>
    <w:rsid w:val="126B6691"/>
    <w:rsid w:val="12782E12"/>
    <w:rsid w:val="129443CB"/>
    <w:rsid w:val="129812E0"/>
    <w:rsid w:val="129E5A5F"/>
    <w:rsid w:val="12A54669"/>
    <w:rsid w:val="12B730D9"/>
    <w:rsid w:val="12BB6120"/>
    <w:rsid w:val="12D47141"/>
    <w:rsid w:val="12D66973"/>
    <w:rsid w:val="12E73129"/>
    <w:rsid w:val="1303403E"/>
    <w:rsid w:val="13122B94"/>
    <w:rsid w:val="1313009B"/>
    <w:rsid w:val="133B7A21"/>
    <w:rsid w:val="133D3B6B"/>
    <w:rsid w:val="134624C3"/>
    <w:rsid w:val="136376A0"/>
    <w:rsid w:val="1373640F"/>
    <w:rsid w:val="13836DC9"/>
    <w:rsid w:val="13AB4FC0"/>
    <w:rsid w:val="13AE1347"/>
    <w:rsid w:val="13AF4F00"/>
    <w:rsid w:val="13B3147C"/>
    <w:rsid w:val="13D10F54"/>
    <w:rsid w:val="13D13C67"/>
    <w:rsid w:val="13D77830"/>
    <w:rsid w:val="13E23056"/>
    <w:rsid w:val="13F85B56"/>
    <w:rsid w:val="13FC4247"/>
    <w:rsid w:val="13FD5109"/>
    <w:rsid w:val="140A325D"/>
    <w:rsid w:val="14174BA1"/>
    <w:rsid w:val="143F4A1F"/>
    <w:rsid w:val="144429B7"/>
    <w:rsid w:val="144B668D"/>
    <w:rsid w:val="14511761"/>
    <w:rsid w:val="145F6A3C"/>
    <w:rsid w:val="14641EC8"/>
    <w:rsid w:val="1473478D"/>
    <w:rsid w:val="14746739"/>
    <w:rsid w:val="14751D21"/>
    <w:rsid w:val="147F6DAD"/>
    <w:rsid w:val="14811820"/>
    <w:rsid w:val="149661AA"/>
    <w:rsid w:val="149669D2"/>
    <w:rsid w:val="14A25B2C"/>
    <w:rsid w:val="14AB7A6B"/>
    <w:rsid w:val="14AC5DBF"/>
    <w:rsid w:val="14AF4525"/>
    <w:rsid w:val="14B77EB0"/>
    <w:rsid w:val="14B95C8D"/>
    <w:rsid w:val="14C13CCF"/>
    <w:rsid w:val="14C15298"/>
    <w:rsid w:val="14CB1D4E"/>
    <w:rsid w:val="14F90A7B"/>
    <w:rsid w:val="14FB79FC"/>
    <w:rsid w:val="14FC475D"/>
    <w:rsid w:val="15294DE6"/>
    <w:rsid w:val="15301C8B"/>
    <w:rsid w:val="15313C5C"/>
    <w:rsid w:val="15323C1F"/>
    <w:rsid w:val="15382A1A"/>
    <w:rsid w:val="153D5EE7"/>
    <w:rsid w:val="153E79AA"/>
    <w:rsid w:val="15492927"/>
    <w:rsid w:val="154C67F8"/>
    <w:rsid w:val="1580397B"/>
    <w:rsid w:val="158C14E9"/>
    <w:rsid w:val="15965A5F"/>
    <w:rsid w:val="15AB34AB"/>
    <w:rsid w:val="15B473C8"/>
    <w:rsid w:val="15B515EF"/>
    <w:rsid w:val="15B64D4D"/>
    <w:rsid w:val="15CA5940"/>
    <w:rsid w:val="15CD35ED"/>
    <w:rsid w:val="15D77A65"/>
    <w:rsid w:val="15F97C45"/>
    <w:rsid w:val="1613500D"/>
    <w:rsid w:val="16293F3A"/>
    <w:rsid w:val="163F47A2"/>
    <w:rsid w:val="16401FCD"/>
    <w:rsid w:val="16431C22"/>
    <w:rsid w:val="16433B42"/>
    <w:rsid w:val="16456091"/>
    <w:rsid w:val="164D30FD"/>
    <w:rsid w:val="165321AB"/>
    <w:rsid w:val="165415CE"/>
    <w:rsid w:val="167C29FB"/>
    <w:rsid w:val="168062EC"/>
    <w:rsid w:val="168B3369"/>
    <w:rsid w:val="16AD7533"/>
    <w:rsid w:val="16CF2DFA"/>
    <w:rsid w:val="16CF5A35"/>
    <w:rsid w:val="16FF7EB7"/>
    <w:rsid w:val="170B2004"/>
    <w:rsid w:val="171406A0"/>
    <w:rsid w:val="17141709"/>
    <w:rsid w:val="17261129"/>
    <w:rsid w:val="17356095"/>
    <w:rsid w:val="173D0696"/>
    <w:rsid w:val="174E36A5"/>
    <w:rsid w:val="17566556"/>
    <w:rsid w:val="1759268E"/>
    <w:rsid w:val="17595A20"/>
    <w:rsid w:val="1761247A"/>
    <w:rsid w:val="17647B7C"/>
    <w:rsid w:val="176575C4"/>
    <w:rsid w:val="176B486D"/>
    <w:rsid w:val="17777F22"/>
    <w:rsid w:val="177C64AC"/>
    <w:rsid w:val="1784088E"/>
    <w:rsid w:val="17852467"/>
    <w:rsid w:val="17A0378D"/>
    <w:rsid w:val="17A86360"/>
    <w:rsid w:val="17AB74A3"/>
    <w:rsid w:val="17B77938"/>
    <w:rsid w:val="17BB6AA7"/>
    <w:rsid w:val="17BC095A"/>
    <w:rsid w:val="17C2065D"/>
    <w:rsid w:val="17C431E0"/>
    <w:rsid w:val="17DD6B25"/>
    <w:rsid w:val="17E55438"/>
    <w:rsid w:val="17EA29C2"/>
    <w:rsid w:val="17EE2F2A"/>
    <w:rsid w:val="17EE69D5"/>
    <w:rsid w:val="17F12147"/>
    <w:rsid w:val="17F4515B"/>
    <w:rsid w:val="18063CF3"/>
    <w:rsid w:val="182838CE"/>
    <w:rsid w:val="18315EA7"/>
    <w:rsid w:val="183704A9"/>
    <w:rsid w:val="183D2FD1"/>
    <w:rsid w:val="184B7AEB"/>
    <w:rsid w:val="185742AD"/>
    <w:rsid w:val="187B70F3"/>
    <w:rsid w:val="188411C6"/>
    <w:rsid w:val="18977CFE"/>
    <w:rsid w:val="18A31A3A"/>
    <w:rsid w:val="18A62DA7"/>
    <w:rsid w:val="18B446DE"/>
    <w:rsid w:val="18B53846"/>
    <w:rsid w:val="18BA64FE"/>
    <w:rsid w:val="18BE3B00"/>
    <w:rsid w:val="18D53855"/>
    <w:rsid w:val="18D571FB"/>
    <w:rsid w:val="18D869BF"/>
    <w:rsid w:val="18FA2D13"/>
    <w:rsid w:val="18FC7B35"/>
    <w:rsid w:val="19184919"/>
    <w:rsid w:val="191B1AB6"/>
    <w:rsid w:val="19234BAF"/>
    <w:rsid w:val="193E5AD1"/>
    <w:rsid w:val="194655C6"/>
    <w:rsid w:val="19516965"/>
    <w:rsid w:val="19677283"/>
    <w:rsid w:val="196A3E19"/>
    <w:rsid w:val="196C5C03"/>
    <w:rsid w:val="19715B2E"/>
    <w:rsid w:val="19972E2B"/>
    <w:rsid w:val="199D3362"/>
    <w:rsid w:val="19A2611B"/>
    <w:rsid w:val="19A508E2"/>
    <w:rsid w:val="19C44A5D"/>
    <w:rsid w:val="19C673D3"/>
    <w:rsid w:val="19C83DDC"/>
    <w:rsid w:val="19D1770B"/>
    <w:rsid w:val="19DB0A65"/>
    <w:rsid w:val="19F21463"/>
    <w:rsid w:val="19F6641D"/>
    <w:rsid w:val="19FF67F9"/>
    <w:rsid w:val="1A0C10AD"/>
    <w:rsid w:val="1A222CAC"/>
    <w:rsid w:val="1A2A0016"/>
    <w:rsid w:val="1A334840"/>
    <w:rsid w:val="1A3911B4"/>
    <w:rsid w:val="1A4E4CD6"/>
    <w:rsid w:val="1A5464C9"/>
    <w:rsid w:val="1A57154E"/>
    <w:rsid w:val="1A69328F"/>
    <w:rsid w:val="1A70315D"/>
    <w:rsid w:val="1A7D40C4"/>
    <w:rsid w:val="1A8339E8"/>
    <w:rsid w:val="1A9337CA"/>
    <w:rsid w:val="1AA670BC"/>
    <w:rsid w:val="1AB0535B"/>
    <w:rsid w:val="1AD0528A"/>
    <w:rsid w:val="1ADF15E1"/>
    <w:rsid w:val="1AE60DBD"/>
    <w:rsid w:val="1AF7579D"/>
    <w:rsid w:val="1B012E76"/>
    <w:rsid w:val="1B0360C4"/>
    <w:rsid w:val="1B0720C6"/>
    <w:rsid w:val="1B084769"/>
    <w:rsid w:val="1B1C3302"/>
    <w:rsid w:val="1B225312"/>
    <w:rsid w:val="1B321BFA"/>
    <w:rsid w:val="1B3B3C9C"/>
    <w:rsid w:val="1B3B3CBE"/>
    <w:rsid w:val="1B4C663C"/>
    <w:rsid w:val="1B50295E"/>
    <w:rsid w:val="1B56427C"/>
    <w:rsid w:val="1B5A546C"/>
    <w:rsid w:val="1B5C1DDE"/>
    <w:rsid w:val="1B607658"/>
    <w:rsid w:val="1B637814"/>
    <w:rsid w:val="1B6D3043"/>
    <w:rsid w:val="1B777158"/>
    <w:rsid w:val="1B8F0AB9"/>
    <w:rsid w:val="1BA504D9"/>
    <w:rsid w:val="1BB14FD2"/>
    <w:rsid w:val="1BB43423"/>
    <w:rsid w:val="1BB97096"/>
    <w:rsid w:val="1BC1618A"/>
    <w:rsid w:val="1BCE2EBC"/>
    <w:rsid w:val="1BDD6D54"/>
    <w:rsid w:val="1BEB27DD"/>
    <w:rsid w:val="1C0746E2"/>
    <w:rsid w:val="1C12536B"/>
    <w:rsid w:val="1C197F7A"/>
    <w:rsid w:val="1C2019B2"/>
    <w:rsid w:val="1C207E65"/>
    <w:rsid w:val="1C236820"/>
    <w:rsid w:val="1C242F18"/>
    <w:rsid w:val="1C4620DF"/>
    <w:rsid w:val="1C462FE2"/>
    <w:rsid w:val="1C4650AE"/>
    <w:rsid w:val="1C4A09C9"/>
    <w:rsid w:val="1C4B4F28"/>
    <w:rsid w:val="1C4D157D"/>
    <w:rsid w:val="1C4E11FC"/>
    <w:rsid w:val="1C4F4A80"/>
    <w:rsid w:val="1C505F77"/>
    <w:rsid w:val="1C57214A"/>
    <w:rsid w:val="1C5A4211"/>
    <w:rsid w:val="1C653F78"/>
    <w:rsid w:val="1C6B7C68"/>
    <w:rsid w:val="1C74176D"/>
    <w:rsid w:val="1C793826"/>
    <w:rsid w:val="1C7D0641"/>
    <w:rsid w:val="1C9D376F"/>
    <w:rsid w:val="1CA97B74"/>
    <w:rsid w:val="1CC05E0E"/>
    <w:rsid w:val="1CC633E8"/>
    <w:rsid w:val="1CC7713E"/>
    <w:rsid w:val="1CC841F8"/>
    <w:rsid w:val="1CC908AB"/>
    <w:rsid w:val="1CCA5346"/>
    <w:rsid w:val="1CD60098"/>
    <w:rsid w:val="1CE473ED"/>
    <w:rsid w:val="1CE75318"/>
    <w:rsid w:val="1CED1117"/>
    <w:rsid w:val="1D005AC2"/>
    <w:rsid w:val="1D25593D"/>
    <w:rsid w:val="1D3F761D"/>
    <w:rsid w:val="1D47729F"/>
    <w:rsid w:val="1D483090"/>
    <w:rsid w:val="1D485A3A"/>
    <w:rsid w:val="1D4B7422"/>
    <w:rsid w:val="1D4E4A69"/>
    <w:rsid w:val="1D55443A"/>
    <w:rsid w:val="1D593390"/>
    <w:rsid w:val="1D5C3B80"/>
    <w:rsid w:val="1D5D39B8"/>
    <w:rsid w:val="1D5E33B7"/>
    <w:rsid w:val="1D6549EF"/>
    <w:rsid w:val="1D6F6072"/>
    <w:rsid w:val="1D8A672E"/>
    <w:rsid w:val="1D8F3A6C"/>
    <w:rsid w:val="1D916CE4"/>
    <w:rsid w:val="1D99744D"/>
    <w:rsid w:val="1D9E4087"/>
    <w:rsid w:val="1DA21A41"/>
    <w:rsid w:val="1DAA44CD"/>
    <w:rsid w:val="1DBC4FE2"/>
    <w:rsid w:val="1DC27B6B"/>
    <w:rsid w:val="1DCE0EB4"/>
    <w:rsid w:val="1DD05786"/>
    <w:rsid w:val="1DE6389C"/>
    <w:rsid w:val="1DEC2DF6"/>
    <w:rsid w:val="1E007EA5"/>
    <w:rsid w:val="1E1A7A89"/>
    <w:rsid w:val="1E4F0DB2"/>
    <w:rsid w:val="1E4F5911"/>
    <w:rsid w:val="1E522A8D"/>
    <w:rsid w:val="1E5D225F"/>
    <w:rsid w:val="1E85078C"/>
    <w:rsid w:val="1E8A32BB"/>
    <w:rsid w:val="1E8B1E2C"/>
    <w:rsid w:val="1EB521EB"/>
    <w:rsid w:val="1EB56691"/>
    <w:rsid w:val="1EBD3742"/>
    <w:rsid w:val="1ED45255"/>
    <w:rsid w:val="1EE6343F"/>
    <w:rsid w:val="1EE63A08"/>
    <w:rsid w:val="1EF77F2B"/>
    <w:rsid w:val="1F027DA0"/>
    <w:rsid w:val="1F070815"/>
    <w:rsid w:val="1F154B13"/>
    <w:rsid w:val="1F300063"/>
    <w:rsid w:val="1F3876AF"/>
    <w:rsid w:val="1F4934E4"/>
    <w:rsid w:val="1F592512"/>
    <w:rsid w:val="1F6F05B5"/>
    <w:rsid w:val="1F7033A3"/>
    <w:rsid w:val="1F795CBB"/>
    <w:rsid w:val="1F995ECB"/>
    <w:rsid w:val="1FA161D9"/>
    <w:rsid w:val="1FA20C8D"/>
    <w:rsid w:val="1FA32B2E"/>
    <w:rsid w:val="1FB83797"/>
    <w:rsid w:val="1FBC48B6"/>
    <w:rsid w:val="201F1E5B"/>
    <w:rsid w:val="20325A6B"/>
    <w:rsid w:val="20367A46"/>
    <w:rsid w:val="20407E5D"/>
    <w:rsid w:val="20437AC6"/>
    <w:rsid w:val="204A0B08"/>
    <w:rsid w:val="205A4E1E"/>
    <w:rsid w:val="2064144A"/>
    <w:rsid w:val="206814D9"/>
    <w:rsid w:val="20734FBA"/>
    <w:rsid w:val="208C5518"/>
    <w:rsid w:val="208D5013"/>
    <w:rsid w:val="20A073E9"/>
    <w:rsid w:val="20A47EA5"/>
    <w:rsid w:val="20AA422B"/>
    <w:rsid w:val="20B84C4E"/>
    <w:rsid w:val="20BB183F"/>
    <w:rsid w:val="20BD0F35"/>
    <w:rsid w:val="20C93005"/>
    <w:rsid w:val="20CA630C"/>
    <w:rsid w:val="20CB6D47"/>
    <w:rsid w:val="20D067E3"/>
    <w:rsid w:val="20D60895"/>
    <w:rsid w:val="20DF314D"/>
    <w:rsid w:val="20E85AB5"/>
    <w:rsid w:val="20EF4412"/>
    <w:rsid w:val="20F85B6D"/>
    <w:rsid w:val="2115076A"/>
    <w:rsid w:val="211D00BC"/>
    <w:rsid w:val="211D3B53"/>
    <w:rsid w:val="2128510E"/>
    <w:rsid w:val="2129563E"/>
    <w:rsid w:val="2129589F"/>
    <w:rsid w:val="212B0DB5"/>
    <w:rsid w:val="21313ED9"/>
    <w:rsid w:val="21320A00"/>
    <w:rsid w:val="21351AA0"/>
    <w:rsid w:val="21481C72"/>
    <w:rsid w:val="21490BDD"/>
    <w:rsid w:val="214964AC"/>
    <w:rsid w:val="2171636C"/>
    <w:rsid w:val="21772061"/>
    <w:rsid w:val="218C0A0E"/>
    <w:rsid w:val="219046FB"/>
    <w:rsid w:val="21AA3D1F"/>
    <w:rsid w:val="21AE1C65"/>
    <w:rsid w:val="21AF16D4"/>
    <w:rsid w:val="21B727D6"/>
    <w:rsid w:val="21BD01E2"/>
    <w:rsid w:val="21C45B06"/>
    <w:rsid w:val="21C65A76"/>
    <w:rsid w:val="21EC370E"/>
    <w:rsid w:val="21F37231"/>
    <w:rsid w:val="2206101A"/>
    <w:rsid w:val="221F0465"/>
    <w:rsid w:val="222552B1"/>
    <w:rsid w:val="2230351D"/>
    <w:rsid w:val="22400BFE"/>
    <w:rsid w:val="224E327E"/>
    <w:rsid w:val="22651F56"/>
    <w:rsid w:val="22672B8F"/>
    <w:rsid w:val="226D212A"/>
    <w:rsid w:val="227132A6"/>
    <w:rsid w:val="227349CB"/>
    <w:rsid w:val="227D18A6"/>
    <w:rsid w:val="227F7C1F"/>
    <w:rsid w:val="228C04E0"/>
    <w:rsid w:val="228E17FC"/>
    <w:rsid w:val="2292408C"/>
    <w:rsid w:val="22970AC3"/>
    <w:rsid w:val="22C2591D"/>
    <w:rsid w:val="22C75AEA"/>
    <w:rsid w:val="22CB4446"/>
    <w:rsid w:val="22CC06CA"/>
    <w:rsid w:val="22CC2A5C"/>
    <w:rsid w:val="22E161A2"/>
    <w:rsid w:val="22EF526C"/>
    <w:rsid w:val="22F53F83"/>
    <w:rsid w:val="22F83BFA"/>
    <w:rsid w:val="230645CB"/>
    <w:rsid w:val="23115B67"/>
    <w:rsid w:val="23150C1B"/>
    <w:rsid w:val="232178B5"/>
    <w:rsid w:val="23470B11"/>
    <w:rsid w:val="2369055C"/>
    <w:rsid w:val="237652AF"/>
    <w:rsid w:val="23766C50"/>
    <w:rsid w:val="2381562F"/>
    <w:rsid w:val="23A15F13"/>
    <w:rsid w:val="23A82BA3"/>
    <w:rsid w:val="23AC01BC"/>
    <w:rsid w:val="23B0469D"/>
    <w:rsid w:val="23B8146D"/>
    <w:rsid w:val="23C223B8"/>
    <w:rsid w:val="23C90CDF"/>
    <w:rsid w:val="23D200D4"/>
    <w:rsid w:val="23D86CAC"/>
    <w:rsid w:val="23D915F9"/>
    <w:rsid w:val="23DC180B"/>
    <w:rsid w:val="23EC4B4D"/>
    <w:rsid w:val="23EF1E35"/>
    <w:rsid w:val="23F05BF0"/>
    <w:rsid w:val="23F13BE8"/>
    <w:rsid w:val="23F27321"/>
    <w:rsid w:val="23F415F0"/>
    <w:rsid w:val="23F91065"/>
    <w:rsid w:val="23FB28E3"/>
    <w:rsid w:val="24055C0B"/>
    <w:rsid w:val="24182DC7"/>
    <w:rsid w:val="241D50C6"/>
    <w:rsid w:val="241F1A4B"/>
    <w:rsid w:val="244B0CAF"/>
    <w:rsid w:val="244C56D1"/>
    <w:rsid w:val="244F465A"/>
    <w:rsid w:val="2489232F"/>
    <w:rsid w:val="248B4DFB"/>
    <w:rsid w:val="248E6055"/>
    <w:rsid w:val="24B04A2C"/>
    <w:rsid w:val="24B44BAA"/>
    <w:rsid w:val="24B66EDD"/>
    <w:rsid w:val="24C131AE"/>
    <w:rsid w:val="24CC72CA"/>
    <w:rsid w:val="24E87C1C"/>
    <w:rsid w:val="25052BCB"/>
    <w:rsid w:val="25053BAA"/>
    <w:rsid w:val="251B16E8"/>
    <w:rsid w:val="25253F31"/>
    <w:rsid w:val="252D6517"/>
    <w:rsid w:val="252F673A"/>
    <w:rsid w:val="253457EA"/>
    <w:rsid w:val="25352EF6"/>
    <w:rsid w:val="2545462A"/>
    <w:rsid w:val="25465041"/>
    <w:rsid w:val="25482B5A"/>
    <w:rsid w:val="25560300"/>
    <w:rsid w:val="255A407A"/>
    <w:rsid w:val="255C72AC"/>
    <w:rsid w:val="255D50D2"/>
    <w:rsid w:val="25650181"/>
    <w:rsid w:val="257C3219"/>
    <w:rsid w:val="257D19A9"/>
    <w:rsid w:val="25814001"/>
    <w:rsid w:val="258B2B3C"/>
    <w:rsid w:val="258D1D4C"/>
    <w:rsid w:val="259A0E80"/>
    <w:rsid w:val="25AD52CE"/>
    <w:rsid w:val="25BA672E"/>
    <w:rsid w:val="25BE30F8"/>
    <w:rsid w:val="25C22242"/>
    <w:rsid w:val="25C43B07"/>
    <w:rsid w:val="25C50F3F"/>
    <w:rsid w:val="25C967E0"/>
    <w:rsid w:val="25F9135E"/>
    <w:rsid w:val="26150DD8"/>
    <w:rsid w:val="26395EBC"/>
    <w:rsid w:val="263F3D32"/>
    <w:rsid w:val="26480086"/>
    <w:rsid w:val="266C5333"/>
    <w:rsid w:val="26893B61"/>
    <w:rsid w:val="26936A05"/>
    <w:rsid w:val="269B1095"/>
    <w:rsid w:val="269E5912"/>
    <w:rsid w:val="26A768F9"/>
    <w:rsid w:val="26BD4CDA"/>
    <w:rsid w:val="26BD70DD"/>
    <w:rsid w:val="26CC334D"/>
    <w:rsid w:val="26D23FF3"/>
    <w:rsid w:val="26E40A68"/>
    <w:rsid w:val="26E503DF"/>
    <w:rsid w:val="26E7503B"/>
    <w:rsid w:val="26EF3A50"/>
    <w:rsid w:val="26FC021D"/>
    <w:rsid w:val="26FE5F59"/>
    <w:rsid w:val="2710451C"/>
    <w:rsid w:val="2711167F"/>
    <w:rsid w:val="273E1FC7"/>
    <w:rsid w:val="273F3EF9"/>
    <w:rsid w:val="27482BFF"/>
    <w:rsid w:val="27497E79"/>
    <w:rsid w:val="274A4E89"/>
    <w:rsid w:val="275108C1"/>
    <w:rsid w:val="2751105C"/>
    <w:rsid w:val="27547DDC"/>
    <w:rsid w:val="275F7473"/>
    <w:rsid w:val="27635B60"/>
    <w:rsid w:val="2793019E"/>
    <w:rsid w:val="2795613A"/>
    <w:rsid w:val="27A341CB"/>
    <w:rsid w:val="27A86892"/>
    <w:rsid w:val="27AA691D"/>
    <w:rsid w:val="27B022DE"/>
    <w:rsid w:val="27CE58C6"/>
    <w:rsid w:val="27DC57CE"/>
    <w:rsid w:val="27EA3506"/>
    <w:rsid w:val="27EE4CBA"/>
    <w:rsid w:val="27F61A9E"/>
    <w:rsid w:val="27FA260E"/>
    <w:rsid w:val="280B61C0"/>
    <w:rsid w:val="28285F0C"/>
    <w:rsid w:val="28314986"/>
    <w:rsid w:val="28386C8D"/>
    <w:rsid w:val="284050C4"/>
    <w:rsid w:val="28412DCD"/>
    <w:rsid w:val="284C10FF"/>
    <w:rsid w:val="284D5883"/>
    <w:rsid w:val="2868520F"/>
    <w:rsid w:val="28716523"/>
    <w:rsid w:val="28766A90"/>
    <w:rsid w:val="28824F05"/>
    <w:rsid w:val="288669F2"/>
    <w:rsid w:val="28921A07"/>
    <w:rsid w:val="2898609F"/>
    <w:rsid w:val="28B02DC6"/>
    <w:rsid w:val="28B43D28"/>
    <w:rsid w:val="28C35A6C"/>
    <w:rsid w:val="28C60439"/>
    <w:rsid w:val="28CB432B"/>
    <w:rsid w:val="28CE2A2C"/>
    <w:rsid w:val="28D661E1"/>
    <w:rsid w:val="28DB24A9"/>
    <w:rsid w:val="28EC6202"/>
    <w:rsid w:val="28FA74BB"/>
    <w:rsid w:val="29285B95"/>
    <w:rsid w:val="292C527E"/>
    <w:rsid w:val="294D3FC9"/>
    <w:rsid w:val="294F2A84"/>
    <w:rsid w:val="29672085"/>
    <w:rsid w:val="29691C9E"/>
    <w:rsid w:val="297C2FED"/>
    <w:rsid w:val="29893284"/>
    <w:rsid w:val="298B7629"/>
    <w:rsid w:val="299E4A83"/>
    <w:rsid w:val="29B8737F"/>
    <w:rsid w:val="29BB5CD8"/>
    <w:rsid w:val="29BD66E5"/>
    <w:rsid w:val="29C678B6"/>
    <w:rsid w:val="29C90E71"/>
    <w:rsid w:val="29E9330F"/>
    <w:rsid w:val="29F5248D"/>
    <w:rsid w:val="29FB278D"/>
    <w:rsid w:val="2A064E70"/>
    <w:rsid w:val="2A0F47CD"/>
    <w:rsid w:val="2A16531B"/>
    <w:rsid w:val="2A225F7E"/>
    <w:rsid w:val="2A316D6D"/>
    <w:rsid w:val="2A3D60D9"/>
    <w:rsid w:val="2A455F32"/>
    <w:rsid w:val="2A496A6F"/>
    <w:rsid w:val="2A520A58"/>
    <w:rsid w:val="2A5E2A44"/>
    <w:rsid w:val="2A740BC3"/>
    <w:rsid w:val="2A772682"/>
    <w:rsid w:val="2A8049CB"/>
    <w:rsid w:val="2A835EC4"/>
    <w:rsid w:val="2A8B1E3C"/>
    <w:rsid w:val="2AA645E7"/>
    <w:rsid w:val="2AA964F8"/>
    <w:rsid w:val="2AAD753B"/>
    <w:rsid w:val="2AB527AD"/>
    <w:rsid w:val="2ABB3B1B"/>
    <w:rsid w:val="2AC00978"/>
    <w:rsid w:val="2AC9526E"/>
    <w:rsid w:val="2ACF13FE"/>
    <w:rsid w:val="2AD17C4D"/>
    <w:rsid w:val="2AD203E2"/>
    <w:rsid w:val="2AD97DF5"/>
    <w:rsid w:val="2ADD2125"/>
    <w:rsid w:val="2AE049E4"/>
    <w:rsid w:val="2AE1606D"/>
    <w:rsid w:val="2AE6224F"/>
    <w:rsid w:val="2AE67A2D"/>
    <w:rsid w:val="2AFD3DA3"/>
    <w:rsid w:val="2B0933B3"/>
    <w:rsid w:val="2B0B6B2D"/>
    <w:rsid w:val="2B122C35"/>
    <w:rsid w:val="2B130914"/>
    <w:rsid w:val="2B2C34C7"/>
    <w:rsid w:val="2B2C4788"/>
    <w:rsid w:val="2B2E602A"/>
    <w:rsid w:val="2B3D509A"/>
    <w:rsid w:val="2B532305"/>
    <w:rsid w:val="2B5327A4"/>
    <w:rsid w:val="2B536F21"/>
    <w:rsid w:val="2B5428A9"/>
    <w:rsid w:val="2B6B7947"/>
    <w:rsid w:val="2B7C20B2"/>
    <w:rsid w:val="2B8B13D1"/>
    <w:rsid w:val="2B8B6E1D"/>
    <w:rsid w:val="2BAB3BBC"/>
    <w:rsid w:val="2BB0200C"/>
    <w:rsid w:val="2BB30ACB"/>
    <w:rsid w:val="2BB8095E"/>
    <w:rsid w:val="2BBB76DF"/>
    <w:rsid w:val="2BC92812"/>
    <w:rsid w:val="2BCE797C"/>
    <w:rsid w:val="2BD547F8"/>
    <w:rsid w:val="2BD81043"/>
    <w:rsid w:val="2BEA07EE"/>
    <w:rsid w:val="2BEF7990"/>
    <w:rsid w:val="2C050363"/>
    <w:rsid w:val="2C230F00"/>
    <w:rsid w:val="2C255456"/>
    <w:rsid w:val="2C2D0591"/>
    <w:rsid w:val="2C4A1A38"/>
    <w:rsid w:val="2C50066E"/>
    <w:rsid w:val="2C536F35"/>
    <w:rsid w:val="2C5814DA"/>
    <w:rsid w:val="2C621CC7"/>
    <w:rsid w:val="2C634B64"/>
    <w:rsid w:val="2C674BEA"/>
    <w:rsid w:val="2C6E1369"/>
    <w:rsid w:val="2C906929"/>
    <w:rsid w:val="2C9706F4"/>
    <w:rsid w:val="2C99745D"/>
    <w:rsid w:val="2CAA2511"/>
    <w:rsid w:val="2CAA60F9"/>
    <w:rsid w:val="2CBB4ABD"/>
    <w:rsid w:val="2CBD6995"/>
    <w:rsid w:val="2CC04430"/>
    <w:rsid w:val="2CD50512"/>
    <w:rsid w:val="2CD64A7C"/>
    <w:rsid w:val="2CDF5C22"/>
    <w:rsid w:val="2CF170A2"/>
    <w:rsid w:val="2D0A10BD"/>
    <w:rsid w:val="2D0F7FDB"/>
    <w:rsid w:val="2D110B43"/>
    <w:rsid w:val="2D266F29"/>
    <w:rsid w:val="2D3057E0"/>
    <w:rsid w:val="2D314920"/>
    <w:rsid w:val="2D39647C"/>
    <w:rsid w:val="2D4E4136"/>
    <w:rsid w:val="2D553D48"/>
    <w:rsid w:val="2D626C81"/>
    <w:rsid w:val="2D6E370A"/>
    <w:rsid w:val="2D703A18"/>
    <w:rsid w:val="2D71091F"/>
    <w:rsid w:val="2D825EB6"/>
    <w:rsid w:val="2D8A7448"/>
    <w:rsid w:val="2D8C3A85"/>
    <w:rsid w:val="2D925AE6"/>
    <w:rsid w:val="2D947310"/>
    <w:rsid w:val="2D9817EB"/>
    <w:rsid w:val="2DA24D9E"/>
    <w:rsid w:val="2DAC5DFC"/>
    <w:rsid w:val="2DAD3FFF"/>
    <w:rsid w:val="2DBC1504"/>
    <w:rsid w:val="2DC93732"/>
    <w:rsid w:val="2DCD213C"/>
    <w:rsid w:val="2DD15740"/>
    <w:rsid w:val="2DE30D49"/>
    <w:rsid w:val="2DEC5648"/>
    <w:rsid w:val="2DF03BEA"/>
    <w:rsid w:val="2DF22BC2"/>
    <w:rsid w:val="2DF77E7C"/>
    <w:rsid w:val="2E1B1813"/>
    <w:rsid w:val="2E1E0168"/>
    <w:rsid w:val="2E246EFE"/>
    <w:rsid w:val="2E2E3FFB"/>
    <w:rsid w:val="2E2F737E"/>
    <w:rsid w:val="2E3D5B91"/>
    <w:rsid w:val="2E412341"/>
    <w:rsid w:val="2E485FF7"/>
    <w:rsid w:val="2E5735B0"/>
    <w:rsid w:val="2E6141FB"/>
    <w:rsid w:val="2E6D114E"/>
    <w:rsid w:val="2E6F3B9F"/>
    <w:rsid w:val="2EA46394"/>
    <w:rsid w:val="2EA524D0"/>
    <w:rsid w:val="2EC02441"/>
    <w:rsid w:val="2EC36BF9"/>
    <w:rsid w:val="2EC423AB"/>
    <w:rsid w:val="2ED010A7"/>
    <w:rsid w:val="2ED25BBE"/>
    <w:rsid w:val="2EE316FC"/>
    <w:rsid w:val="2EE453A9"/>
    <w:rsid w:val="2EEE6101"/>
    <w:rsid w:val="2EFC5435"/>
    <w:rsid w:val="2F0477A5"/>
    <w:rsid w:val="2F152CB6"/>
    <w:rsid w:val="2F1A7F28"/>
    <w:rsid w:val="2F1C4D59"/>
    <w:rsid w:val="2F2346E4"/>
    <w:rsid w:val="2F293CBE"/>
    <w:rsid w:val="2F315096"/>
    <w:rsid w:val="2F3D0B11"/>
    <w:rsid w:val="2F4313E7"/>
    <w:rsid w:val="2F474EA6"/>
    <w:rsid w:val="2F563B8E"/>
    <w:rsid w:val="2F604F0E"/>
    <w:rsid w:val="2F8A0B0A"/>
    <w:rsid w:val="2F952CB3"/>
    <w:rsid w:val="2F992124"/>
    <w:rsid w:val="2FB34F3B"/>
    <w:rsid w:val="2FE80688"/>
    <w:rsid w:val="302506F7"/>
    <w:rsid w:val="30260A8E"/>
    <w:rsid w:val="30266306"/>
    <w:rsid w:val="303B4300"/>
    <w:rsid w:val="303F0271"/>
    <w:rsid w:val="30400FDF"/>
    <w:rsid w:val="304F5F9E"/>
    <w:rsid w:val="30526D4B"/>
    <w:rsid w:val="3054254E"/>
    <w:rsid w:val="305671B9"/>
    <w:rsid w:val="30595C31"/>
    <w:rsid w:val="3060035A"/>
    <w:rsid w:val="306A5C13"/>
    <w:rsid w:val="3073530A"/>
    <w:rsid w:val="308C2217"/>
    <w:rsid w:val="30933508"/>
    <w:rsid w:val="30A070FD"/>
    <w:rsid w:val="30A236FA"/>
    <w:rsid w:val="30A853E3"/>
    <w:rsid w:val="30B03299"/>
    <w:rsid w:val="30B854B3"/>
    <w:rsid w:val="30C66F58"/>
    <w:rsid w:val="30E31AC1"/>
    <w:rsid w:val="30EE644C"/>
    <w:rsid w:val="30F25E54"/>
    <w:rsid w:val="30FC17A6"/>
    <w:rsid w:val="31004931"/>
    <w:rsid w:val="310F0EC8"/>
    <w:rsid w:val="310F13D5"/>
    <w:rsid w:val="3111486F"/>
    <w:rsid w:val="31157D65"/>
    <w:rsid w:val="311E6C61"/>
    <w:rsid w:val="312F5E3E"/>
    <w:rsid w:val="313F3759"/>
    <w:rsid w:val="314B1631"/>
    <w:rsid w:val="315574E2"/>
    <w:rsid w:val="31592105"/>
    <w:rsid w:val="315C3054"/>
    <w:rsid w:val="316B49CA"/>
    <w:rsid w:val="317565BB"/>
    <w:rsid w:val="317664F7"/>
    <w:rsid w:val="317752F1"/>
    <w:rsid w:val="31823DB2"/>
    <w:rsid w:val="318A28D4"/>
    <w:rsid w:val="31926E2A"/>
    <w:rsid w:val="319E4DF8"/>
    <w:rsid w:val="31AB2311"/>
    <w:rsid w:val="31E57E42"/>
    <w:rsid w:val="31E74184"/>
    <w:rsid w:val="321F73F5"/>
    <w:rsid w:val="32235051"/>
    <w:rsid w:val="322575B8"/>
    <w:rsid w:val="323F210A"/>
    <w:rsid w:val="3250058D"/>
    <w:rsid w:val="32534942"/>
    <w:rsid w:val="325C0C65"/>
    <w:rsid w:val="32663ABD"/>
    <w:rsid w:val="327013B6"/>
    <w:rsid w:val="32896C01"/>
    <w:rsid w:val="328D1B9F"/>
    <w:rsid w:val="32903008"/>
    <w:rsid w:val="32940B21"/>
    <w:rsid w:val="3294178C"/>
    <w:rsid w:val="32A32099"/>
    <w:rsid w:val="32AD1C69"/>
    <w:rsid w:val="32B55E51"/>
    <w:rsid w:val="32BA43F8"/>
    <w:rsid w:val="32CF5169"/>
    <w:rsid w:val="32DD2683"/>
    <w:rsid w:val="32EC2165"/>
    <w:rsid w:val="32F056C9"/>
    <w:rsid w:val="32F41EAD"/>
    <w:rsid w:val="32F52601"/>
    <w:rsid w:val="32F97725"/>
    <w:rsid w:val="32FB3E1F"/>
    <w:rsid w:val="330B6EFB"/>
    <w:rsid w:val="33243340"/>
    <w:rsid w:val="332F473E"/>
    <w:rsid w:val="3330440C"/>
    <w:rsid w:val="33324700"/>
    <w:rsid w:val="33495226"/>
    <w:rsid w:val="334F0D12"/>
    <w:rsid w:val="335132A6"/>
    <w:rsid w:val="337720FC"/>
    <w:rsid w:val="339B3B8E"/>
    <w:rsid w:val="33A52048"/>
    <w:rsid w:val="33B51F64"/>
    <w:rsid w:val="33BB308C"/>
    <w:rsid w:val="33C20997"/>
    <w:rsid w:val="33C704A6"/>
    <w:rsid w:val="33C85206"/>
    <w:rsid w:val="33DB29A4"/>
    <w:rsid w:val="33DC4776"/>
    <w:rsid w:val="33DD3593"/>
    <w:rsid w:val="33DE266C"/>
    <w:rsid w:val="33DE3668"/>
    <w:rsid w:val="33E8106F"/>
    <w:rsid w:val="33EB3132"/>
    <w:rsid w:val="33FF1FF5"/>
    <w:rsid w:val="34053E79"/>
    <w:rsid w:val="341A697F"/>
    <w:rsid w:val="34275A75"/>
    <w:rsid w:val="3439473C"/>
    <w:rsid w:val="34401B48"/>
    <w:rsid w:val="344C6798"/>
    <w:rsid w:val="34554487"/>
    <w:rsid w:val="345D1AB6"/>
    <w:rsid w:val="34634ABC"/>
    <w:rsid w:val="34696B05"/>
    <w:rsid w:val="34697646"/>
    <w:rsid w:val="3471615E"/>
    <w:rsid w:val="347D017D"/>
    <w:rsid w:val="347F18E1"/>
    <w:rsid w:val="34902BCC"/>
    <w:rsid w:val="34954DA4"/>
    <w:rsid w:val="349935C5"/>
    <w:rsid w:val="349A15B0"/>
    <w:rsid w:val="349B5236"/>
    <w:rsid w:val="34B055A0"/>
    <w:rsid w:val="34D26EB9"/>
    <w:rsid w:val="34D50A95"/>
    <w:rsid w:val="34D7225B"/>
    <w:rsid w:val="34DC0D07"/>
    <w:rsid w:val="350A4AA8"/>
    <w:rsid w:val="351608A7"/>
    <w:rsid w:val="3530773B"/>
    <w:rsid w:val="35362D9E"/>
    <w:rsid w:val="35393D7B"/>
    <w:rsid w:val="35452458"/>
    <w:rsid w:val="35530D47"/>
    <w:rsid w:val="35576960"/>
    <w:rsid w:val="355A66DD"/>
    <w:rsid w:val="3560058B"/>
    <w:rsid w:val="35607A21"/>
    <w:rsid w:val="356728AD"/>
    <w:rsid w:val="357B46BF"/>
    <w:rsid w:val="357D6FCF"/>
    <w:rsid w:val="35875CE7"/>
    <w:rsid w:val="358D75EC"/>
    <w:rsid w:val="359C0F4E"/>
    <w:rsid w:val="359D26B4"/>
    <w:rsid w:val="359E5045"/>
    <w:rsid w:val="35A44A58"/>
    <w:rsid w:val="35BB0D9F"/>
    <w:rsid w:val="35C23C87"/>
    <w:rsid w:val="35C64B96"/>
    <w:rsid w:val="35CC4BAC"/>
    <w:rsid w:val="35D850E1"/>
    <w:rsid w:val="35E26477"/>
    <w:rsid w:val="35FA7F3B"/>
    <w:rsid w:val="36004C33"/>
    <w:rsid w:val="36091134"/>
    <w:rsid w:val="36140A8E"/>
    <w:rsid w:val="361F3C06"/>
    <w:rsid w:val="36402E2E"/>
    <w:rsid w:val="364326D0"/>
    <w:rsid w:val="36435813"/>
    <w:rsid w:val="364B1EA1"/>
    <w:rsid w:val="365327DD"/>
    <w:rsid w:val="365F4334"/>
    <w:rsid w:val="367B5BEF"/>
    <w:rsid w:val="36876B6E"/>
    <w:rsid w:val="368B3C8B"/>
    <w:rsid w:val="36957BE0"/>
    <w:rsid w:val="36B51582"/>
    <w:rsid w:val="36C70796"/>
    <w:rsid w:val="36CA11F2"/>
    <w:rsid w:val="36D270B6"/>
    <w:rsid w:val="36D76309"/>
    <w:rsid w:val="36D83D8B"/>
    <w:rsid w:val="36DF67D7"/>
    <w:rsid w:val="36E57764"/>
    <w:rsid w:val="36E6529F"/>
    <w:rsid w:val="36EE2024"/>
    <w:rsid w:val="36EE4CFE"/>
    <w:rsid w:val="36F334F9"/>
    <w:rsid w:val="36FB3EB8"/>
    <w:rsid w:val="370A14F8"/>
    <w:rsid w:val="370B750C"/>
    <w:rsid w:val="371D7D41"/>
    <w:rsid w:val="372C2AE3"/>
    <w:rsid w:val="37331E1C"/>
    <w:rsid w:val="374B64E4"/>
    <w:rsid w:val="375951F1"/>
    <w:rsid w:val="375D0761"/>
    <w:rsid w:val="37742735"/>
    <w:rsid w:val="377C2E56"/>
    <w:rsid w:val="37826906"/>
    <w:rsid w:val="379C1A55"/>
    <w:rsid w:val="37A55D12"/>
    <w:rsid w:val="37A6190C"/>
    <w:rsid w:val="37B77A47"/>
    <w:rsid w:val="37C02E4E"/>
    <w:rsid w:val="37C21F1B"/>
    <w:rsid w:val="37E76E35"/>
    <w:rsid w:val="37ED33BE"/>
    <w:rsid w:val="37FB35EB"/>
    <w:rsid w:val="38057E75"/>
    <w:rsid w:val="3833454F"/>
    <w:rsid w:val="3853120E"/>
    <w:rsid w:val="385803FF"/>
    <w:rsid w:val="385A2560"/>
    <w:rsid w:val="385C4A3F"/>
    <w:rsid w:val="38735CC2"/>
    <w:rsid w:val="38896C72"/>
    <w:rsid w:val="388C6076"/>
    <w:rsid w:val="38941AE2"/>
    <w:rsid w:val="389D328F"/>
    <w:rsid w:val="38B37EAC"/>
    <w:rsid w:val="38BB7766"/>
    <w:rsid w:val="38BD4B40"/>
    <w:rsid w:val="38C86AB9"/>
    <w:rsid w:val="38E54D64"/>
    <w:rsid w:val="38EB012B"/>
    <w:rsid w:val="390D281D"/>
    <w:rsid w:val="3911492F"/>
    <w:rsid w:val="39327032"/>
    <w:rsid w:val="393363D5"/>
    <w:rsid w:val="393548AF"/>
    <w:rsid w:val="394217BA"/>
    <w:rsid w:val="3956090C"/>
    <w:rsid w:val="397510F8"/>
    <w:rsid w:val="397B7570"/>
    <w:rsid w:val="39846F35"/>
    <w:rsid w:val="39901FB8"/>
    <w:rsid w:val="39A93BA9"/>
    <w:rsid w:val="39B2121B"/>
    <w:rsid w:val="39BA18C5"/>
    <w:rsid w:val="39BA1E92"/>
    <w:rsid w:val="39BB5044"/>
    <w:rsid w:val="39C0012D"/>
    <w:rsid w:val="39CC0EBA"/>
    <w:rsid w:val="39DF25B1"/>
    <w:rsid w:val="39F002AC"/>
    <w:rsid w:val="39FF6B36"/>
    <w:rsid w:val="3A0429A2"/>
    <w:rsid w:val="3A137AA5"/>
    <w:rsid w:val="3A1562F0"/>
    <w:rsid w:val="3A1A633C"/>
    <w:rsid w:val="3A233935"/>
    <w:rsid w:val="3A445FA5"/>
    <w:rsid w:val="3A462D79"/>
    <w:rsid w:val="3A497B81"/>
    <w:rsid w:val="3A4C5CD0"/>
    <w:rsid w:val="3A4D3178"/>
    <w:rsid w:val="3A506449"/>
    <w:rsid w:val="3A5F37B7"/>
    <w:rsid w:val="3A6B6AB3"/>
    <w:rsid w:val="3A732C85"/>
    <w:rsid w:val="3A7907BA"/>
    <w:rsid w:val="3AA675BD"/>
    <w:rsid w:val="3AB76CA9"/>
    <w:rsid w:val="3ABE6125"/>
    <w:rsid w:val="3ACA7503"/>
    <w:rsid w:val="3AD3717B"/>
    <w:rsid w:val="3ADF07BB"/>
    <w:rsid w:val="3AE6290B"/>
    <w:rsid w:val="3AFD2FB5"/>
    <w:rsid w:val="3AFE0C57"/>
    <w:rsid w:val="3B0A6F52"/>
    <w:rsid w:val="3B313B6A"/>
    <w:rsid w:val="3B386A26"/>
    <w:rsid w:val="3B4427D8"/>
    <w:rsid w:val="3B4A46DC"/>
    <w:rsid w:val="3B4A5428"/>
    <w:rsid w:val="3B585D95"/>
    <w:rsid w:val="3B677002"/>
    <w:rsid w:val="3B6D1613"/>
    <w:rsid w:val="3B7661A5"/>
    <w:rsid w:val="3B7C2C73"/>
    <w:rsid w:val="3B8761FB"/>
    <w:rsid w:val="3BA26063"/>
    <w:rsid w:val="3BAA36AE"/>
    <w:rsid w:val="3BAC0487"/>
    <w:rsid w:val="3BCF1F65"/>
    <w:rsid w:val="3BDB6D96"/>
    <w:rsid w:val="3BE556D1"/>
    <w:rsid w:val="3BEB165C"/>
    <w:rsid w:val="3BF43645"/>
    <w:rsid w:val="3BFA4872"/>
    <w:rsid w:val="3C106426"/>
    <w:rsid w:val="3C111081"/>
    <w:rsid w:val="3C11524F"/>
    <w:rsid w:val="3C1852B0"/>
    <w:rsid w:val="3C197570"/>
    <w:rsid w:val="3C280397"/>
    <w:rsid w:val="3C2A1896"/>
    <w:rsid w:val="3C2B707D"/>
    <w:rsid w:val="3C352ED2"/>
    <w:rsid w:val="3C473E89"/>
    <w:rsid w:val="3C5B0AA0"/>
    <w:rsid w:val="3C5E05BA"/>
    <w:rsid w:val="3C785F45"/>
    <w:rsid w:val="3C824A01"/>
    <w:rsid w:val="3C91003F"/>
    <w:rsid w:val="3C912C4E"/>
    <w:rsid w:val="3C9F33A0"/>
    <w:rsid w:val="3C9F4293"/>
    <w:rsid w:val="3CA64C6F"/>
    <w:rsid w:val="3CA73D55"/>
    <w:rsid w:val="3CA85D53"/>
    <w:rsid w:val="3CB1315B"/>
    <w:rsid w:val="3CC9174B"/>
    <w:rsid w:val="3CE861F9"/>
    <w:rsid w:val="3CE9772F"/>
    <w:rsid w:val="3CEA5D5F"/>
    <w:rsid w:val="3CEB4283"/>
    <w:rsid w:val="3D126BEA"/>
    <w:rsid w:val="3D1D0959"/>
    <w:rsid w:val="3D2150CF"/>
    <w:rsid w:val="3D22048A"/>
    <w:rsid w:val="3D2663FA"/>
    <w:rsid w:val="3D2D7EB4"/>
    <w:rsid w:val="3D367A24"/>
    <w:rsid w:val="3D3C4F5D"/>
    <w:rsid w:val="3D4D573C"/>
    <w:rsid w:val="3D5114F3"/>
    <w:rsid w:val="3D515DDE"/>
    <w:rsid w:val="3D5A3665"/>
    <w:rsid w:val="3D63706D"/>
    <w:rsid w:val="3D7862D0"/>
    <w:rsid w:val="3D7F10F4"/>
    <w:rsid w:val="3D911EDC"/>
    <w:rsid w:val="3DAE1680"/>
    <w:rsid w:val="3DC356B4"/>
    <w:rsid w:val="3DCB5CBE"/>
    <w:rsid w:val="3DD93080"/>
    <w:rsid w:val="3DE17D45"/>
    <w:rsid w:val="3DE25505"/>
    <w:rsid w:val="3DE80DB2"/>
    <w:rsid w:val="3DF84E9E"/>
    <w:rsid w:val="3DFA2FD3"/>
    <w:rsid w:val="3E005E23"/>
    <w:rsid w:val="3E045341"/>
    <w:rsid w:val="3E0B6BF3"/>
    <w:rsid w:val="3E19579F"/>
    <w:rsid w:val="3E1A6D82"/>
    <w:rsid w:val="3E2323C1"/>
    <w:rsid w:val="3E2D0BDB"/>
    <w:rsid w:val="3E365497"/>
    <w:rsid w:val="3E41594E"/>
    <w:rsid w:val="3E43565A"/>
    <w:rsid w:val="3E560BFA"/>
    <w:rsid w:val="3E6F7E9C"/>
    <w:rsid w:val="3E733844"/>
    <w:rsid w:val="3E84442A"/>
    <w:rsid w:val="3E8E31DD"/>
    <w:rsid w:val="3E8F26ED"/>
    <w:rsid w:val="3E964114"/>
    <w:rsid w:val="3E9D1D52"/>
    <w:rsid w:val="3EB35AE1"/>
    <w:rsid w:val="3EBF1A40"/>
    <w:rsid w:val="3EC927BA"/>
    <w:rsid w:val="3ED35EC2"/>
    <w:rsid w:val="3ED5087A"/>
    <w:rsid w:val="3EDB1EAC"/>
    <w:rsid w:val="3EF06A71"/>
    <w:rsid w:val="3EFD23A8"/>
    <w:rsid w:val="3F15089D"/>
    <w:rsid w:val="3F266132"/>
    <w:rsid w:val="3F2D5398"/>
    <w:rsid w:val="3F2F0D11"/>
    <w:rsid w:val="3F332689"/>
    <w:rsid w:val="3F4014FE"/>
    <w:rsid w:val="3F410857"/>
    <w:rsid w:val="3F4E08F5"/>
    <w:rsid w:val="3F4E3183"/>
    <w:rsid w:val="3F6B5F18"/>
    <w:rsid w:val="3F6D499D"/>
    <w:rsid w:val="3F6D6B7A"/>
    <w:rsid w:val="3F732710"/>
    <w:rsid w:val="3F890374"/>
    <w:rsid w:val="3F8F7F5D"/>
    <w:rsid w:val="3F9F0843"/>
    <w:rsid w:val="3FEE08F9"/>
    <w:rsid w:val="400077F8"/>
    <w:rsid w:val="400223FC"/>
    <w:rsid w:val="400C55C9"/>
    <w:rsid w:val="400D7D8E"/>
    <w:rsid w:val="40160B7A"/>
    <w:rsid w:val="402356C6"/>
    <w:rsid w:val="40294439"/>
    <w:rsid w:val="402B2AD3"/>
    <w:rsid w:val="404106FE"/>
    <w:rsid w:val="40425789"/>
    <w:rsid w:val="40513DC3"/>
    <w:rsid w:val="40620A2E"/>
    <w:rsid w:val="407A1958"/>
    <w:rsid w:val="40837237"/>
    <w:rsid w:val="40A56A89"/>
    <w:rsid w:val="40AD27EF"/>
    <w:rsid w:val="40AF57DC"/>
    <w:rsid w:val="40B53001"/>
    <w:rsid w:val="40C4524F"/>
    <w:rsid w:val="40D469D4"/>
    <w:rsid w:val="40E05E81"/>
    <w:rsid w:val="40E55784"/>
    <w:rsid w:val="40E90651"/>
    <w:rsid w:val="40EC7CA9"/>
    <w:rsid w:val="410B2D63"/>
    <w:rsid w:val="411C0281"/>
    <w:rsid w:val="41255217"/>
    <w:rsid w:val="412E7A63"/>
    <w:rsid w:val="41474F8F"/>
    <w:rsid w:val="414C3354"/>
    <w:rsid w:val="41512F8E"/>
    <w:rsid w:val="41513105"/>
    <w:rsid w:val="417239CE"/>
    <w:rsid w:val="41861D8C"/>
    <w:rsid w:val="418D604C"/>
    <w:rsid w:val="419014A0"/>
    <w:rsid w:val="4197017E"/>
    <w:rsid w:val="41AB4BA1"/>
    <w:rsid w:val="41B06834"/>
    <w:rsid w:val="41B4053A"/>
    <w:rsid w:val="41D571BD"/>
    <w:rsid w:val="420D7ACD"/>
    <w:rsid w:val="42143AB6"/>
    <w:rsid w:val="421A4333"/>
    <w:rsid w:val="4227101C"/>
    <w:rsid w:val="42383939"/>
    <w:rsid w:val="42433569"/>
    <w:rsid w:val="424C055C"/>
    <w:rsid w:val="42510D3B"/>
    <w:rsid w:val="425A2E9B"/>
    <w:rsid w:val="426228F1"/>
    <w:rsid w:val="428404C1"/>
    <w:rsid w:val="42996FC5"/>
    <w:rsid w:val="42A400A4"/>
    <w:rsid w:val="42A70A45"/>
    <w:rsid w:val="42AE7F48"/>
    <w:rsid w:val="42B8495C"/>
    <w:rsid w:val="42CB2122"/>
    <w:rsid w:val="42D321AE"/>
    <w:rsid w:val="42F34BA3"/>
    <w:rsid w:val="42F66587"/>
    <w:rsid w:val="42F75C15"/>
    <w:rsid w:val="42FE1677"/>
    <w:rsid w:val="431076D9"/>
    <w:rsid w:val="431A447F"/>
    <w:rsid w:val="432E38A4"/>
    <w:rsid w:val="433D03A9"/>
    <w:rsid w:val="434A201C"/>
    <w:rsid w:val="435212E1"/>
    <w:rsid w:val="435D4FEF"/>
    <w:rsid w:val="436E3E1C"/>
    <w:rsid w:val="43861F7E"/>
    <w:rsid w:val="438F64E3"/>
    <w:rsid w:val="439609F1"/>
    <w:rsid w:val="43967075"/>
    <w:rsid w:val="439B22A7"/>
    <w:rsid w:val="43BB6517"/>
    <w:rsid w:val="43BE5842"/>
    <w:rsid w:val="43BF6975"/>
    <w:rsid w:val="43DB33D6"/>
    <w:rsid w:val="43F85562"/>
    <w:rsid w:val="43FC6FF7"/>
    <w:rsid w:val="43FF71A1"/>
    <w:rsid w:val="44021F59"/>
    <w:rsid w:val="44096CFF"/>
    <w:rsid w:val="440D4367"/>
    <w:rsid w:val="441E351E"/>
    <w:rsid w:val="44260E15"/>
    <w:rsid w:val="442C4703"/>
    <w:rsid w:val="443B107F"/>
    <w:rsid w:val="444D57E5"/>
    <w:rsid w:val="44797CDC"/>
    <w:rsid w:val="448417BA"/>
    <w:rsid w:val="4489559A"/>
    <w:rsid w:val="44906C5D"/>
    <w:rsid w:val="44B46067"/>
    <w:rsid w:val="44B8774F"/>
    <w:rsid w:val="44C00261"/>
    <w:rsid w:val="44DA19C3"/>
    <w:rsid w:val="451D60D0"/>
    <w:rsid w:val="4522349E"/>
    <w:rsid w:val="4527026C"/>
    <w:rsid w:val="452C15E6"/>
    <w:rsid w:val="452D0C23"/>
    <w:rsid w:val="453D4124"/>
    <w:rsid w:val="453E0F1B"/>
    <w:rsid w:val="45410C98"/>
    <w:rsid w:val="45583287"/>
    <w:rsid w:val="455E3672"/>
    <w:rsid w:val="457607CE"/>
    <w:rsid w:val="45801DC6"/>
    <w:rsid w:val="458D5C9B"/>
    <w:rsid w:val="459E1BDE"/>
    <w:rsid w:val="45A866DF"/>
    <w:rsid w:val="45AC6BAE"/>
    <w:rsid w:val="45C168FC"/>
    <w:rsid w:val="45E23CD9"/>
    <w:rsid w:val="45E3749E"/>
    <w:rsid w:val="460C0FBE"/>
    <w:rsid w:val="460F6442"/>
    <w:rsid w:val="46190700"/>
    <w:rsid w:val="461C2AB4"/>
    <w:rsid w:val="461D40B6"/>
    <w:rsid w:val="46215380"/>
    <w:rsid w:val="462478E0"/>
    <w:rsid w:val="462E4D32"/>
    <w:rsid w:val="463D4280"/>
    <w:rsid w:val="46547A8A"/>
    <w:rsid w:val="46554BF1"/>
    <w:rsid w:val="46606996"/>
    <w:rsid w:val="46627CE8"/>
    <w:rsid w:val="467F0898"/>
    <w:rsid w:val="467F0E15"/>
    <w:rsid w:val="468D1BA1"/>
    <w:rsid w:val="46AE5337"/>
    <w:rsid w:val="46BE2723"/>
    <w:rsid w:val="46E11C3C"/>
    <w:rsid w:val="46F459F4"/>
    <w:rsid w:val="47361CC0"/>
    <w:rsid w:val="47691236"/>
    <w:rsid w:val="477E3F73"/>
    <w:rsid w:val="478C4B3A"/>
    <w:rsid w:val="478F3B95"/>
    <w:rsid w:val="479B18F2"/>
    <w:rsid w:val="47A01FF5"/>
    <w:rsid w:val="47A47332"/>
    <w:rsid w:val="47AE7C89"/>
    <w:rsid w:val="47B85960"/>
    <w:rsid w:val="47C03E43"/>
    <w:rsid w:val="47DA19ED"/>
    <w:rsid w:val="47DF0A76"/>
    <w:rsid w:val="47DF113D"/>
    <w:rsid w:val="47EB76F2"/>
    <w:rsid w:val="47F35C6A"/>
    <w:rsid w:val="47F8232E"/>
    <w:rsid w:val="47FA6F98"/>
    <w:rsid w:val="47FC4DD2"/>
    <w:rsid w:val="47FD752B"/>
    <w:rsid w:val="480354AC"/>
    <w:rsid w:val="48051D76"/>
    <w:rsid w:val="48132BE9"/>
    <w:rsid w:val="48237782"/>
    <w:rsid w:val="4828256E"/>
    <w:rsid w:val="482F1125"/>
    <w:rsid w:val="483712B5"/>
    <w:rsid w:val="483E18A4"/>
    <w:rsid w:val="485C0DA9"/>
    <w:rsid w:val="4862731F"/>
    <w:rsid w:val="48655B53"/>
    <w:rsid w:val="48737A1F"/>
    <w:rsid w:val="487C0C11"/>
    <w:rsid w:val="488C0094"/>
    <w:rsid w:val="488F30D4"/>
    <w:rsid w:val="489E1F5E"/>
    <w:rsid w:val="489F04D4"/>
    <w:rsid w:val="489F05EF"/>
    <w:rsid w:val="48A70F76"/>
    <w:rsid w:val="48B00410"/>
    <w:rsid w:val="48B01761"/>
    <w:rsid w:val="48BC6132"/>
    <w:rsid w:val="48C02BA2"/>
    <w:rsid w:val="48D907F1"/>
    <w:rsid w:val="48E218BF"/>
    <w:rsid w:val="48E81C61"/>
    <w:rsid w:val="48F454B8"/>
    <w:rsid w:val="490525B4"/>
    <w:rsid w:val="490F6049"/>
    <w:rsid w:val="49195002"/>
    <w:rsid w:val="492A3372"/>
    <w:rsid w:val="492D5575"/>
    <w:rsid w:val="494B7ED7"/>
    <w:rsid w:val="49521117"/>
    <w:rsid w:val="49555DBC"/>
    <w:rsid w:val="49571D55"/>
    <w:rsid w:val="49611A86"/>
    <w:rsid w:val="49676716"/>
    <w:rsid w:val="497E6723"/>
    <w:rsid w:val="499777C0"/>
    <w:rsid w:val="49AE366E"/>
    <w:rsid w:val="49CA1EEC"/>
    <w:rsid w:val="49CE19A5"/>
    <w:rsid w:val="49D8100F"/>
    <w:rsid w:val="49EA2A13"/>
    <w:rsid w:val="49EE477C"/>
    <w:rsid w:val="49EE70C5"/>
    <w:rsid w:val="49F127FE"/>
    <w:rsid w:val="4A0C6C0D"/>
    <w:rsid w:val="4A0F0BA7"/>
    <w:rsid w:val="4A1116AE"/>
    <w:rsid w:val="4A2C77E3"/>
    <w:rsid w:val="4A390364"/>
    <w:rsid w:val="4A4103B3"/>
    <w:rsid w:val="4A4C307B"/>
    <w:rsid w:val="4A54559F"/>
    <w:rsid w:val="4A630773"/>
    <w:rsid w:val="4A6E3AAD"/>
    <w:rsid w:val="4A734389"/>
    <w:rsid w:val="4A7A403C"/>
    <w:rsid w:val="4A8507F4"/>
    <w:rsid w:val="4A97593B"/>
    <w:rsid w:val="4AA17CA8"/>
    <w:rsid w:val="4AA8517B"/>
    <w:rsid w:val="4AA96EE5"/>
    <w:rsid w:val="4ABE3E45"/>
    <w:rsid w:val="4AC01F77"/>
    <w:rsid w:val="4AD96327"/>
    <w:rsid w:val="4AEA1B97"/>
    <w:rsid w:val="4AED0CE2"/>
    <w:rsid w:val="4B096156"/>
    <w:rsid w:val="4B0C22EB"/>
    <w:rsid w:val="4B176545"/>
    <w:rsid w:val="4B3134F2"/>
    <w:rsid w:val="4B427484"/>
    <w:rsid w:val="4B4A3F2F"/>
    <w:rsid w:val="4B5124CB"/>
    <w:rsid w:val="4B516EAE"/>
    <w:rsid w:val="4B6139F3"/>
    <w:rsid w:val="4B676A5A"/>
    <w:rsid w:val="4B6B0898"/>
    <w:rsid w:val="4B6D3067"/>
    <w:rsid w:val="4B6D3E65"/>
    <w:rsid w:val="4B863275"/>
    <w:rsid w:val="4BC02966"/>
    <w:rsid w:val="4BCB34FA"/>
    <w:rsid w:val="4BD37ADD"/>
    <w:rsid w:val="4BD5682E"/>
    <w:rsid w:val="4BE30241"/>
    <w:rsid w:val="4BFE54BD"/>
    <w:rsid w:val="4C2A0BF4"/>
    <w:rsid w:val="4C3F04A5"/>
    <w:rsid w:val="4C486AC5"/>
    <w:rsid w:val="4C561BF8"/>
    <w:rsid w:val="4C5A3514"/>
    <w:rsid w:val="4C647C01"/>
    <w:rsid w:val="4C6E1E05"/>
    <w:rsid w:val="4C7739F3"/>
    <w:rsid w:val="4C86618C"/>
    <w:rsid w:val="4C8D6025"/>
    <w:rsid w:val="4C963A32"/>
    <w:rsid w:val="4CA2433A"/>
    <w:rsid w:val="4CAB2A21"/>
    <w:rsid w:val="4CAB3518"/>
    <w:rsid w:val="4CC90409"/>
    <w:rsid w:val="4CCE1544"/>
    <w:rsid w:val="4CE504AE"/>
    <w:rsid w:val="4CE52F07"/>
    <w:rsid w:val="4CE57FED"/>
    <w:rsid w:val="4CEC725A"/>
    <w:rsid w:val="4CF018B1"/>
    <w:rsid w:val="4CF643D0"/>
    <w:rsid w:val="4D0B5757"/>
    <w:rsid w:val="4D182784"/>
    <w:rsid w:val="4D280422"/>
    <w:rsid w:val="4D2F5E96"/>
    <w:rsid w:val="4D5A60E8"/>
    <w:rsid w:val="4D605003"/>
    <w:rsid w:val="4D746B35"/>
    <w:rsid w:val="4D8C1413"/>
    <w:rsid w:val="4D917E52"/>
    <w:rsid w:val="4D9E123A"/>
    <w:rsid w:val="4DA031C8"/>
    <w:rsid w:val="4DA11463"/>
    <w:rsid w:val="4DA9147B"/>
    <w:rsid w:val="4DB97660"/>
    <w:rsid w:val="4DD47822"/>
    <w:rsid w:val="4DDB3AB8"/>
    <w:rsid w:val="4DDE05B1"/>
    <w:rsid w:val="4DE40741"/>
    <w:rsid w:val="4DE51F8C"/>
    <w:rsid w:val="4DE63170"/>
    <w:rsid w:val="4DE94BFD"/>
    <w:rsid w:val="4DEA7908"/>
    <w:rsid w:val="4DEC089C"/>
    <w:rsid w:val="4E051410"/>
    <w:rsid w:val="4E0C75FC"/>
    <w:rsid w:val="4E154828"/>
    <w:rsid w:val="4E244443"/>
    <w:rsid w:val="4E297B4F"/>
    <w:rsid w:val="4E3C0ECD"/>
    <w:rsid w:val="4E4D4AD9"/>
    <w:rsid w:val="4E53296C"/>
    <w:rsid w:val="4E550A4B"/>
    <w:rsid w:val="4E5E79C7"/>
    <w:rsid w:val="4E673204"/>
    <w:rsid w:val="4E676BB0"/>
    <w:rsid w:val="4E7C639A"/>
    <w:rsid w:val="4E831DCC"/>
    <w:rsid w:val="4EAC72CD"/>
    <w:rsid w:val="4EE10181"/>
    <w:rsid w:val="4EE96FC9"/>
    <w:rsid w:val="4F060730"/>
    <w:rsid w:val="4F093EDD"/>
    <w:rsid w:val="4F0D1B3F"/>
    <w:rsid w:val="4F0D7B8E"/>
    <w:rsid w:val="4F115E3D"/>
    <w:rsid w:val="4F191DAB"/>
    <w:rsid w:val="4F1E424D"/>
    <w:rsid w:val="4F231471"/>
    <w:rsid w:val="4F3B5D61"/>
    <w:rsid w:val="4F5033A1"/>
    <w:rsid w:val="4F6841D5"/>
    <w:rsid w:val="4F705798"/>
    <w:rsid w:val="4F7511C4"/>
    <w:rsid w:val="4F861B96"/>
    <w:rsid w:val="4F86633A"/>
    <w:rsid w:val="4F8B012A"/>
    <w:rsid w:val="4F8D6BAE"/>
    <w:rsid w:val="4F9D5091"/>
    <w:rsid w:val="4FA23A8F"/>
    <w:rsid w:val="4FA47A7D"/>
    <w:rsid w:val="4FAE4644"/>
    <w:rsid w:val="4FDA160E"/>
    <w:rsid w:val="4FDC7A16"/>
    <w:rsid w:val="4FDD626E"/>
    <w:rsid w:val="4FEC5568"/>
    <w:rsid w:val="4FFC0087"/>
    <w:rsid w:val="4FFF6884"/>
    <w:rsid w:val="500E23E4"/>
    <w:rsid w:val="5016724B"/>
    <w:rsid w:val="5019261A"/>
    <w:rsid w:val="501C7F8F"/>
    <w:rsid w:val="50211BE5"/>
    <w:rsid w:val="50280342"/>
    <w:rsid w:val="502B1EAF"/>
    <w:rsid w:val="502C5027"/>
    <w:rsid w:val="503028C2"/>
    <w:rsid w:val="503D4193"/>
    <w:rsid w:val="50450BA1"/>
    <w:rsid w:val="504D6885"/>
    <w:rsid w:val="50566F17"/>
    <w:rsid w:val="505671E1"/>
    <w:rsid w:val="50570532"/>
    <w:rsid w:val="5068430C"/>
    <w:rsid w:val="506D3199"/>
    <w:rsid w:val="507B6166"/>
    <w:rsid w:val="507D5314"/>
    <w:rsid w:val="50962ABB"/>
    <w:rsid w:val="50A668BB"/>
    <w:rsid w:val="50B50DB6"/>
    <w:rsid w:val="50B8067E"/>
    <w:rsid w:val="50BE5FF3"/>
    <w:rsid w:val="50D24E1E"/>
    <w:rsid w:val="50E12A75"/>
    <w:rsid w:val="50EB0433"/>
    <w:rsid w:val="50F32463"/>
    <w:rsid w:val="51042EE8"/>
    <w:rsid w:val="5105734B"/>
    <w:rsid w:val="510B7983"/>
    <w:rsid w:val="511933DC"/>
    <w:rsid w:val="512C4AE0"/>
    <w:rsid w:val="512D0CE6"/>
    <w:rsid w:val="512F4CA4"/>
    <w:rsid w:val="51362935"/>
    <w:rsid w:val="5141355F"/>
    <w:rsid w:val="51416434"/>
    <w:rsid w:val="514206F4"/>
    <w:rsid w:val="51545ABA"/>
    <w:rsid w:val="5158035D"/>
    <w:rsid w:val="5160430F"/>
    <w:rsid w:val="516A4996"/>
    <w:rsid w:val="5170049B"/>
    <w:rsid w:val="517363C7"/>
    <w:rsid w:val="51837AB1"/>
    <w:rsid w:val="518810CD"/>
    <w:rsid w:val="518B2BD5"/>
    <w:rsid w:val="51953E9E"/>
    <w:rsid w:val="51A40089"/>
    <w:rsid w:val="51B73B67"/>
    <w:rsid w:val="51BA6FFC"/>
    <w:rsid w:val="51C32201"/>
    <w:rsid w:val="51ED2C7A"/>
    <w:rsid w:val="51F55A1D"/>
    <w:rsid w:val="52036C9F"/>
    <w:rsid w:val="520E50E4"/>
    <w:rsid w:val="52336E6A"/>
    <w:rsid w:val="525D63FC"/>
    <w:rsid w:val="525D7F0F"/>
    <w:rsid w:val="526D5BAE"/>
    <w:rsid w:val="52881CCE"/>
    <w:rsid w:val="52904EF1"/>
    <w:rsid w:val="52A24766"/>
    <w:rsid w:val="52A74534"/>
    <w:rsid w:val="52B13694"/>
    <w:rsid w:val="52E35C44"/>
    <w:rsid w:val="52F668F5"/>
    <w:rsid w:val="53065DF2"/>
    <w:rsid w:val="531D3751"/>
    <w:rsid w:val="5321312F"/>
    <w:rsid w:val="532B74C3"/>
    <w:rsid w:val="53346778"/>
    <w:rsid w:val="5337571D"/>
    <w:rsid w:val="533D49EC"/>
    <w:rsid w:val="53516847"/>
    <w:rsid w:val="5369371C"/>
    <w:rsid w:val="5389269B"/>
    <w:rsid w:val="538B568C"/>
    <w:rsid w:val="5391243B"/>
    <w:rsid w:val="53B46439"/>
    <w:rsid w:val="53D6097B"/>
    <w:rsid w:val="53D71CD6"/>
    <w:rsid w:val="53DC3E20"/>
    <w:rsid w:val="53E64FB3"/>
    <w:rsid w:val="53F62A93"/>
    <w:rsid w:val="53FC45EB"/>
    <w:rsid w:val="53FE1A0D"/>
    <w:rsid w:val="54145D36"/>
    <w:rsid w:val="54237016"/>
    <w:rsid w:val="54245DED"/>
    <w:rsid w:val="542D5428"/>
    <w:rsid w:val="543A4A3D"/>
    <w:rsid w:val="543B29FF"/>
    <w:rsid w:val="543D0176"/>
    <w:rsid w:val="54472DDF"/>
    <w:rsid w:val="545B15DE"/>
    <w:rsid w:val="545B3697"/>
    <w:rsid w:val="54600710"/>
    <w:rsid w:val="54661B99"/>
    <w:rsid w:val="54692A6B"/>
    <w:rsid w:val="546E0BEA"/>
    <w:rsid w:val="54737316"/>
    <w:rsid w:val="547E0052"/>
    <w:rsid w:val="54CD52B0"/>
    <w:rsid w:val="54CF3E28"/>
    <w:rsid w:val="54D01F99"/>
    <w:rsid w:val="54E76187"/>
    <w:rsid w:val="54F2149C"/>
    <w:rsid w:val="54FB4990"/>
    <w:rsid w:val="54FD4A20"/>
    <w:rsid w:val="550E43EF"/>
    <w:rsid w:val="55122522"/>
    <w:rsid w:val="55170BA8"/>
    <w:rsid w:val="551B07DC"/>
    <w:rsid w:val="552C6967"/>
    <w:rsid w:val="55493FF4"/>
    <w:rsid w:val="554B7859"/>
    <w:rsid w:val="555021E0"/>
    <w:rsid w:val="5569544A"/>
    <w:rsid w:val="556E6BEF"/>
    <w:rsid w:val="557312C2"/>
    <w:rsid w:val="557A5305"/>
    <w:rsid w:val="557B0373"/>
    <w:rsid w:val="55817CB0"/>
    <w:rsid w:val="55A35CAE"/>
    <w:rsid w:val="55A36E6C"/>
    <w:rsid w:val="55B67B2E"/>
    <w:rsid w:val="55B872BF"/>
    <w:rsid w:val="55C87CEA"/>
    <w:rsid w:val="55DE0971"/>
    <w:rsid w:val="55FC69FE"/>
    <w:rsid w:val="56110DC0"/>
    <w:rsid w:val="56222971"/>
    <w:rsid w:val="56225781"/>
    <w:rsid w:val="56237375"/>
    <w:rsid w:val="56253CE4"/>
    <w:rsid w:val="5627270D"/>
    <w:rsid w:val="562F1520"/>
    <w:rsid w:val="563974F3"/>
    <w:rsid w:val="56503AFD"/>
    <w:rsid w:val="56521DE8"/>
    <w:rsid w:val="565518B4"/>
    <w:rsid w:val="56556031"/>
    <w:rsid w:val="566E7D53"/>
    <w:rsid w:val="56750AE4"/>
    <w:rsid w:val="56A70281"/>
    <w:rsid w:val="56AB0FBE"/>
    <w:rsid w:val="56B9731F"/>
    <w:rsid w:val="56C363DC"/>
    <w:rsid w:val="56C91825"/>
    <w:rsid w:val="56D51DD7"/>
    <w:rsid w:val="56D65660"/>
    <w:rsid w:val="56D90AD3"/>
    <w:rsid w:val="56EF5C72"/>
    <w:rsid w:val="56F06FCD"/>
    <w:rsid w:val="57075965"/>
    <w:rsid w:val="570E1063"/>
    <w:rsid w:val="5714516A"/>
    <w:rsid w:val="571B1AC9"/>
    <w:rsid w:val="5729188C"/>
    <w:rsid w:val="57317B69"/>
    <w:rsid w:val="57437BAC"/>
    <w:rsid w:val="574466A3"/>
    <w:rsid w:val="57476B6B"/>
    <w:rsid w:val="57677E64"/>
    <w:rsid w:val="577B5E13"/>
    <w:rsid w:val="578F7A69"/>
    <w:rsid w:val="57962C9D"/>
    <w:rsid w:val="579C4107"/>
    <w:rsid w:val="57B378B2"/>
    <w:rsid w:val="57E7043D"/>
    <w:rsid w:val="57ED336C"/>
    <w:rsid w:val="580359F0"/>
    <w:rsid w:val="580B017C"/>
    <w:rsid w:val="580F3624"/>
    <w:rsid w:val="581048C8"/>
    <w:rsid w:val="58236412"/>
    <w:rsid w:val="582B4FEC"/>
    <w:rsid w:val="5848301B"/>
    <w:rsid w:val="58487072"/>
    <w:rsid w:val="58500341"/>
    <w:rsid w:val="586454C5"/>
    <w:rsid w:val="58824E84"/>
    <w:rsid w:val="588B6696"/>
    <w:rsid w:val="58933F70"/>
    <w:rsid w:val="58972797"/>
    <w:rsid w:val="589E7FEF"/>
    <w:rsid w:val="58A30BCA"/>
    <w:rsid w:val="58A65EC3"/>
    <w:rsid w:val="58C02263"/>
    <w:rsid w:val="58C27268"/>
    <w:rsid w:val="58C436BA"/>
    <w:rsid w:val="58CF011B"/>
    <w:rsid w:val="59042758"/>
    <w:rsid w:val="59272824"/>
    <w:rsid w:val="59335636"/>
    <w:rsid w:val="59336CF3"/>
    <w:rsid w:val="59340117"/>
    <w:rsid w:val="59386281"/>
    <w:rsid w:val="59527A27"/>
    <w:rsid w:val="59646A33"/>
    <w:rsid w:val="597C685E"/>
    <w:rsid w:val="597E3805"/>
    <w:rsid w:val="59803066"/>
    <w:rsid w:val="598C722D"/>
    <w:rsid w:val="599357A1"/>
    <w:rsid w:val="59A30D23"/>
    <w:rsid w:val="59B26AC2"/>
    <w:rsid w:val="59B52242"/>
    <w:rsid w:val="59BC5E39"/>
    <w:rsid w:val="59BE657B"/>
    <w:rsid w:val="59CF3E1F"/>
    <w:rsid w:val="59D17AF8"/>
    <w:rsid w:val="59DD5DDF"/>
    <w:rsid w:val="59E12A78"/>
    <w:rsid w:val="59E63B15"/>
    <w:rsid w:val="59E956B6"/>
    <w:rsid w:val="59EB4913"/>
    <w:rsid w:val="59FF445B"/>
    <w:rsid w:val="5A1C73B5"/>
    <w:rsid w:val="5A216434"/>
    <w:rsid w:val="5A296352"/>
    <w:rsid w:val="5A322E30"/>
    <w:rsid w:val="5A4E258D"/>
    <w:rsid w:val="5A4E59C1"/>
    <w:rsid w:val="5A516642"/>
    <w:rsid w:val="5A520EB0"/>
    <w:rsid w:val="5A551C3A"/>
    <w:rsid w:val="5A696E66"/>
    <w:rsid w:val="5A6B09E1"/>
    <w:rsid w:val="5A6F453E"/>
    <w:rsid w:val="5A77300A"/>
    <w:rsid w:val="5A7C47B8"/>
    <w:rsid w:val="5A831E11"/>
    <w:rsid w:val="5A88721C"/>
    <w:rsid w:val="5AA30D41"/>
    <w:rsid w:val="5AA43EF6"/>
    <w:rsid w:val="5ABC4F3E"/>
    <w:rsid w:val="5ABF7FF7"/>
    <w:rsid w:val="5AC554D2"/>
    <w:rsid w:val="5AC75A43"/>
    <w:rsid w:val="5ADC3517"/>
    <w:rsid w:val="5AEA1970"/>
    <w:rsid w:val="5B0F1293"/>
    <w:rsid w:val="5B2C39A5"/>
    <w:rsid w:val="5B2F0CDB"/>
    <w:rsid w:val="5B3005BA"/>
    <w:rsid w:val="5B310CA5"/>
    <w:rsid w:val="5B3A04D2"/>
    <w:rsid w:val="5B3A1690"/>
    <w:rsid w:val="5B4638CB"/>
    <w:rsid w:val="5B504291"/>
    <w:rsid w:val="5B704F74"/>
    <w:rsid w:val="5B7C0E19"/>
    <w:rsid w:val="5B9C20DB"/>
    <w:rsid w:val="5BB35A48"/>
    <w:rsid w:val="5BC247ED"/>
    <w:rsid w:val="5BC86423"/>
    <w:rsid w:val="5BE84759"/>
    <w:rsid w:val="5BFD2DAE"/>
    <w:rsid w:val="5C180B98"/>
    <w:rsid w:val="5C332D90"/>
    <w:rsid w:val="5C372E40"/>
    <w:rsid w:val="5C546007"/>
    <w:rsid w:val="5C5A770A"/>
    <w:rsid w:val="5C5E4398"/>
    <w:rsid w:val="5C7D46AF"/>
    <w:rsid w:val="5C8A4733"/>
    <w:rsid w:val="5C8F7785"/>
    <w:rsid w:val="5C9F55FC"/>
    <w:rsid w:val="5CAA032F"/>
    <w:rsid w:val="5CC16250"/>
    <w:rsid w:val="5CDC5A5B"/>
    <w:rsid w:val="5CDC7A86"/>
    <w:rsid w:val="5CF90A83"/>
    <w:rsid w:val="5D093A39"/>
    <w:rsid w:val="5D15194F"/>
    <w:rsid w:val="5D1B6818"/>
    <w:rsid w:val="5D3D5721"/>
    <w:rsid w:val="5D3D6AFB"/>
    <w:rsid w:val="5D431678"/>
    <w:rsid w:val="5D7054D9"/>
    <w:rsid w:val="5D772D7F"/>
    <w:rsid w:val="5D7B5234"/>
    <w:rsid w:val="5D7F7CF2"/>
    <w:rsid w:val="5D8750B2"/>
    <w:rsid w:val="5D9B1BF4"/>
    <w:rsid w:val="5DA20D9E"/>
    <w:rsid w:val="5DAA0851"/>
    <w:rsid w:val="5DAB046C"/>
    <w:rsid w:val="5DB5274B"/>
    <w:rsid w:val="5DB565D6"/>
    <w:rsid w:val="5DBC247B"/>
    <w:rsid w:val="5DEA43CA"/>
    <w:rsid w:val="5DF54312"/>
    <w:rsid w:val="5DF76EB5"/>
    <w:rsid w:val="5DF7764C"/>
    <w:rsid w:val="5E0C4A7A"/>
    <w:rsid w:val="5E0D7671"/>
    <w:rsid w:val="5E1F0D5D"/>
    <w:rsid w:val="5E211B1E"/>
    <w:rsid w:val="5E341740"/>
    <w:rsid w:val="5E4D2A0A"/>
    <w:rsid w:val="5E510DAF"/>
    <w:rsid w:val="5E5A217D"/>
    <w:rsid w:val="5E604DE2"/>
    <w:rsid w:val="5E6839A3"/>
    <w:rsid w:val="5E6C2B78"/>
    <w:rsid w:val="5E731884"/>
    <w:rsid w:val="5E8F4B4A"/>
    <w:rsid w:val="5E944460"/>
    <w:rsid w:val="5EA460DE"/>
    <w:rsid w:val="5EC93ADF"/>
    <w:rsid w:val="5EF30ABA"/>
    <w:rsid w:val="5F052BF7"/>
    <w:rsid w:val="5F076502"/>
    <w:rsid w:val="5F0932ED"/>
    <w:rsid w:val="5F15614F"/>
    <w:rsid w:val="5F187EC6"/>
    <w:rsid w:val="5F1A7CE0"/>
    <w:rsid w:val="5F1E0ED4"/>
    <w:rsid w:val="5F2978DA"/>
    <w:rsid w:val="5F3C11A8"/>
    <w:rsid w:val="5F451C7D"/>
    <w:rsid w:val="5F4648B0"/>
    <w:rsid w:val="5F5C149B"/>
    <w:rsid w:val="5F6C7B40"/>
    <w:rsid w:val="5F7B00D1"/>
    <w:rsid w:val="5F844F44"/>
    <w:rsid w:val="5F867A42"/>
    <w:rsid w:val="5FAB4E04"/>
    <w:rsid w:val="5FB75393"/>
    <w:rsid w:val="5FC771A5"/>
    <w:rsid w:val="5FD65FDC"/>
    <w:rsid w:val="5FD8611B"/>
    <w:rsid w:val="5FDC24D5"/>
    <w:rsid w:val="5FE10058"/>
    <w:rsid w:val="5FE4650C"/>
    <w:rsid w:val="5FE61292"/>
    <w:rsid w:val="5FFC45C1"/>
    <w:rsid w:val="60033443"/>
    <w:rsid w:val="601A60EF"/>
    <w:rsid w:val="60363BA4"/>
    <w:rsid w:val="603C0BF6"/>
    <w:rsid w:val="60596BB4"/>
    <w:rsid w:val="605A595A"/>
    <w:rsid w:val="60771C42"/>
    <w:rsid w:val="607855BE"/>
    <w:rsid w:val="60A53353"/>
    <w:rsid w:val="60B24332"/>
    <w:rsid w:val="60B3713E"/>
    <w:rsid w:val="60BF2278"/>
    <w:rsid w:val="60E23C51"/>
    <w:rsid w:val="60F14983"/>
    <w:rsid w:val="61037959"/>
    <w:rsid w:val="610814AB"/>
    <w:rsid w:val="6119245E"/>
    <w:rsid w:val="611C090A"/>
    <w:rsid w:val="61311E6F"/>
    <w:rsid w:val="614C1527"/>
    <w:rsid w:val="61527E72"/>
    <w:rsid w:val="61536468"/>
    <w:rsid w:val="616533C4"/>
    <w:rsid w:val="617A06F5"/>
    <w:rsid w:val="61897F0A"/>
    <w:rsid w:val="61967214"/>
    <w:rsid w:val="61B970E2"/>
    <w:rsid w:val="61BA0DC1"/>
    <w:rsid w:val="61CB3CE4"/>
    <w:rsid w:val="61D36A46"/>
    <w:rsid w:val="61E27C0E"/>
    <w:rsid w:val="61F75ED5"/>
    <w:rsid w:val="61FD2C31"/>
    <w:rsid w:val="61FE4D4D"/>
    <w:rsid w:val="6204045B"/>
    <w:rsid w:val="620826E5"/>
    <w:rsid w:val="62166177"/>
    <w:rsid w:val="621B21D3"/>
    <w:rsid w:val="62216023"/>
    <w:rsid w:val="622406DD"/>
    <w:rsid w:val="623030D8"/>
    <w:rsid w:val="62337893"/>
    <w:rsid w:val="62422849"/>
    <w:rsid w:val="624D26B3"/>
    <w:rsid w:val="62572698"/>
    <w:rsid w:val="62595967"/>
    <w:rsid w:val="627453AF"/>
    <w:rsid w:val="627B7122"/>
    <w:rsid w:val="62B976F8"/>
    <w:rsid w:val="62CA0B80"/>
    <w:rsid w:val="62DB530C"/>
    <w:rsid w:val="62DC3B00"/>
    <w:rsid w:val="62DF68CF"/>
    <w:rsid w:val="62F50FB9"/>
    <w:rsid w:val="630209AC"/>
    <w:rsid w:val="63215661"/>
    <w:rsid w:val="632835D7"/>
    <w:rsid w:val="632C2583"/>
    <w:rsid w:val="63481BFA"/>
    <w:rsid w:val="6359498A"/>
    <w:rsid w:val="63622509"/>
    <w:rsid w:val="637067B4"/>
    <w:rsid w:val="637F4459"/>
    <w:rsid w:val="638619FA"/>
    <w:rsid w:val="6389585D"/>
    <w:rsid w:val="638D372A"/>
    <w:rsid w:val="63964616"/>
    <w:rsid w:val="63C22446"/>
    <w:rsid w:val="63D42FE9"/>
    <w:rsid w:val="63EA6802"/>
    <w:rsid w:val="63F041E8"/>
    <w:rsid w:val="64191445"/>
    <w:rsid w:val="64224F39"/>
    <w:rsid w:val="64391AC3"/>
    <w:rsid w:val="64416C5D"/>
    <w:rsid w:val="64457A91"/>
    <w:rsid w:val="647C6C83"/>
    <w:rsid w:val="648838B4"/>
    <w:rsid w:val="64A27E2A"/>
    <w:rsid w:val="64AF4AC2"/>
    <w:rsid w:val="64B006FB"/>
    <w:rsid w:val="64B36012"/>
    <w:rsid w:val="64B45B2E"/>
    <w:rsid w:val="64BE1B7B"/>
    <w:rsid w:val="64C05195"/>
    <w:rsid w:val="64D508AB"/>
    <w:rsid w:val="64D74F13"/>
    <w:rsid w:val="64D82783"/>
    <w:rsid w:val="64D92164"/>
    <w:rsid w:val="64E72102"/>
    <w:rsid w:val="64F217DA"/>
    <w:rsid w:val="64F24B5A"/>
    <w:rsid w:val="64FC5F3B"/>
    <w:rsid w:val="65164566"/>
    <w:rsid w:val="651713A2"/>
    <w:rsid w:val="65283346"/>
    <w:rsid w:val="652C2F39"/>
    <w:rsid w:val="6530580A"/>
    <w:rsid w:val="6548695C"/>
    <w:rsid w:val="6550005A"/>
    <w:rsid w:val="65677E58"/>
    <w:rsid w:val="656B7873"/>
    <w:rsid w:val="656F6245"/>
    <w:rsid w:val="65753289"/>
    <w:rsid w:val="657C441E"/>
    <w:rsid w:val="659A74CA"/>
    <w:rsid w:val="65B55A1C"/>
    <w:rsid w:val="65C06358"/>
    <w:rsid w:val="65D121A9"/>
    <w:rsid w:val="65D236C9"/>
    <w:rsid w:val="65D54623"/>
    <w:rsid w:val="65D8356D"/>
    <w:rsid w:val="65D9516A"/>
    <w:rsid w:val="65DE268D"/>
    <w:rsid w:val="65E666A6"/>
    <w:rsid w:val="65EF3D6B"/>
    <w:rsid w:val="65F02DF1"/>
    <w:rsid w:val="65F92A6F"/>
    <w:rsid w:val="66012893"/>
    <w:rsid w:val="66065885"/>
    <w:rsid w:val="66276D47"/>
    <w:rsid w:val="663C5279"/>
    <w:rsid w:val="6640109E"/>
    <w:rsid w:val="66505698"/>
    <w:rsid w:val="66511562"/>
    <w:rsid w:val="665A6CA4"/>
    <w:rsid w:val="665B7EE1"/>
    <w:rsid w:val="66707657"/>
    <w:rsid w:val="668709CC"/>
    <w:rsid w:val="66927E15"/>
    <w:rsid w:val="6695025A"/>
    <w:rsid w:val="6697066B"/>
    <w:rsid w:val="669717FA"/>
    <w:rsid w:val="669924E4"/>
    <w:rsid w:val="669C01AD"/>
    <w:rsid w:val="66A656D8"/>
    <w:rsid w:val="66AE1257"/>
    <w:rsid w:val="66B22749"/>
    <w:rsid w:val="66C70F37"/>
    <w:rsid w:val="66D436FB"/>
    <w:rsid w:val="66DB514B"/>
    <w:rsid w:val="66DD0F2B"/>
    <w:rsid w:val="66DD5010"/>
    <w:rsid w:val="66DE57FF"/>
    <w:rsid w:val="66E972A6"/>
    <w:rsid w:val="670436AC"/>
    <w:rsid w:val="671713DB"/>
    <w:rsid w:val="672416E5"/>
    <w:rsid w:val="672521B2"/>
    <w:rsid w:val="67290899"/>
    <w:rsid w:val="67336C3D"/>
    <w:rsid w:val="673A14D0"/>
    <w:rsid w:val="675064BD"/>
    <w:rsid w:val="675B2685"/>
    <w:rsid w:val="67623418"/>
    <w:rsid w:val="67625EE8"/>
    <w:rsid w:val="676F59BF"/>
    <w:rsid w:val="67714B64"/>
    <w:rsid w:val="67716EDA"/>
    <w:rsid w:val="67A07B81"/>
    <w:rsid w:val="67B413A2"/>
    <w:rsid w:val="67BC4EB2"/>
    <w:rsid w:val="67CF68A6"/>
    <w:rsid w:val="67D31D91"/>
    <w:rsid w:val="67D376B5"/>
    <w:rsid w:val="67D73076"/>
    <w:rsid w:val="67E63BBE"/>
    <w:rsid w:val="67EF70F5"/>
    <w:rsid w:val="680571B7"/>
    <w:rsid w:val="68213A47"/>
    <w:rsid w:val="682323F6"/>
    <w:rsid w:val="68306DE5"/>
    <w:rsid w:val="683846F1"/>
    <w:rsid w:val="6843121A"/>
    <w:rsid w:val="68444504"/>
    <w:rsid w:val="684A0A5B"/>
    <w:rsid w:val="684C792C"/>
    <w:rsid w:val="684F7910"/>
    <w:rsid w:val="68507F97"/>
    <w:rsid w:val="68536A9A"/>
    <w:rsid w:val="68551B00"/>
    <w:rsid w:val="685712F7"/>
    <w:rsid w:val="685C548E"/>
    <w:rsid w:val="685F3EED"/>
    <w:rsid w:val="686168E4"/>
    <w:rsid w:val="686500BE"/>
    <w:rsid w:val="687B6788"/>
    <w:rsid w:val="688B40D6"/>
    <w:rsid w:val="688B7397"/>
    <w:rsid w:val="68971E3A"/>
    <w:rsid w:val="68980B83"/>
    <w:rsid w:val="68997A2B"/>
    <w:rsid w:val="68A05BF5"/>
    <w:rsid w:val="68A544F1"/>
    <w:rsid w:val="68AB1D4E"/>
    <w:rsid w:val="68B4614C"/>
    <w:rsid w:val="68C15BBB"/>
    <w:rsid w:val="68C40BB6"/>
    <w:rsid w:val="68C4374A"/>
    <w:rsid w:val="68CA20B0"/>
    <w:rsid w:val="68D73395"/>
    <w:rsid w:val="68EF40E4"/>
    <w:rsid w:val="69020D1E"/>
    <w:rsid w:val="69026920"/>
    <w:rsid w:val="69033857"/>
    <w:rsid w:val="690356BE"/>
    <w:rsid w:val="69040B7C"/>
    <w:rsid w:val="691348D0"/>
    <w:rsid w:val="691A127E"/>
    <w:rsid w:val="69220ADF"/>
    <w:rsid w:val="69285798"/>
    <w:rsid w:val="692A2A12"/>
    <w:rsid w:val="692F6C6F"/>
    <w:rsid w:val="69425C62"/>
    <w:rsid w:val="694420C2"/>
    <w:rsid w:val="694F6BD2"/>
    <w:rsid w:val="695B70F4"/>
    <w:rsid w:val="696D73F5"/>
    <w:rsid w:val="69727EAF"/>
    <w:rsid w:val="69733540"/>
    <w:rsid w:val="697B720C"/>
    <w:rsid w:val="697D3521"/>
    <w:rsid w:val="69886246"/>
    <w:rsid w:val="699516D1"/>
    <w:rsid w:val="69A02DA5"/>
    <w:rsid w:val="69AC4B89"/>
    <w:rsid w:val="69D7607F"/>
    <w:rsid w:val="69F90A57"/>
    <w:rsid w:val="6A034CA3"/>
    <w:rsid w:val="6A1554D0"/>
    <w:rsid w:val="6A1F55FE"/>
    <w:rsid w:val="6A234432"/>
    <w:rsid w:val="6A327963"/>
    <w:rsid w:val="6A4261CA"/>
    <w:rsid w:val="6A4D4AF3"/>
    <w:rsid w:val="6A534CD7"/>
    <w:rsid w:val="6A6731F9"/>
    <w:rsid w:val="6A6A258D"/>
    <w:rsid w:val="6A6C456E"/>
    <w:rsid w:val="6A856BAB"/>
    <w:rsid w:val="6A88347D"/>
    <w:rsid w:val="6A8D3C44"/>
    <w:rsid w:val="6AA349A2"/>
    <w:rsid w:val="6AA64288"/>
    <w:rsid w:val="6AAC038F"/>
    <w:rsid w:val="6AB67CC5"/>
    <w:rsid w:val="6ABB3CD0"/>
    <w:rsid w:val="6B04545E"/>
    <w:rsid w:val="6B1C7097"/>
    <w:rsid w:val="6B2312D3"/>
    <w:rsid w:val="6B294A95"/>
    <w:rsid w:val="6B2C4161"/>
    <w:rsid w:val="6B3A0EF8"/>
    <w:rsid w:val="6B582026"/>
    <w:rsid w:val="6B664DF8"/>
    <w:rsid w:val="6B756E98"/>
    <w:rsid w:val="6B761297"/>
    <w:rsid w:val="6B7A49E6"/>
    <w:rsid w:val="6B8271F4"/>
    <w:rsid w:val="6B891CC3"/>
    <w:rsid w:val="6B8F4205"/>
    <w:rsid w:val="6B8F6601"/>
    <w:rsid w:val="6BA37F98"/>
    <w:rsid w:val="6BA45C8A"/>
    <w:rsid w:val="6BAF5E3C"/>
    <w:rsid w:val="6BD0716E"/>
    <w:rsid w:val="6BDE7921"/>
    <w:rsid w:val="6BF43BAA"/>
    <w:rsid w:val="6C0708BE"/>
    <w:rsid w:val="6C0E2CB5"/>
    <w:rsid w:val="6C193E26"/>
    <w:rsid w:val="6C1F0CE1"/>
    <w:rsid w:val="6C2029BF"/>
    <w:rsid w:val="6C264DF2"/>
    <w:rsid w:val="6C30566A"/>
    <w:rsid w:val="6C310EA5"/>
    <w:rsid w:val="6C347490"/>
    <w:rsid w:val="6C5D2207"/>
    <w:rsid w:val="6C606132"/>
    <w:rsid w:val="6C606D48"/>
    <w:rsid w:val="6C7130D0"/>
    <w:rsid w:val="6C74577D"/>
    <w:rsid w:val="6C7F2A76"/>
    <w:rsid w:val="6C7F40EF"/>
    <w:rsid w:val="6C9E3B88"/>
    <w:rsid w:val="6CD564B4"/>
    <w:rsid w:val="6CE25AA3"/>
    <w:rsid w:val="6CF96154"/>
    <w:rsid w:val="6D051987"/>
    <w:rsid w:val="6D064B64"/>
    <w:rsid w:val="6D1C443E"/>
    <w:rsid w:val="6D717510"/>
    <w:rsid w:val="6D7562EE"/>
    <w:rsid w:val="6D7C43C8"/>
    <w:rsid w:val="6D8878E4"/>
    <w:rsid w:val="6DAD6584"/>
    <w:rsid w:val="6DB003ED"/>
    <w:rsid w:val="6DCD4AB5"/>
    <w:rsid w:val="6DCE638E"/>
    <w:rsid w:val="6DE05CD4"/>
    <w:rsid w:val="6DE97913"/>
    <w:rsid w:val="6DF96158"/>
    <w:rsid w:val="6DFB7F4A"/>
    <w:rsid w:val="6E200B6D"/>
    <w:rsid w:val="6E2968B5"/>
    <w:rsid w:val="6E2C16CA"/>
    <w:rsid w:val="6E3808E6"/>
    <w:rsid w:val="6E396945"/>
    <w:rsid w:val="6E4D6461"/>
    <w:rsid w:val="6E5A4318"/>
    <w:rsid w:val="6E682CBF"/>
    <w:rsid w:val="6E712CF6"/>
    <w:rsid w:val="6E897B66"/>
    <w:rsid w:val="6EBF4743"/>
    <w:rsid w:val="6EC5293E"/>
    <w:rsid w:val="6ECB51F5"/>
    <w:rsid w:val="6ECF4D6E"/>
    <w:rsid w:val="6ED62C1B"/>
    <w:rsid w:val="6EE719A0"/>
    <w:rsid w:val="6EEE4B8C"/>
    <w:rsid w:val="6EEF3752"/>
    <w:rsid w:val="6EF33DBF"/>
    <w:rsid w:val="6F0F0944"/>
    <w:rsid w:val="6F107A74"/>
    <w:rsid w:val="6F1E10D0"/>
    <w:rsid w:val="6F21098E"/>
    <w:rsid w:val="6F264FC4"/>
    <w:rsid w:val="6F297E8B"/>
    <w:rsid w:val="6F341A5D"/>
    <w:rsid w:val="6F3B425D"/>
    <w:rsid w:val="6F4A11C4"/>
    <w:rsid w:val="6F7B773F"/>
    <w:rsid w:val="6F7B7B3F"/>
    <w:rsid w:val="6F862B34"/>
    <w:rsid w:val="6F866141"/>
    <w:rsid w:val="6F8871E3"/>
    <w:rsid w:val="6F9C0B7E"/>
    <w:rsid w:val="6FA1669A"/>
    <w:rsid w:val="6FA74DCA"/>
    <w:rsid w:val="6FB978AF"/>
    <w:rsid w:val="6FBA76C6"/>
    <w:rsid w:val="6FDF5799"/>
    <w:rsid w:val="6FF16FE1"/>
    <w:rsid w:val="700260A6"/>
    <w:rsid w:val="7003605E"/>
    <w:rsid w:val="700F545F"/>
    <w:rsid w:val="701E30A6"/>
    <w:rsid w:val="701F4A1B"/>
    <w:rsid w:val="70320129"/>
    <w:rsid w:val="704E6733"/>
    <w:rsid w:val="7053075B"/>
    <w:rsid w:val="708111C2"/>
    <w:rsid w:val="7083731A"/>
    <w:rsid w:val="708E2AC6"/>
    <w:rsid w:val="70A3541F"/>
    <w:rsid w:val="70A954C1"/>
    <w:rsid w:val="70AD0645"/>
    <w:rsid w:val="70B71BF9"/>
    <w:rsid w:val="70C73225"/>
    <w:rsid w:val="70D57685"/>
    <w:rsid w:val="70D65062"/>
    <w:rsid w:val="70D90F2E"/>
    <w:rsid w:val="70DD65B6"/>
    <w:rsid w:val="70E42C9B"/>
    <w:rsid w:val="70EE5CEC"/>
    <w:rsid w:val="71047AFA"/>
    <w:rsid w:val="71102967"/>
    <w:rsid w:val="71197673"/>
    <w:rsid w:val="711B748A"/>
    <w:rsid w:val="712B4BCC"/>
    <w:rsid w:val="712D6A7F"/>
    <w:rsid w:val="714E31F8"/>
    <w:rsid w:val="71637CC9"/>
    <w:rsid w:val="717475BA"/>
    <w:rsid w:val="717C13C4"/>
    <w:rsid w:val="71831B5B"/>
    <w:rsid w:val="718A6E49"/>
    <w:rsid w:val="718C2234"/>
    <w:rsid w:val="719B5577"/>
    <w:rsid w:val="71C838C1"/>
    <w:rsid w:val="71C914DA"/>
    <w:rsid w:val="71CA617F"/>
    <w:rsid w:val="71D17FED"/>
    <w:rsid w:val="71DC398B"/>
    <w:rsid w:val="71DE2CE0"/>
    <w:rsid w:val="71E41366"/>
    <w:rsid w:val="71EE7623"/>
    <w:rsid w:val="71FC5E66"/>
    <w:rsid w:val="71FD1619"/>
    <w:rsid w:val="71FD2D44"/>
    <w:rsid w:val="722C644D"/>
    <w:rsid w:val="722E30B2"/>
    <w:rsid w:val="723C09E6"/>
    <w:rsid w:val="72472527"/>
    <w:rsid w:val="724E6043"/>
    <w:rsid w:val="7255754E"/>
    <w:rsid w:val="72620B11"/>
    <w:rsid w:val="72637E55"/>
    <w:rsid w:val="726424F4"/>
    <w:rsid w:val="726437EF"/>
    <w:rsid w:val="72795B2B"/>
    <w:rsid w:val="72BE7452"/>
    <w:rsid w:val="72C370E6"/>
    <w:rsid w:val="72C62139"/>
    <w:rsid w:val="72CC0E01"/>
    <w:rsid w:val="72D365E3"/>
    <w:rsid w:val="72EF0DAB"/>
    <w:rsid w:val="72F12406"/>
    <w:rsid w:val="72F826D9"/>
    <w:rsid w:val="73023D3C"/>
    <w:rsid w:val="73034CDF"/>
    <w:rsid w:val="730F42A2"/>
    <w:rsid w:val="730F5086"/>
    <w:rsid w:val="73100AD4"/>
    <w:rsid w:val="731A79C5"/>
    <w:rsid w:val="732C54DF"/>
    <w:rsid w:val="732D2602"/>
    <w:rsid w:val="732D5F8F"/>
    <w:rsid w:val="733D0C0B"/>
    <w:rsid w:val="73426D24"/>
    <w:rsid w:val="735168E8"/>
    <w:rsid w:val="735A3C22"/>
    <w:rsid w:val="735C25E7"/>
    <w:rsid w:val="736D3FF0"/>
    <w:rsid w:val="738A03CD"/>
    <w:rsid w:val="73A821DA"/>
    <w:rsid w:val="73A9780E"/>
    <w:rsid w:val="73C302F9"/>
    <w:rsid w:val="73E950BA"/>
    <w:rsid w:val="74096248"/>
    <w:rsid w:val="7426061C"/>
    <w:rsid w:val="742A2D7C"/>
    <w:rsid w:val="7447471B"/>
    <w:rsid w:val="74481E55"/>
    <w:rsid w:val="745A1B1E"/>
    <w:rsid w:val="746F6492"/>
    <w:rsid w:val="748413D2"/>
    <w:rsid w:val="749C3CC5"/>
    <w:rsid w:val="74AB40F8"/>
    <w:rsid w:val="74D946A7"/>
    <w:rsid w:val="74E2515B"/>
    <w:rsid w:val="75006BBC"/>
    <w:rsid w:val="751324AE"/>
    <w:rsid w:val="7515609E"/>
    <w:rsid w:val="75166A9A"/>
    <w:rsid w:val="75221D24"/>
    <w:rsid w:val="752A2448"/>
    <w:rsid w:val="75432A7A"/>
    <w:rsid w:val="75637AA6"/>
    <w:rsid w:val="756A46E6"/>
    <w:rsid w:val="75746A33"/>
    <w:rsid w:val="758208D8"/>
    <w:rsid w:val="75906579"/>
    <w:rsid w:val="759C7ACE"/>
    <w:rsid w:val="75AA3308"/>
    <w:rsid w:val="75B60690"/>
    <w:rsid w:val="75BD6ACA"/>
    <w:rsid w:val="75C34618"/>
    <w:rsid w:val="75D121EC"/>
    <w:rsid w:val="75D87300"/>
    <w:rsid w:val="75DE31F0"/>
    <w:rsid w:val="75E70E26"/>
    <w:rsid w:val="75E95AFE"/>
    <w:rsid w:val="75F32530"/>
    <w:rsid w:val="75FB5C42"/>
    <w:rsid w:val="75FE64DB"/>
    <w:rsid w:val="76121E7D"/>
    <w:rsid w:val="76262C57"/>
    <w:rsid w:val="762E236E"/>
    <w:rsid w:val="76325D65"/>
    <w:rsid w:val="7637650D"/>
    <w:rsid w:val="7638718E"/>
    <w:rsid w:val="763C5788"/>
    <w:rsid w:val="763E3A5A"/>
    <w:rsid w:val="764D092F"/>
    <w:rsid w:val="764E63D0"/>
    <w:rsid w:val="76652CE6"/>
    <w:rsid w:val="766F0EEA"/>
    <w:rsid w:val="767C606C"/>
    <w:rsid w:val="76801F1E"/>
    <w:rsid w:val="768F2763"/>
    <w:rsid w:val="76AD1100"/>
    <w:rsid w:val="76C33F5A"/>
    <w:rsid w:val="76C741A4"/>
    <w:rsid w:val="76D1284B"/>
    <w:rsid w:val="76D75FB8"/>
    <w:rsid w:val="76DF418A"/>
    <w:rsid w:val="76E02EDD"/>
    <w:rsid w:val="76E6019F"/>
    <w:rsid w:val="76EC76E1"/>
    <w:rsid w:val="76FD7DC5"/>
    <w:rsid w:val="77095813"/>
    <w:rsid w:val="773C576F"/>
    <w:rsid w:val="773F5918"/>
    <w:rsid w:val="774C1933"/>
    <w:rsid w:val="77502D87"/>
    <w:rsid w:val="775624D6"/>
    <w:rsid w:val="7770499C"/>
    <w:rsid w:val="77727D83"/>
    <w:rsid w:val="777E278D"/>
    <w:rsid w:val="77890CC9"/>
    <w:rsid w:val="779045D9"/>
    <w:rsid w:val="779144A2"/>
    <w:rsid w:val="779C1D8D"/>
    <w:rsid w:val="77B440D5"/>
    <w:rsid w:val="77BC4F9B"/>
    <w:rsid w:val="77C26BC0"/>
    <w:rsid w:val="77CC3FA3"/>
    <w:rsid w:val="77D2023F"/>
    <w:rsid w:val="77F10495"/>
    <w:rsid w:val="77F266C2"/>
    <w:rsid w:val="78056057"/>
    <w:rsid w:val="78092B98"/>
    <w:rsid w:val="781270B9"/>
    <w:rsid w:val="781460F4"/>
    <w:rsid w:val="783C2CCF"/>
    <w:rsid w:val="783D5009"/>
    <w:rsid w:val="783E2E79"/>
    <w:rsid w:val="78444803"/>
    <w:rsid w:val="785F1509"/>
    <w:rsid w:val="78622F0F"/>
    <w:rsid w:val="78997362"/>
    <w:rsid w:val="78A517F0"/>
    <w:rsid w:val="78B1487F"/>
    <w:rsid w:val="78C35804"/>
    <w:rsid w:val="78CE7AEE"/>
    <w:rsid w:val="78CF7A46"/>
    <w:rsid w:val="78D366C6"/>
    <w:rsid w:val="790C3A53"/>
    <w:rsid w:val="79171739"/>
    <w:rsid w:val="791A6882"/>
    <w:rsid w:val="794953B0"/>
    <w:rsid w:val="79507C6C"/>
    <w:rsid w:val="795D016A"/>
    <w:rsid w:val="79632E8D"/>
    <w:rsid w:val="7965401C"/>
    <w:rsid w:val="797756F9"/>
    <w:rsid w:val="797771D4"/>
    <w:rsid w:val="798A33C9"/>
    <w:rsid w:val="798D6735"/>
    <w:rsid w:val="79965764"/>
    <w:rsid w:val="799A3EA1"/>
    <w:rsid w:val="799C3857"/>
    <w:rsid w:val="79AF0883"/>
    <w:rsid w:val="79B262A6"/>
    <w:rsid w:val="79C65E87"/>
    <w:rsid w:val="79C73ADB"/>
    <w:rsid w:val="79C749A8"/>
    <w:rsid w:val="79C900BC"/>
    <w:rsid w:val="79CE6825"/>
    <w:rsid w:val="79EE0E6D"/>
    <w:rsid w:val="79F05FD6"/>
    <w:rsid w:val="79F409F8"/>
    <w:rsid w:val="79F6171F"/>
    <w:rsid w:val="79FE5790"/>
    <w:rsid w:val="7A0C6139"/>
    <w:rsid w:val="7A1069C7"/>
    <w:rsid w:val="7A1E67C3"/>
    <w:rsid w:val="7A3E0888"/>
    <w:rsid w:val="7A3E576D"/>
    <w:rsid w:val="7A49710C"/>
    <w:rsid w:val="7A560640"/>
    <w:rsid w:val="7A5B05FF"/>
    <w:rsid w:val="7A603291"/>
    <w:rsid w:val="7A6C2A97"/>
    <w:rsid w:val="7A85764A"/>
    <w:rsid w:val="7A9503EB"/>
    <w:rsid w:val="7A9A184A"/>
    <w:rsid w:val="7AAB3F30"/>
    <w:rsid w:val="7AB003DE"/>
    <w:rsid w:val="7AD3168F"/>
    <w:rsid w:val="7AD52E29"/>
    <w:rsid w:val="7AE611E5"/>
    <w:rsid w:val="7AE63C37"/>
    <w:rsid w:val="7AF63999"/>
    <w:rsid w:val="7AFD3EB7"/>
    <w:rsid w:val="7B0461AA"/>
    <w:rsid w:val="7B160EA2"/>
    <w:rsid w:val="7B1C7D73"/>
    <w:rsid w:val="7B263E11"/>
    <w:rsid w:val="7B2B4927"/>
    <w:rsid w:val="7B2B5023"/>
    <w:rsid w:val="7B4D0A4C"/>
    <w:rsid w:val="7B4F25D8"/>
    <w:rsid w:val="7B516302"/>
    <w:rsid w:val="7B727D33"/>
    <w:rsid w:val="7B740391"/>
    <w:rsid w:val="7B7B38A9"/>
    <w:rsid w:val="7B8E36AD"/>
    <w:rsid w:val="7B9214CF"/>
    <w:rsid w:val="7B9C2D5D"/>
    <w:rsid w:val="7B9E218B"/>
    <w:rsid w:val="7BB429AE"/>
    <w:rsid w:val="7BBF0E4B"/>
    <w:rsid w:val="7BD34380"/>
    <w:rsid w:val="7BD801C6"/>
    <w:rsid w:val="7BEE1F1A"/>
    <w:rsid w:val="7BFB026E"/>
    <w:rsid w:val="7C040336"/>
    <w:rsid w:val="7C294264"/>
    <w:rsid w:val="7C340BC5"/>
    <w:rsid w:val="7C4416F1"/>
    <w:rsid w:val="7C4902F7"/>
    <w:rsid w:val="7C4D5AAA"/>
    <w:rsid w:val="7C4F7C82"/>
    <w:rsid w:val="7C581D8B"/>
    <w:rsid w:val="7C6A176C"/>
    <w:rsid w:val="7C7A7AF3"/>
    <w:rsid w:val="7C7E09A0"/>
    <w:rsid w:val="7C844783"/>
    <w:rsid w:val="7C87540C"/>
    <w:rsid w:val="7C883321"/>
    <w:rsid w:val="7C8D451F"/>
    <w:rsid w:val="7C8F2027"/>
    <w:rsid w:val="7CA4794B"/>
    <w:rsid w:val="7CB77763"/>
    <w:rsid w:val="7CB94178"/>
    <w:rsid w:val="7CC110E4"/>
    <w:rsid w:val="7CC502B7"/>
    <w:rsid w:val="7CC622AF"/>
    <w:rsid w:val="7CC71A4E"/>
    <w:rsid w:val="7CC77756"/>
    <w:rsid w:val="7CD014D5"/>
    <w:rsid w:val="7CF55DA2"/>
    <w:rsid w:val="7D142E98"/>
    <w:rsid w:val="7D1E7121"/>
    <w:rsid w:val="7D1F43D9"/>
    <w:rsid w:val="7D271518"/>
    <w:rsid w:val="7D290E68"/>
    <w:rsid w:val="7D2E186E"/>
    <w:rsid w:val="7D3C7FD6"/>
    <w:rsid w:val="7D41025B"/>
    <w:rsid w:val="7D467B1E"/>
    <w:rsid w:val="7D480C4E"/>
    <w:rsid w:val="7D4A6AB4"/>
    <w:rsid w:val="7D5E0F7E"/>
    <w:rsid w:val="7D730CDE"/>
    <w:rsid w:val="7D7D565E"/>
    <w:rsid w:val="7D7F5C04"/>
    <w:rsid w:val="7D80768F"/>
    <w:rsid w:val="7D813DFD"/>
    <w:rsid w:val="7D9064F3"/>
    <w:rsid w:val="7DB01685"/>
    <w:rsid w:val="7DBF43AD"/>
    <w:rsid w:val="7DC55265"/>
    <w:rsid w:val="7DC77616"/>
    <w:rsid w:val="7DCB2276"/>
    <w:rsid w:val="7DCE00F3"/>
    <w:rsid w:val="7DD362F5"/>
    <w:rsid w:val="7DEF790F"/>
    <w:rsid w:val="7DF23367"/>
    <w:rsid w:val="7DFD0C42"/>
    <w:rsid w:val="7DFF2F41"/>
    <w:rsid w:val="7DFF70CA"/>
    <w:rsid w:val="7E016A1F"/>
    <w:rsid w:val="7E11389A"/>
    <w:rsid w:val="7E1D299F"/>
    <w:rsid w:val="7E2A72DE"/>
    <w:rsid w:val="7E2C6F2B"/>
    <w:rsid w:val="7E2F2408"/>
    <w:rsid w:val="7E37429F"/>
    <w:rsid w:val="7E375A47"/>
    <w:rsid w:val="7E412630"/>
    <w:rsid w:val="7E414FC6"/>
    <w:rsid w:val="7E4473DF"/>
    <w:rsid w:val="7E5C36CA"/>
    <w:rsid w:val="7E5D3551"/>
    <w:rsid w:val="7E633E69"/>
    <w:rsid w:val="7E71495F"/>
    <w:rsid w:val="7E9707F4"/>
    <w:rsid w:val="7E9F6ACD"/>
    <w:rsid w:val="7EA52354"/>
    <w:rsid w:val="7EB42B43"/>
    <w:rsid w:val="7ECE76C0"/>
    <w:rsid w:val="7ED25864"/>
    <w:rsid w:val="7ED61175"/>
    <w:rsid w:val="7EF64461"/>
    <w:rsid w:val="7EFA5126"/>
    <w:rsid w:val="7F0C291A"/>
    <w:rsid w:val="7F171067"/>
    <w:rsid w:val="7F311F38"/>
    <w:rsid w:val="7F36025C"/>
    <w:rsid w:val="7F436FAA"/>
    <w:rsid w:val="7F4B4439"/>
    <w:rsid w:val="7F6C34E2"/>
    <w:rsid w:val="7F7D23B8"/>
    <w:rsid w:val="7F901204"/>
    <w:rsid w:val="7FC428E4"/>
    <w:rsid w:val="7FC60917"/>
    <w:rsid w:val="7FD875C6"/>
    <w:rsid w:val="7FDE4558"/>
    <w:rsid w:val="7FE62067"/>
    <w:rsid w:val="7FFB4B96"/>
    <w:rsid w:val="7F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24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7"/>
    <w:unhideWhenUsed/>
    <w:qFormat/>
    <w:uiPriority w:val="99"/>
    <w:rPr>
      <w:b/>
      <w:bCs/>
    </w:rPr>
  </w:style>
  <w:style w:type="paragraph" w:styleId="6">
    <w:name w:val="annotation text"/>
    <w:basedOn w:val="1"/>
    <w:link w:val="36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8">
    <w:name w:val="Body Text"/>
    <w:basedOn w:val="1"/>
    <w:unhideWhenUsed/>
    <w:qFormat/>
    <w:uiPriority w:val="99"/>
    <w:pPr>
      <w:spacing w:after="12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2">
    <w:name w:val="Balloon Text"/>
    <w:basedOn w:val="1"/>
    <w:semiHidden/>
    <w:qFormat/>
    <w:uiPriority w:val="0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rPr>
      <w:rFonts w:asciiTheme="minorHAnsi" w:hAnsiTheme="minorHAnsi" w:eastAsiaTheme="minorEastAsia" w:cstheme="minorBidi"/>
      <w:szCs w:val="22"/>
    </w:r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7">
    <w:name w:val="Subtitle"/>
    <w:basedOn w:val="1"/>
    <w:next w:val="1"/>
    <w:link w:val="4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  <w:rPr>
      <w:rFonts w:asciiTheme="minorHAnsi" w:hAnsiTheme="minorHAnsi" w:eastAsiaTheme="minorEastAsia" w:cstheme="minorBidi"/>
      <w:szCs w:val="22"/>
    </w:r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1">
    <w:name w:val="HTML Preformatted"/>
    <w:basedOn w:val="1"/>
    <w:link w:val="39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3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0"/>
    <w:rPr>
      <w:b/>
    </w:rPr>
  </w:style>
  <w:style w:type="character" w:styleId="26">
    <w:name w:val="page number"/>
    <w:basedOn w:val="24"/>
    <w:unhideWhenUsed/>
    <w:qFormat/>
    <w:uiPriority w:val="99"/>
  </w:style>
  <w:style w:type="character" w:styleId="27">
    <w:name w:val="FollowedHyperlink"/>
    <w:basedOn w:val="24"/>
    <w:unhideWhenUsed/>
    <w:qFormat/>
    <w:uiPriority w:val="99"/>
    <w:rPr>
      <w:color w:val="800080" w:themeColor="followedHyperlink"/>
      <w:u w:val="single"/>
    </w:rPr>
  </w:style>
  <w:style w:type="character" w:styleId="28">
    <w:name w:val="Emphasis"/>
    <w:basedOn w:val="24"/>
    <w:qFormat/>
    <w:uiPriority w:val="20"/>
    <w:rPr>
      <w:i/>
      <w:iCs/>
    </w:rPr>
  </w:style>
  <w:style w:type="character" w:styleId="29">
    <w:name w:val="Hyperlink"/>
    <w:basedOn w:val="24"/>
    <w:unhideWhenUsed/>
    <w:qFormat/>
    <w:uiPriority w:val="99"/>
    <w:rPr>
      <w:color w:val="0000FF"/>
      <w:u w:val="single"/>
    </w:rPr>
  </w:style>
  <w:style w:type="character" w:styleId="30">
    <w:name w:val="HTML Code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1">
    <w:name w:val="annotation reference"/>
    <w:basedOn w:val="24"/>
    <w:unhideWhenUsed/>
    <w:qFormat/>
    <w:uiPriority w:val="99"/>
    <w:rPr>
      <w:sz w:val="21"/>
      <w:szCs w:val="21"/>
    </w:rPr>
  </w:style>
  <w:style w:type="table" w:styleId="33">
    <w:name w:val="Table Grid"/>
    <w:basedOn w:val="3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apple-converted-space"/>
    <w:basedOn w:val="24"/>
    <w:qFormat/>
    <w:uiPriority w:val="0"/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36">
    <w:name w:val="批注文字 Char"/>
    <w:basedOn w:val="24"/>
    <w:link w:val="6"/>
    <w:semiHidden/>
    <w:qFormat/>
    <w:uiPriority w:val="99"/>
    <w:rPr>
      <w:kern w:val="2"/>
      <w:sz w:val="21"/>
      <w:szCs w:val="24"/>
    </w:rPr>
  </w:style>
  <w:style w:type="character" w:customStyle="1" w:styleId="37">
    <w:name w:val="批注主题 Char"/>
    <w:basedOn w:val="36"/>
    <w:link w:val="5"/>
    <w:semiHidden/>
    <w:qFormat/>
    <w:uiPriority w:val="99"/>
    <w:rPr>
      <w:b/>
      <w:bCs/>
    </w:rPr>
  </w:style>
  <w:style w:type="paragraph" w:customStyle="1" w:styleId="38">
    <w:name w:val="List Paragraph"/>
    <w:basedOn w:val="1"/>
    <w:qFormat/>
    <w:uiPriority w:val="99"/>
    <w:pPr>
      <w:ind w:firstLine="420" w:firstLineChars="200"/>
    </w:pPr>
  </w:style>
  <w:style w:type="character" w:customStyle="1" w:styleId="39">
    <w:name w:val="HTML 预设格式 Char"/>
    <w:basedOn w:val="24"/>
    <w:link w:val="21"/>
    <w:qFormat/>
    <w:uiPriority w:val="99"/>
    <w:rPr>
      <w:rFonts w:ascii="Arial" w:hAnsi="Arial" w:cs="Arial"/>
      <w:sz w:val="24"/>
      <w:szCs w:val="24"/>
    </w:rPr>
  </w:style>
  <w:style w:type="character" w:customStyle="1" w:styleId="40">
    <w:name w:val="标题 Char"/>
    <w:basedOn w:val="24"/>
    <w:link w:val="23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1">
    <w:name w:val="副标题 Char"/>
    <w:basedOn w:val="24"/>
    <w:link w:val="17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B6E0DF-F07C-4A9F-A528-B39B66D366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57</Pages>
  <Words>5254</Words>
  <Characters>29948</Characters>
  <Lines>249</Lines>
  <Paragraphs>70</Paragraphs>
  <ScaleCrop>false</ScaleCrop>
  <LinksUpToDate>false</LinksUpToDate>
  <CharactersWithSpaces>35132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2016-12-28T02:04:00Z</dcterms:created>
  <dc:creator>Administrator</dc:creator>
  <cp:lastModifiedBy>Administrator</cp:lastModifiedBy>
  <dcterms:modified xsi:type="dcterms:W3CDTF">2017-07-28T09:57:23Z</dcterms:modified>
  <dc:title>关于</dc:title>
  <cp:revision>3492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